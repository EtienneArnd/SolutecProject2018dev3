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84" w:rsidRPr="00003DCC" w:rsidRDefault="00F26584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60"/>
        <w:gridCol w:w="1984"/>
        <w:gridCol w:w="1795"/>
        <w:gridCol w:w="1785"/>
      </w:tblGrid>
      <w:tr w:rsidR="00F26584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89015F" w:rsidRPr="00397242" w:rsidRDefault="0089015F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F6BAF" w:rsidRPr="007334BC" w:rsidRDefault="00F26584" w:rsidP="00964EF4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 w:rsidR="003B2800">
              <w:rPr>
                <w:rFonts w:ascii="Arial" w:hAnsi="Arial" w:cs="Arial"/>
                <w:b/>
                <w:bCs/>
                <w:sz w:val="28"/>
              </w:rPr>
              <w:t> 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  <w:r w:rsidR="00964EF4">
              <w:t xml:space="preserve">Algorithmique &amp; Programmation </w:t>
            </w:r>
          </w:p>
          <w:p w:rsidR="00880869" w:rsidRPr="00880869" w:rsidRDefault="00880869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7334BC" w:rsidRPr="007334BC" w:rsidRDefault="00880869" w:rsidP="00964EF4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 w:rsidR="00964EF4">
              <w:t>Solutec Paris - AMOA, Tests &amp; Recette / 1-Jan 2018</w:t>
            </w:r>
          </w:p>
          <w:p w:rsidR="007334BC" w:rsidRPr="00F65D8D" w:rsidRDefault="007334BC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4DBE" w:rsidRDefault="009E726D" w:rsidP="00964EF4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Société :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 w:rsidR="00964EF4">
              <w:t>Solutec Paris</w:t>
            </w:r>
          </w:p>
          <w:p w:rsidR="009F6BAF" w:rsidRPr="00F65D8D" w:rsidRDefault="009F6BAF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4DBE" w:rsidRDefault="00F26584" w:rsidP="00964EF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 w:rsidR="00DE3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964EF4">
              <w:t>3 jours</w:t>
            </w:r>
            <w:r w:rsidR="00003DCC">
              <w:t xml:space="preserve"> </w:t>
            </w:r>
          </w:p>
          <w:p w:rsidR="003B2800" w:rsidRPr="00F45D6C" w:rsidRDefault="003B2800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26584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26584" w:rsidRPr="00397242" w:rsidRDefault="00F26584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26584" w:rsidRPr="00397242" w:rsidRDefault="00F26584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</w:t>
            </w:r>
            <w:r w:rsidR="00F36207" w:rsidRPr="00397242">
              <w:rPr>
                <w:rFonts w:ascii="Arial" w:hAnsi="Arial" w:cs="Arial"/>
                <w:i/>
                <w:sz w:val="22"/>
                <w:szCs w:val="22"/>
              </w:rPr>
              <w:t>voir reçu la formation désignée</w:t>
            </w:r>
            <w:r w:rsidRPr="00397242">
              <w:rPr>
                <w:rFonts w:ascii="Arial" w:hAnsi="Arial" w:cs="Arial"/>
                <w:i/>
                <w:sz w:val="22"/>
                <w:szCs w:val="22"/>
              </w:rPr>
              <w:t xml:space="preserve"> ci-dessus.</w:t>
            </w:r>
          </w:p>
        </w:tc>
      </w:tr>
      <w:tr w:rsidR="00F26584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2C4C2C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="000B3554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0-17h00</w:t>
            </w:r>
          </w:p>
        </w:tc>
      </w:tr>
      <w:tr w:rsidR="00847C3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847C31" w:rsidRPr="00003DCC" w:rsidRDefault="00964EF4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SOUSSANA Lou-Hélène</w:t>
            </w:r>
          </w:p>
        </w:tc>
        <w:tc>
          <w:tcPr>
            <w:tcW w:w="1984" w:type="dxa"/>
            <w:vAlign w:val="center"/>
          </w:tcPr>
          <w:p w:rsidR="00847C31" w:rsidRPr="00003DCC" w:rsidRDefault="00964EF4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964EF4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BOUNIF Teddy </w:t>
            </w:r>
          </w:p>
        </w:tc>
        <w:tc>
          <w:tcPr>
            <w:tcW w:w="1984" w:type="dxa"/>
            <w:vAlign w:val="center"/>
          </w:tcPr>
          <w:p w:rsidR="00F23122" w:rsidRPr="00003DCC" w:rsidRDefault="00964EF4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964EF4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LE CORRE Gaëlle</w:t>
            </w:r>
          </w:p>
        </w:tc>
        <w:tc>
          <w:tcPr>
            <w:tcW w:w="1984" w:type="dxa"/>
            <w:vAlign w:val="center"/>
          </w:tcPr>
          <w:p w:rsidR="00F23122" w:rsidRPr="00003DCC" w:rsidRDefault="00964EF4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964EF4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BETTOLO Laura</w:t>
            </w:r>
          </w:p>
        </w:tc>
        <w:tc>
          <w:tcPr>
            <w:tcW w:w="1984" w:type="dxa"/>
            <w:vAlign w:val="center"/>
          </w:tcPr>
          <w:p w:rsidR="00F23122" w:rsidRPr="00003DCC" w:rsidRDefault="00964EF4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397242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97242" w:rsidRPr="00003DCC" w:rsidRDefault="00397242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DCC" w:rsidRDefault="00003DCC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23122" w:rsidRPr="00003DCC" w:rsidRDefault="00964EF4" w:rsidP="00003DCC">
            <w:pPr>
              <w:rPr>
                <w:rFonts w:ascii="Arial" w:hAnsi="Arial" w:cs="Arial"/>
                <w:b/>
              </w:rPr>
            </w:pPr>
            <w:r>
              <w:t>TCHOFFO Merlin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23122" w:rsidRDefault="00964EF4" w:rsidP="005506B4">
            <w:pPr>
              <w:jc w:val="center"/>
            </w:pPr>
            <w:r>
              <w:t>17/01/2018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0B3554" w:rsidRDefault="00F23122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45D6C" w:rsidRDefault="00F23122" w:rsidP="005506B4">
            <w:pPr>
              <w:rPr>
                <w:rFonts w:ascii="Arial" w:hAnsi="Arial" w:cs="Arial"/>
              </w:rPr>
            </w:pPr>
          </w:p>
        </w:tc>
      </w:tr>
    </w:tbl>
    <w:p w:rsidR="00397242" w:rsidRDefault="00397242" w:rsidP="00F26584">
      <w:pPr>
        <w:rPr>
          <w:rFonts w:ascii="Arial" w:hAnsi="Arial" w:cs="Arial"/>
        </w:rPr>
      </w:pPr>
    </w:p>
    <w:p w:rsidR="00397242" w:rsidRDefault="00397242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3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BCC" w:rsidRPr="00F45D6C" w:rsidRDefault="002D5A64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-69.5pt;margin-top:52pt;width:75.3pt;height:58.05pt;z-index:251657728" stroked="f">
            <v:textbox style="mso-next-textbox:#_x0000_s1052">
              <w:txbxContent>
                <w:p w:rsidR="00CB6307" w:rsidRPr="00397242" w:rsidRDefault="00CB6307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sectPr w:rsidR="00054BCC" w:rsidRPr="00F45D6C" w:rsidSect="00FD30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06" w:bottom="360" w:left="1440" w:header="35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EF4" w:rsidRDefault="00964EF4">
      <w:r>
        <w:separator/>
      </w:r>
    </w:p>
  </w:endnote>
  <w:endnote w:type="continuationSeparator" w:id="0">
    <w:p w:rsidR="00964EF4" w:rsidRDefault="00964E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EF4" w:rsidRDefault="00964EF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2D5A64">
    <w:pPr>
      <w:pStyle w:val="Pieddepage"/>
      <w:rPr>
        <w:rFonts w:ascii="Arial" w:hAnsi="Arial" w:cs="Arial"/>
        <w:color w:val="808080"/>
        <w:sz w:val="20"/>
      </w:rPr>
    </w:pPr>
    <w:r w:rsidRPr="002D5A64">
      <w:rPr>
        <w:noProof/>
      </w:rPr>
      <w:pict>
        <v:line id="_x0000_s2072" style="position:absolute;z-index:251656704" from="-27pt,2.85pt" to="45pt,2.85pt" strokecolor="silver" strokeweight="3pt"/>
      </w:pict>
    </w:r>
    <w:r w:rsidRPr="002D5A64">
      <w:rPr>
        <w:noProof/>
      </w:rPr>
      <w:pict>
        <v:line id="_x0000_s2056" style="position:absolute;z-index:251654656" from="405pt,2.85pt" to="477pt,2.85pt" strokecolor="silver" strokeweight="3pt"/>
      </w:pict>
    </w:r>
  </w:p>
  <w:p w:rsidR="002A45F2" w:rsidRDefault="002A45F2" w:rsidP="00303AB1">
    <w:pPr>
      <w:pStyle w:val="Pieddepage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12"/>
        <w:szCs w:val="12"/>
      </w:rPr>
      <w:t>FE/052/B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EF4" w:rsidRDefault="00964EF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EF4" w:rsidRDefault="00964EF4">
      <w:r>
        <w:separator/>
      </w:r>
    </w:p>
  </w:footnote>
  <w:footnote w:type="continuationSeparator" w:id="0">
    <w:p w:rsidR="00964EF4" w:rsidRDefault="00964E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2D5A64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604.5pt;height:855.05pt;z-index:-251656704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2D5A64" w:rsidP="003976CC">
    <w:pPr>
      <w:pStyle w:val="En-tte"/>
      <w:ind w:left="-360"/>
      <w:rPr>
        <w:rFonts w:cs="Arial"/>
      </w:rPr>
    </w:pPr>
    <w:r w:rsidRPr="002D5A6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45pt;margin-top:750.55pt;width:360.15pt;height:36pt;z-index:251661824" strokecolor="silver" strokeweight="3pt">
          <v:textbox style="mso-next-textbox:#_x0000_s2081">
            <w:txbxContent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ESIC – 41 rue Périer - 92120 MONTROUGE </w:t>
                </w:r>
              </w:p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 tél. : 01 53 90 15 20– 01 46 56 69 09 / Fax : 01 43 95 02 02 –  </w:t>
                </w:r>
                <w:hyperlink r:id="rId1" w:history="1">
                  <w:r>
                    <w:rPr>
                      <w:rStyle w:val="Lienhypertexte"/>
                      <w:rFonts w:ascii="Arial Narrow" w:hAnsi="Arial Narrow" w:cs="Arial"/>
                      <w:sz w:val="16"/>
                      <w:szCs w:val="16"/>
                    </w:rPr>
                    <w:t>www.esic-online.com</w:t>
                  </w:r>
                </w:hyperlink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Numéro de Déclaration d’Activité : 11.92.155.00.92 – RCS Nanterre B 453 035 230 000 45 – Code APE : </w:t>
                </w:r>
                <w:smartTag w:uri="urn:schemas-microsoft-com:office:smarttags" w:element="metricconverter">
                  <w:smartTagPr>
                    <w:attr w:name="ProductID" w:val="8559 A"/>
                  </w:smartTagPr>
                  <w:r>
                    <w:rPr>
                      <w:rFonts w:ascii="Arial Narrow" w:hAnsi="Arial Narrow" w:cs="Arial"/>
                      <w:sz w:val="16"/>
                      <w:szCs w:val="16"/>
                    </w:rPr>
                    <w:t>8559 A</w:t>
                  </w:r>
                </w:smartTag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</v:shape>
      </w:pict>
    </w:r>
    <w:r w:rsidRPr="002D5A6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left:0;text-align:left;margin-left:0;margin-top:0;width:604.5pt;height:855.05pt;z-index:-251655680;mso-position-horizontal:center;mso-position-horizontal-relative:margin;mso-position-vertical:center;mso-position-vertical-relative:margin" wrapcoords="-27 0 -27 21581 21600 21581 21600 0 -27 0">
          <v:imagedata r:id="rId2" o:title="fond-esic"/>
          <w10:wrap anchorx="margin" anchory="margin"/>
        </v:shape>
      </w:pict>
    </w:r>
    <w:r w:rsidRPr="002D5A64">
      <w:rPr>
        <w:noProof/>
      </w:rPr>
      <w:pict>
        <v:line id="_x0000_s2058" style="position:absolute;left:0;text-align:left;z-index:251655680" from="-27pt,53.05pt" to="-27pt,772.85pt" strokecolor="silver" strokeweight="3pt"/>
      </w:pict>
    </w:r>
    <w:r w:rsidRPr="002D5A64">
      <w:rPr>
        <w:noProof/>
      </w:rPr>
      <w:pict>
        <v:line id="_x0000_s2077" style="position:absolute;left:0;text-align:left;z-index:251657728" from="189pt,53.05pt" to="477pt,53.05pt" strokecolor="silver" strokeweight="3pt"/>
      </w:pict>
    </w:r>
    <w:r w:rsidRPr="002D5A64">
      <w:rPr>
        <w:noProof/>
      </w:rPr>
      <w:pict>
        <v:line id="_x0000_s2055" style="position:absolute;left:0;text-align:left;flip:x;z-index:251653632" from="477pt,53.05pt" to="477pt,772.85pt" strokecolor="silver" strokeweight="3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2D5A64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0;margin-top:0;width:604.5pt;height:855.05pt;z-index:-251657728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85FC6"/>
    <w:multiLevelType w:val="hybridMultilevel"/>
    <w:tmpl w:val="DDDE1ACA"/>
    <w:lvl w:ilvl="0" w:tplc="79FAF2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1">
    <w:nsid w:val="40540638"/>
    <w:multiLevelType w:val="hybridMultilevel"/>
    <w:tmpl w:val="A458334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035AE6"/>
    <w:multiLevelType w:val="singleLevel"/>
    <w:tmpl w:val="E0D2948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">
    <w:nsid w:val="4C214D1C"/>
    <w:multiLevelType w:val="hybridMultilevel"/>
    <w:tmpl w:val="3376B9B8"/>
    <w:lvl w:ilvl="0" w:tplc="07465C02">
      <w:start w:val="9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4">
    <w:nsid w:val="7C761BBA"/>
    <w:multiLevelType w:val="hybridMultilevel"/>
    <w:tmpl w:val="870AEAFC"/>
    <w:lvl w:ilvl="0" w:tplc="1788332C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1701"/>
  <w:hyphenationZone w:val="425"/>
  <w:noPunctuationKerning/>
  <w:characterSpacingControl w:val="doNotCompress"/>
  <w:hdrShapeDefaults>
    <o:shapedefaults v:ext="edit" spidmax="13314">
      <o:colormenu v:ext="edit" stroke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 w:val="00003DCC"/>
    <w:rsid w:val="0001139A"/>
    <w:rsid w:val="0005140E"/>
    <w:rsid w:val="00054BCC"/>
    <w:rsid w:val="000A6D4C"/>
    <w:rsid w:val="000B3554"/>
    <w:rsid w:val="000E1738"/>
    <w:rsid w:val="00135FD4"/>
    <w:rsid w:val="00146DED"/>
    <w:rsid w:val="00172458"/>
    <w:rsid w:val="0017562C"/>
    <w:rsid w:val="00192C36"/>
    <w:rsid w:val="00193D73"/>
    <w:rsid w:val="001A13E1"/>
    <w:rsid w:val="001A5EE4"/>
    <w:rsid w:val="001B3F79"/>
    <w:rsid w:val="001C0256"/>
    <w:rsid w:val="001E4120"/>
    <w:rsid w:val="00206317"/>
    <w:rsid w:val="00214B1E"/>
    <w:rsid w:val="002641BE"/>
    <w:rsid w:val="00271DEF"/>
    <w:rsid w:val="00273BFA"/>
    <w:rsid w:val="00277BC7"/>
    <w:rsid w:val="002A45F2"/>
    <w:rsid w:val="002A5FD5"/>
    <w:rsid w:val="002A74BF"/>
    <w:rsid w:val="002C4C2C"/>
    <w:rsid w:val="002C4C50"/>
    <w:rsid w:val="002D5A64"/>
    <w:rsid w:val="002E72DF"/>
    <w:rsid w:val="002F66C4"/>
    <w:rsid w:val="00303AB1"/>
    <w:rsid w:val="0033179F"/>
    <w:rsid w:val="00346721"/>
    <w:rsid w:val="00361BF2"/>
    <w:rsid w:val="003739B9"/>
    <w:rsid w:val="003845AB"/>
    <w:rsid w:val="003929A5"/>
    <w:rsid w:val="00397242"/>
    <w:rsid w:val="003976CC"/>
    <w:rsid w:val="003A34B2"/>
    <w:rsid w:val="003A616F"/>
    <w:rsid w:val="003B2800"/>
    <w:rsid w:val="003B47E7"/>
    <w:rsid w:val="003B5E9D"/>
    <w:rsid w:val="003C4F40"/>
    <w:rsid w:val="003D3E7D"/>
    <w:rsid w:val="003D6D57"/>
    <w:rsid w:val="003E7792"/>
    <w:rsid w:val="00430B3B"/>
    <w:rsid w:val="00434A64"/>
    <w:rsid w:val="004569C2"/>
    <w:rsid w:val="00480582"/>
    <w:rsid w:val="004F7A87"/>
    <w:rsid w:val="00513869"/>
    <w:rsid w:val="005168A4"/>
    <w:rsid w:val="005829C7"/>
    <w:rsid w:val="00594AC9"/>
    <w:rsid w:val="00597570"/>
    <w:rsid w:val="005C0DF5"/>
    <w:rsid w:val="005D7115"/>
    <w:rsid w:val="005E7A7C"/>
    <w:rsid w:val="005F59CD"/>
    <w:rsid w:val="005F5E6B"/>
    <w:rsid w:val="006245FE"/>
    <w:rsid w:val="0063612D"/>
    <w:rsid w:val="006413FF"/>
    <w:rsid w:val="006502E1"/>
    <w:rsid w:val="00651837"/>
    <w:rsid w:val="00666485"/>
    <w:rsid w:val="00681D37"/>
    <w:rsid w:val="006A04CD"/>
    <w:rsid w:val="006B2966"/>
    <w:rsid w:val="006B4716"/>
    <w:rsid w:val="006D1A8E"/>
    <w:rsid w:val="006D2832"/>
    <w:rsid w:val="006F46DC"/>
    <w:rsid w:val="006F508A"/>
    <w:rsid w:val="00715AF9"/>
    <w:rsid w:val="00716421"/>
    <w:rsid w:val="007334BC"/>
    <w:rsid w:val="00741076"/>
    <w:rsid w:val="00746C7F"/>
    <w:rsid w:val="0076544C"/>
    <w:rsid w:val="00773862"/>
    <w:rsid w:val="007B63BE"/>
    <w:rsid w:val="007D7BE5"/>
    <w:rsid w:val="007F1D8A"/>
    <w:rsid w:val="007F412C"/>
    <w:rsid w:val="00837F32"/>
    <w:rsid w:val="008422CB"/>
    <w:rsid w:val="00847C31"/>
    <w:rsid w:val="008576D7"/>
    <w:rsid w:val="00880869"/>
    <w:rsid w:val="0089015F"/>
    <w:rsid w:val="008964AD"/>
    <w:rsid w:val="008B15C1"/>
    <w:rsid w:val="008C602C"/>
    <w:rsid w:val="008E5197"/>
    <w:rsid w:val="008F0B37"/>
    <w:rsid w:val="008F248C"/>
    <w:rsid w:val="008F340E"/>
    <w:rsid w:val="00903E83"/>
    <w:rsid w:val="00926520"/>
    <w:rsid w:val="00961EE0"/>
    <w:rsid w:val="0096214C"/>
    <w:rsid w:val="00964EF4"/>
    <w:rsid w:val="00966DD1"/>
    <w:rsid w:val="00971A77"/>
    <w:rsid w:val="009A4004"/>
    <w:rsid w:val="009B5B5A"/>
    <w:rsid w:val="009C2BB7"/>
    <w:rsid w:val="009D10C1"/>
    <w:rsid w:val="009E016A"/>
    <w:rsid w:val="009E726D"/>
    <w:rsid w:val="009F6BAF"/>
    <w:rsid w:val="00A10436"/>
    <w:rsid w:val="00A32325"/>
    <w:rsid w:val="00A37638"/>
    <w:rsid w:val="00A37BF5"/>
    <w:rsid w:val="00A47A09"/>
    <w:rsid w:val="00A51F42"/>
    <w:rsid w:val="00A52AB1"/>
    <w:rsid w:val="00A6306A"/>
    <w:rsid w:val="00A70994"/>
    <w:rsid w:val="00A73ED2"/>
    <w:rsid w:val="00AA1A20"/>
    <w:rsid w:val="00AA7C8F"/>
    <w:rsid w:val="00AB1916"/>
    <w:rsid w:val="00AC3469"/>
    <w:rsid w:val="00AD7967"/>
    <w:rsid w:val="00AE4139"/>
    <w:rsid w:val="00AF7924"/>
    <w:rsid w:val="00B11CF7"/>
    <w:rsid w:val="00B41A9D"/>
    <w:rsid w:val="00B43E4B"/>
    <w:rsid w:val="00B5691A"/>
    <w:rsid w:val="00B972C5"/>
    <w:rsid w:val="00BA4DBE"/>
    <w:rsid w:val="00BA6E43"/>
    <w:rsid w:val="00BC60B3"/>
    <w:rsid w:val="00BD3A51"/>
    <w:rsid w:val="00BE3D8B"/>
    <w:rsid w:val="00C07180"/>
    <w:rsid w:val="00C10E13"/>
    <w:rsid w:val="00CA01CC"/>
    <w:rsid w:val="00CA7E96"/>
    <w:rsid w:val="00CB0E84"/>
    <w:rsid w:val="00CB2F98"/>
    <w:rsid w:val="00CB50CD"/>
    <w:rsid w:val="00CB6307"/>
    <w:rsid w:val="00D1125C"/>
    <w:rsid w:val="00D36CC9"/>
    <w:rsid w:val="00D36E63"/>
    <w:rsid w:val="00D54E35"/>
    <w:rsid w:val="00D5548E"/>
    <w:rsid w:val="00D56012"/>
    <w:rsid w:val="00D7086B"/>
    <w:rsid w:val="00D7671A"/>
    <w:rsid w:val="00D8006F"/>
    <w:rsid w:val="00D821F9"/>
    <w:rsid w:val="00D977B9"/>
    <w:rsid w:val="00DA693A"/>
    <w:rsid w:val="00DE39EE"/>
    <w:rsid w:val="00E54159"/>
    <w:rsid w:val="00E646DF"/>
    <w:rsid w:val="00EA2535"/>
    <w:rsid w:val="00EA52CF"/>
    <w:rsid w:val="00F01138"/>
    <w:rsid w:val="00F23122"/>
    <w:rsid w:val="00F26584"/>
    <w:rsid w:val="00F3318B"/>
    <w:rsid w:val="00F36207"/>
    <w:rsid w:val="00F41F43"/>
    <w:rsid w:val="00F45D6C"/>
    <w:rsid w:val="00F50707"/>
    <w:rsid w:val="00F65D8D"/>
    <w:rsid w:val="00F80D2E"/>
    <w:rsid w:val="00F96CB3"/>
    <w:rsid w:val="00FA20F3"/>
    <w:rsid w:val="00FB7D5D"/>
    <w:rsid w:val="00FD30E3"/>
    <w:rsid w:val="00FD5D2E"/>
    <w:rsid w:val="00FE0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3314">
      <o:colormenu v:ext="edit" stroke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0329"/>
    <w:rPr>
      <w:sz w:val="24"/>
    </w:rPr>
  </w:style>
  <w:style w:type="paragraph" w:styleId="Titre1">
    <w:name w:val="heading 1"/>
    <w:basedOn w:val="Normal"/>
    <w:next w:val="Normal"/>
    <w:qFormat/>
    <w:rsid w:val="00FD30E3"/>
    <w:pPr>
      <w:keepNext/>
      <w:spacing w:before="120" w:after="1440"/>
      <w:jc w:val="right"/>
      <w:outlineLvl w:val="0"/>
    </w:pPr>
    <w:rPr>
      <w:rFonts w:ascii="Arial" w:hAnsi="Arial"/>
      <w:smallCaps/>
      <w:sz w:val="40"/>
    </w:rPr>
  </w:style>
  <w:style w:type="paragraph" w:styleId="Titre2">
    <w:name w:val="heading 2"/>
    <w:basedOn w:val="Normal"/>
    <w:next w:val="Normal"/>
    <w:qFormat/>
    <w:rsid w:val="00FD30E3"/>
    <w:pPr>
      <w:keepNext/>
      <w:outlineLvl w:val="1"/>
    </w:pPr>
    <w:rPr>
      <w:rFonts w:ascii="Tahoma" w:hAnsi="Tahoma" w:cs="Tahoma"/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FD30E3"/>
    <w:pPr>
      <w:keepNext/>
      <w:jc w:val="center"/>
      <w:outlineLvl w:val="2"/>
    </w:pPr>
    <w:rPr>
      <w:b/>
      <w:bCs/>
      <w:sz w:val="40"/>
      <w:u w:val="single"/>
    </w:rPr>
  </w:style>
  <w:style w:type="paragraph" w:styleId="Titre4">
    <w:name w:val="heading 4"/>
    <w:basedOn w:val="Normal"/>
    <w:next w:val="Normal"/>
    <w:qFormat/>
    <w:rsid w:val="00FE03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E03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7">
    <w:name w:val="heading 7"/>
    <w:basedOn w:val="Normal"/>
    <w:next w:val="Normal"/>
    <w:qFormat/>
    <w:rsid w:val="00FE0329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FE032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FE03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D30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D30E3"/>
    <w:pPr>
      <w:tabs>
        <w:tab w:val="center" w:pos="4536"/>
        <w:tab w:val="right" w:pos="9072"/>
      </w:tabs>
    </w:pPr>
  </w:style>
  <w:style w:type="paragraph" w:customStyle="1" w:styleId="Adressedelexpditeur">
    <w:name w:val="Adresse de l'expéditeur"/>
    <w:basedOn w:val="Normal"/>
    <w:rsid w:val="00FD30E3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rFonts w:ascii="Arial" w:hAnsi="Arial"/>
      <w:spacing w:val="-2"/>
      <w:sz w:val="16"/>
    </w:rPr>
  </w:style>
  <w:style w:type="paragraph" w:styleId="NormalWeb">
    <w:name w:val="Normal (Web)"/>
    <w:basedOn w:val="Normal"/>
    <w:rsid w:val="00FD30E3"/>
    <w:pPr>
      <w:spacing w:before="100" w:after="100"/>
    </w:pPr>
  </w:style>
  <w:style w:type="character" w:styleId="Lienhypertexte">
    <w:name w:val="Hyperlink"/>
    <w:basedOn w:val="Policepardfaut"/>
    <w:rsid w:val="00FD30E3"/>
    <w:rPr>
      <w:color w:val="0000FF"/>
      <w:u w:val="single"/>
    </w:rPr>
  </w:style>
  <w:style w:type="paragraph" w:styleId="Textedebulles">
    <w:name w:val="Balloon Text"/>
    <w:basedOn w:val="Normal"/>
    <w:semiHidden/>
    <w:rsid w:val="00FD30E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FD30E3"/>
    <w:rPr>
      <w:b/>
      <w:bCs/>
    </w:rPr>
  </w:style>
  <w:style w:type="paragraph" w:styleId="Corpsdetexte2">
    <w:name w:val="Body Text 2"/>
    <w:basedOn w:val="Normal"/>
    <w:rsid w:val="00FD30E3"/>
    <w:pPr>
      <w:spacing w:line="360" w:lineRule="auto"/>
      <w:jc w:val="both"/>
    </w:pPr>
    <w:rPr>
      <w:rFonts w:ascii="Verdana" w:hAnsi="Verdana"/>
    </w:rPr>
  </w:style>
  <w:style w:type="paragraph" w:styleId="Titre">
    <w:name w:val="Title"/>
    <w:basedOn w:val="Normal"/>
    <w:qFormat/>
    <w:rsid w:val="00FD30E3"/>
    <w:pPr>
      <w:jc w:val="center"/>
    </w:pPr>
    <w:rPr>
      <w:b/>
      <w:bCs/>
      <w:sz w:val="40"/>
    </w:rPr>
  </w:style>
  <w:style w:type="character" w:styleId="Lienhypertextesuivivisit">
    <w:name w:val="FollowedHyperlink"/>
    <w:basedOn w:val="Policepardfaut"/>
    <w:rsid w:val="00FD30E3"/>
    <w:rPr>
      <w:color w:val="800080"/>
      <w:u w:val="single"/>
    </w:rPr>
  </w:style>
  <w:style w:type="paragraph" w:styleId="Lgende">
    <w:name w:val="caption"/>
    <w:basedOn w:val="Normal"/>
    <w:next w:val="Normal"/>
    <w:qFormat/>
    <w:rsid w:val="00FD30E3"/>
    <w:rPr>
      <w:rFonts w:ascii="Tahoma" w:hAnsi="Tahoma" w:cs="Tahoma"/>
      <w:b/>
      <w:bCs/>
      <w:sz w:val="28"/>
      <w:bdr w:val="single" w:sz="4" w:space="0" w:color="auto"/>
    </w:rPr>
  </w:style>
  <w:style w:type="character" w:styleId="lev">
    <w:name w:val="Strong"/>
    <w:basedOn w:val="Policepardfaut"/>
    <w:qFormat/>
    <w:rsid w:val="00FD30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esic-online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margement_societe_jou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feuille_emargement_societe_jour.dotx</Template>
  <TotalTime>0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Affaire suivie par : Alexandre KOENIG</vt:lpstr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Affaire suivie par : Alexandre KOENIG</dc:title>
  <dc:creator>Madani</dc:creator>
  <cp:lastModifiedBy>Madani</cp:lastModifiedBy>
  <cp:revision>1</cp:revision>
  <cp:lastPrinted>2013-06-11T14:50:00Z</cp:lastPrinted>
  <dcterms:created xsi:type="dcterms:W3CDTF">2018-01-14T17:13:00Z</dcterms:created>
  <dcterms:modified xsi:type="dcterms:W3CDTF">2018-01-14T17:13:00Z</dcterms:modified>
</cp:coreProperties>
</file>