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E3C" w:rsidRPr="00003DCC" w:rsidRDefault="00FE2E3C" w:rsidP="00F26584">
      <w:pPr>
        <w:pStyle w:val="Titre7"/>
        <w:jc w:val="center"/>
        <w:rPr>
          <w:rFonts w:ascii="Arial" w:hAnsi="Arial" w:cs="Arial"/>
          <w:b/>
          <w:bCs/>
          <w:sz w:val="28"/>
        </w:rPr>
      </w:pPr>
      <w:r w:rsidRPr="00003DCC">
        <w:rPr>
          <w:rFonts w:ascii="Arial" w:hAnsi="Arial" w:cs="Arial"/>
          <w:b/>
          <w:bCs/>
          <w:sz w:val="28"/>
        </w:rPr>
        <w:t>FEUILLE D’EMARGEMENT</w:t>
      </w:r>
    </w:p>
    <w:tbl>
      <w:tblPr>
        <w:tblW w:w="94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860"/>
        <w:gridCol w:w="1984"/>
        <w:gridCol w:w="1795"/>
        <w:gridCol w:w="1785"/>
      </w:tblGrid>
      <w:tr w:rsidR="00FE2E3C" w:rsidRPr="00F45D6C" w:rsidTr="00397242">
        <w:trPr>
          <w:cantSplit/>
          <w:trHeight w:val="1354"/>
          <w:jc w:val="center"/>
        </w:trPr>
        <w:tc>
          <w:tcPr>
            <w:tcW w:w="9424" w:type="dxa"/>
            <w:gridSpan w:val="4"/>
            <w:tcBorders>
              <w:bottom w:val="single" w:sz="4" w:space="0" w:color="auto"/>
            </w:tcBorders>
          </w:tcPr>
          <w:p w:rsidR="00FE2E3C" w:rsidRPr="00397242" w:rsidRDefault="00FE2E3C" w:rsidP="00903E83">
            <w:pPr>
              <w:tabs>
                <w:tab w:val="left" w:pos="306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FE2E3C" w:rsidRPr="007334BC" w:rsidRDefault="00FE2E3C" w:rsidP="00964EF4">
            <w:pPr>
              <w:tabs>
                <w:tab w:val="left" w:pos="3060"/>
              </w:tabs>
              <w:rPr>
                <w:rFonts w:ascii="Arial" w:hAnsi="Arial" w:cs="Arial"/>
                <w:b/>
                <w:bCs/>
                <w:sz w:val="28"/>
              </w:rPr>
            </w:pPr>
            <w:r w:rsidRPr="00F45D6C">
              <w:rPr>
                <w:rFonts w:ascii="Arial" w:hAnsi="Arial" w:cs="Arial"/>
                <w:b/>
                <w:bCs/>
                <w:sz w:val="28"/>
              </w:rPr>
              <w:t>Formation</w:t>
            </w:r>
            <w:r>
              <w:rPr>
                <w:rFonts w:ascii="Arial" w:hAnsi="Arial" w:cs="Arial"/>
                <w:b/>
                <w:bCs/>
                <w:sz w:val="28"/>
              </w:rPr>
              <w:t xml:space="preserve"> : </w:t>
            </w:r>
            <w:r>
              <w:t xml:space="preserve">Algorithmique &amp; Programmation </w:t>
            </w:r>
          </w:p>
          <w:p w:rsidR="00FE2E3C" w:rsidRPr="00880869" w:rsidRDefault="00FE2E3C" w:rsidP="00880869">
            <w:pPr>
              <w:ind w:right="475"/>
              <w:rPr>
                <w:rFonts w:ascii="Arial" w:hAnsi="Arial" w:cs="Arial"/>
                <w:b/>
                <w:bCs/>
                <w:sz w:val="20"/>
              </w:rPr>
            </w:pPr>
          </w:p>
          <w:p w:rsidR="00FE2E3C" w:rsidRPr="007334BC" w:rsidRDefault="00FE2E3C" w:rsidP="00964EF4">
            <w:pPr>
              <w:ind w:right="475"/>
            </w:pPr>
            <w:r>
              <w:rPr>
                <w:rFonts w:ascii="Arial" w:hAnsi="Arial" w:cs="Arial"/>
                <w:b/>
                <w:bCs/>
                <w:sz w:val="28"/>
              </w:rPr>
              <w:t xml:space="preserve">Cursus : </w:t>
            </w:r>
            <w:r>
              <w:t>Solutec Paris - AMOA, Tests &amp; Recette / 1-Jan 2018</w:t>
            </w:r>
          </w:p>
          <w:p w:rsidR="00FE2E3C" w:rsidRPr="00F65D8D" w:rsidRDefault="00FE2E3C" w:rsidP="00903E83">
            <w:pPr>
              <w:tabs>
                <w:tab w:val="left" w:pos="3060"/>
              </w:tabs>
              <w:rPr>
                <w:rFonts w:ascii="Arial" w:hAnsi="Arial" w:cs="Arial"/>
                <w:sz w:val="20"/>
              </w:rPr>
            </w:pPr>
          </w:p>
          <w:p w:rsidR="00FE2E3C" w:rsidRDefault="00FE2E3C" w:rsidP="00964EF4">
            <w:pPr>
              <w:rPr>
                <w:rFonts w:ascii="Arial" w:hAnsi="Arial" w:cs="Arial"/>
                <w:b/>
                <w:bCs/>
                <w:sz w:val="28"/>
              </w:rPr>
            </w:pPr>
            <w:r>
              <w:rPr>
                <w:rFonts w:ascii="Arial" w:hAnsi="Arial" w:cs="Arial"/>
                <w:b/>
                <w:bCs/>
                <w:sz w:val="28"/>
              </w:rPr>
              <w:t xml:space="preserve">Société : </w:t>
            </w:r>
            <w:r>
              <w:t>Solutec Paris</w:t>
            </w:r>
          </w:p>
          <w:p w:rsidR="00FE2E3C" w:rsidRPr="00F65D8D" w:rsidRDefault="00FE2E3C" w:rsidP="00903E83">
            <w:pPr>
              <w:rPr>
                <w:rFonts w:ascii="Arial" w:hAnsi="Arial" w:cs="Arial"/>
                <w:b/>
                <w:bCs/>
                <w:sz w:val="20"/>
              </w:rPr>
            </w:pPr>
          </w:p>
          <w:p w:rsidR="00FE2E3C" w:rsidRDefault="00FE2E3C" w:rsidP="00964EF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45D6C">
              <w:rPr>
                <w:rFonts w:ascii="Arial" w:hAnsi="Arial" w:cs="Arial"/>
                <w:b/>
                <w:bCs/>
                <w:sz w:val="28"/>
                <w:szCs w:val="28"/>
              </w:rPr>
              <w:t>Durée 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t xml:space="preserve">3 jours </w:t>
            </w:r>
          </w:p>
          <w:p w:rsidR="00FE2E3C" w:rsidRPr="00F45D6C" w:rsidRDefault="00FE2E3C" w:rsidP="0089015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E2E3C" w:rsidRPr="00F45D6C" w:rsidTr="00397242">
        <w:trPr>
          <w:cantSplit/>
          <w:trHeight w:val="932"/>
          <w:jc w:val="center"/>
        </w:trPr>
        <w:tc>
          <w:tcPr>
            <w:tcW w:w="3860" w:type="dxa"/>
            <w:vMerge w:val="restart"/>
            <w:tcBorders>
              <w:bottom w:val="nil"/>
            </w:tcBorders>
          </w:tcPr>
          <w:p w:rsidR="00FE2E3C" w:rsidRPr="00397242" w:rsidRDefault="00FE2E3C" w:rsidP="00903E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FE2E3C" w:rsidRPr="00397242" w:rsidRDefault="00FE2E3C" w:rsidP="00003DCC">
            <w:pPr>
              <w:rPr>
                <w:rFonts w:ascii="Arial" w:hAnsi="Arial" w:cs="Arial"/>
                <w:sz w:val="22"/>
                <w:szCs w:val="22"/>
              </w:rPr>
            </w:pPr>
          </w:p>
          <w:p w:rsidR="00FE2E3C" w:rsidRPr="00397242" w:rsidRDefault="00FE2E3C" w:rsidP="00903E8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sz w:val="22"/>
                <w:szCs w:val="22"/>
              </w:rPr>
              <w:t>STAGIAIRE</w:t>
            </w:r>
          </w:p>
          <w:p w:rsidR="00FE2E3C" w:rsidRPr="00397242" w:rsidRDefault="00FE2E3C" w:rsidP="00903E8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FE2E3C" w:rsidRPr="00397242" w:rsidRDefault="00FE2E3C" w:rsidP="00903E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sz w:val="22"/>
                <w:szCs w:val="22"/>
              </w:rPr>
              <w:t>NOM &amp; PRENOM</w:t>
            </w:r>
          </w:p>
        </w:tc>
        <w:tc>
          <w:tcPr>
            <w:tcW w:w="1984" w:type="dxa"/>
            <w:vMerge w:val="restart"/>
            <w:tcBorders>
              <w:bottom w:val="nil"/>
            </w:tcBorders>
          </w:tcPr>
          <w:p w:rsidR="00FE2E3C" w:rsidRPr="00397242" w:rsidRDefault="00FE2E3C" w:rsidP="00903E83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FE2E3C" w:rsidRPr="00397242" w:rsidRDefault="00FE2E3C" w:rsidP="00003DC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FE2E3C" w:rsidRPr="00397242" w:rsidRDefault="00FE2E3C" w:rsidP="00903E83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DATE</w:t>
            </w:r>
          </w:p>
          <w:p w:rsidR="00FE2E3C" w:rsidRPr="00397242" w:rsidRDefault="00FE2E3C" w:rsidP="00903E83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580" w:type="dxa"/>
            <w:gridSpan w:val="2"/>
            <w:tcBorders>
              <w:bottom w:val="single" w:sz="4" w:space="0" w:color="auto"/>
            </w:tcBorders>
          </w:tcPr>
          <w:p w:rsidR="00FE2E3C" w:rsidRPr="00397242" w:rsidRDefault="00FE2E3C" w:rsidP="00003DC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SIGNATURE</w:t>
            </w:r>
          </w:p>
          <w:p w:rsidR="00FE2E3C" w:rsidRPr="00397242" w:rsidRDefault="00FE2E3C" w:rsidP="00903E83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7242">
              <w:rPr>
                <w:rFonts w:ascii="Arial" w:hAnsi="Arial" w:cs="Arial"/>
                <w:i/>
                <w:sz w:val="22"/>
                <w:szCs w:val="22"/>
              </w:rPr>
              <w:t>Par ma signature, j’atteste par la présente, avoir reçu la formation désignée ci-dessus.</w:t>
            </w:r>
          </w:p>
        </w:tc>
      </w:tr>
      <w:tr w:rsidR="00FE2E3C" w:rsidRPr="00F45D6C" w:rsidTr="00397242">
        <w:trPr>
          <w:cantSplit/>
          <w:trHeight w:val="556"/>
          <w:jc w:val="center"/>
        </w:trPr>
        <w:tc>
          <w:tcPr>
            <w:tcW w:w="3860" w:type="dxa"/>
            <w:vMerge/>
            <w:tcBorders>
              <w:bottom w:val="single" w:sz="4" w:space="0" w:color="auto"/>
            </w:tcBorders>
          </w:tcPr>
          <w:p w:rsidR="00FE2E3C" w:rsidRPr="00397242" w:rsidRDefault="00FE2E3C" w:rsidP="00903E8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:rsidR="00FE2E3C" w:rsidRPr="00397242" w:rsidRDefault="00FE2E3C" w:rsidP="00903E8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5" w:type="dxa"/>
            <w:tcBorders>
              <w:bottom w:val="single" w:sz="4" w:space="0" w:color="auto"/>
            </w:tcBorders>
          </w:tcPr>
          <w:p w:rsidR="00FE2E3C" w:rsidRPr="00397242" w:rsidRDefault="00FE2E3C" w:rsidP="00F2658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MATIN</w:t>
            </w:r>
          </w:p>
          <w:p w:rsidR="00FE2E3C" w:rsidRPr="00397242" w:rsidRDefault="00FE2E3C" w:rsidP="00F2658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9h00-12h30</w:t>
            </w:r>
          </w:p>
        </w:tc>
        <w:tc>
          <w:tcPr>
            <w:tcW w:w="1785" w:type="dxa"/>
            <w:tcBorders>
              <w:bottom w:val="single" w:sz="4" w:space="0" w:color="auto"/>
            </w:tcBorders>
          </w:tcPr>
          <w:p w:rsidR="00FE2E3C" w:rsidRPr="00397242" w:rsidRDefault="00FE2E3C" w:rsidP="00903E8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APRES MIDI</w:t>
            </w:r>
          </w:p>
          <w:p w:rsidR="00FE2E3C" w:rsidRPr="00397242" w:rsidRDefault="00FE2E3C" w:rsidP="00903E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13h30-17h00</w:t>
            </w:r>
          </w:p>
        </w:tc>
      </w:tr>
      <w:tr w:rsidR="00FE2E3C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E2E3C" w:rsidRPr="00003DCC" w:rsidRDefault="00FE2E3C" w:rsidP="00903E8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SOUSSANA Lou-Hélène</w:t>
            </w:r>
          </w:p>
        </w:tc>
        <w:tc>
          <w:tcPr>
            <w:tcW w:w="1984" w:type="dxa"/>
            <w:vAlign w:val="center"/>
          </w:tcPr>
          <w:p w:rsidR="00FE2E3C" w:rsidRPr="00003DCC" w:rsidRDefault="00FE2E3C" w:rsidP="00F23122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17/01/2018</w:t>
            </w:r>
          </w:p>
        </w:tc>
        <w:tc>
          <w:tcPr>
            <w:tcW w:w="1795" w:type="dxa"/>
            <w:vAlign w:val="center"/>
          </w:tcPr>
          <w:p w:rsidR="00FE2E3C" w:rsidRPr="00003DCC" w:rsidRDefault="00FE2E3C" w:rsidP="00903E83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E2E3C" w:rsidRPr="00003DCC" w:rsidRDefault="00FE2E3C" w:rsidP="00903E83">
            <w:pPr>
              <w:rPr>
                <w:rFonts w:ascii="Arial" w:hAnsi="Arial" w:cs="Arial"/>
                <w:bCs/>
              </w:rPr>
            </w:pPr>
          </w:p>
        </w:tc>
      </w:tr>
      <w:tr w:rsidR="00FE2E3C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E2E3C" w:rsidRPr="00003DCC" w:rsidRDefault="00FE2E3C" w:rsidP="005506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BOUNIF Teddy </w:t>
            </w:r>
          </w:p>
        </w:tc>
        <w:tc>
          <w:tcPr>
            <w:tcW w:w="1984" w:type="dxa"/>
            <w:vAlign w:val="center"/>
          </w:tcPr>
          <w:p w:rsidR="00FE2E3C" w:rsidRPr="00003DCC" w:rsidRDefault="00FE2E3C" w:rsidP="005506B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17/01/2018</w:t>
            </w:r>
          </w:p>
        </w:tc>
        <w:tc>
          <w:tcPr>
            <w:tcW w:w="1795" w:type="dxa"/>
            <w:vAlign w:val="center"/>
          </w:tcPr>
          <w:p w:rsidR="00FE2E3C" w:rsidRPr="00003DCC" w:rsidRDefault="00FE2E3C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E2E3C" w:rsidRPr="00003DCC" w:rsidRDefault="00FE2E3C" w:rsidP="005506B4">
            <w:pPr>
              <w:rPr>
                <w:rFonts w:ascii="Arial" w:hAnsi="Arial" w:cs="Arial"/>
                <w:bCs/>
              </w:rPr>
            </w:pPr>
          </w:p>
        </w:tc>
      </w:tr>
      <w:tr w:rsidR="00FE2E3C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E2E3C" w:rsidRPr="00003DCC" w:rsidRDefault="00FE2E3C" w:rsidP="005506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LE CORRE Gaëlle</w:t>
            </w:r>
          </w:p>
        </w:tc>
        <w:tc>
          <w:tcPr>
            <w:tcW w:w="1984" w:type="dxa"/>
            <w:vAlign w:val="center"/>
          </w:tcPr>
          <w:p w:rsidR="00FE2E3C" w:rsidRPr="00003DCC" w:rsidRDefault="00FE2E3C" w:rsidP="005506B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17/01/2018</w:t>
            </w:r>
          </w:p>
        </w:tc>
        <w:tc>
          <w:tcPr>
            <w:tcW w:w="1795" w:type="dxa"/>
            <w:vAlign w:val="center"/>
          </w:tcPr>
          <w:p w:rsidR="00FE2E3C" w:rsidRPr="00003DCC" w:rsidRDefault="00FE2E3C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E2E3C" w:rsidRPr="00003DCC" w:rsidRDefault="00FE2E3C" w:rsidP="005506B4">
            <w:pPr>
              <w:rPr>
                <w:rFonts w:ascii="Arial" w:hAnsi="Arial" w:cs="Arial"/>
                <w:bCs/>
              </w:rPr>
            </w:pPr>
          </w:p>
        </w:tc>
      </w:tr>
      <w:tr w:rsidR="00FE2E3C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E2E3C" w:rsidRPr="00003DCC" w:rsidRDefault="00FE2E3C" w:rsidP="005506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BETTOLO Laura</w:t>
            </w:r>
          </w:p>
        </w:tc>
        <w:tc>
          <w:tcPr>
            <w:tcW w:w="1984" w:type="dxa"/>
            <w:vAlign w:val="center"/>
          </w:tcPr>
          <w:p w:rsidR="00FE2E3C" w:rsidRPr="00003DCC" w:rsidRDefault="00FE2E3C" w:rsidP="005506B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17/01/2018</w:t>
            </w:r>
          </w:p>
        </w:tc>
        <w:tc>
          <w:tcPr>
            <w:tcW w:w="1795" w:type="dxa"/>
            <w:vAlign w:val="center"/>
          </w:tcPr>
          <w:p w:rsidR="00FE2E3C" w:rsidRPr="00003DCC" w:rsidRDefault="00FE2E3C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E2E3C" w:rsidRPr="00003DCC" w:rsidRDefault="00FE2E3C" w:rsidP="005506B4">
            <w:pPr>
              <w:rPr>
                <w:rFonts w:ascii="Arial" w:hAnsi="Arial" w:cs="Arial"/>
                <w:bCs/>
              </w:rPr>
            </w:pPr>
          </w:p>
        </w:tc>
      </w:tr>
      <w:tr w:rsidR="00FE2E3C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E2E3C" w:rsidRPr="00003DCC" w:rsidRDefault="00FE2E3C" w:rsidP="005506B4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FE2E3C" w:rsidRPr="00003DCC" w:rsidRDefault="00FE2E3C" w:rsidP="005506B4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FE2E3C" w:rsidRPr="00003DCC" w:rsidRDefault="00FE2E3C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E2E3C" w:rsidRPr="00003DCC" w:rsidRDefault="00FE2E3C" w:rsidP="005506B4">
            <w:pPr>
              <w:rPr>
                <w:rFonts w:ascii="Arial" w:hAnsi="Arial" w:cs="Arial"/>
                <w:bCs/>
              </w:rPr>
            </w:pPr>
          </w:p>
        </w:tc>
      </w:tr>
      <w:tr w:rsidR="00FE2E3C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E2E3C" w:rsidRPr="00003DCC" w:rsidRDefault="00FE2E3C" w:rsidP="005506B4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FE2E3C" w:rsidRPr="00003DCC" w:rsidRDefault="00FE2E3C" w:rsidP="005506B4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FE2E3C" w:rsidRPr="00003DCC" w:rsidRDefault="00FE2E3C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E2E3C" w:rsidRPr="00003DCC" w:rsidRDefault="00FE2E3C" w:rsidP="005506B4">
            <w:pPr>
              <w:rPr>
                <w:rFonts w:ascii="Arial" w:hAnsi="Arial" w:cs="Arial"/>
                <w:bCs/>
              </w:rPr>
            </w:pPr>
          </w:p>
        </w:tc>
      </w:tr>
      <w:tr w:rsidR="00FE2E3C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E2E3C" w:rsidRPr="00003DCC" w:rsidRDefault="00FE2E3C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FE2E3C" w:rsidRPr="00003DCC" w:rsidRDefault="00FE2E3C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FE2E3C" w:rsidRPr="00003DCC" w:rsidRDefault="00FE2E3C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E2E3C" w:rsidRPr="00003DCC" w:rsidRDefault="00FE2E3C" w:rsidP="001C5750">
            <w:pPr>
              <w:rPr>
                <w:rFonts w:ascii="Arial" w:hAnsi="Arial" w:cs="Arial"/>
                <w:bCs/>
              </w:rPr>
            </w:pPr>
          </w:p>
        </w:tc>
      </w:tr>
      <w:tr w:rsidR="00FE2E3C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E2E3C" w:rsidRPr="00003DCC" w:rsidRDefault="00FE2E3C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FE2E3C" w:rsidRPr="00003DCC" w:rsidRDefault="00FE2E3C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FE2E3C" w:rsidRPr="00003DCC" w:rsidRDefault="00FE2E3C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E2E3C" w:rsidRPr="00003DCC" w:rsidRDefault="00FE2E3C" w:rsidP="001C5750">
            <w:pPr>
              <w:rPr>
                <w:rFonts w:ascii="Arial" w:hAnsi="Arial" w:cs="Arial"/>
                <w:bCs/>
              </w:rPr>
            </w:pPr>
          </w:p>
        </w:tc>
      </w:tr>
      <w:tr w:rsidR="00FE2E3C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E2E3C" w:rsidRPr="00003DCC" w:rsidRDefault="00FE2E3C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FE2E3C" w:rsidRPr="00003DCC" w:rsidRDefault="00FE2E3C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FE2E3C" w:rsidRPr="00003DCC" w:rsidRDefault="00FE2E3C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E2E3C" w:rsidRPr="00003DCC" w:rsidRDefault="00FE2E3C" w:rsidP="001C5750">
            <w:pPr>
              <w:rPr>
                <w:rFonts w:ascii="Arial" w:hAnsi="Arial" w:cs="Arial"/>
                <w:bCs/>
              </w:rPr>
            </w:pPr>
          </w:p>
        </w:tc>
      </w:tr>
      <w:tr w:rsidR="00FE2E3C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E2E3C" w:rsidRPr="00003DCC" w:rsidRDefault="00FE2E3C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FE2E3C" w:rsidRPr="00003DCC" w:rsidRDefault="00FE2E3C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FE2E3C" w:rsidRPr="00003DCC" w:rsidRDefault="00FE2E3C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E2E3C" w:rsidRPr="00003DCC" w:rsidRDefault="00FE2E3C" w:rsidP="001C5750">
            <w:pPr>
              <w:rPr>
                <w:rFonts w:ascii="Arial" w:hAnsi="Arial" w:cs="Arial"/>
                <w:bCs/>
              </w:rPr>
            </w:pPr>
          </w:p>
        </w:tc>
      </w:tr>
      <w:tr w:rsidR="00FE2E3C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E2E3C" w:rsidRPr="00003DCC" w:rsidRDefault="00FE2E3C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FE2E3C" w:rsidRPr="00003DCC" w:rsidRDefault="00FE2E3C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FE2E3C" w:rsidRPr="00003DCC" w:rsidRDefault="00FE2E3C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E2E3C" w:rsidRPr="00003DCC" w:rsidRDefault="00FE2E3C" w:rsidP="001C5750">
            <w:pPr>
              <w:rPr>
                <w:rFonts w:ascii="Arial" w:hAnsi="Arial" w:cs="Arial"/>
                <w:bCs/>
              </w:rPr>
            </w:pPr>
          </w:p>
        </w:tc>
      </w:tr>
      <w:tr w:rsidR="00FE2E3C" w:rsidRPr="00F45D6C" w:rsidTr="00F65D8D">
        <w:trPr>
          <w:cantSplit/>
          <w:trHeight w:val="562"/>
          <w:jc w:val="center"/>
        </w:trPr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E3C" w:rsidRDefault="00FE2E3C" w:rsidP="00003DC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Formateur</w:t>
            </w:r>
          </w:p>
          <w:p w:rsidR="00FE2E3C" w:rsidRPr="00003DCC" w:rsidRDefault="00FE2E3C" w:rsidP="00003DCC">
            <w:pPr>
              <w:rPr>
                <w:rFonts w:ascii="Arial" w:hAnsi="Arial" w:cs="Arial"/>
                <w:b/>
              </w:rPr>
            </w:pPr>
            <w:r>
              <w:t>TCHOFFO Merlin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E3C" w:rsidRPr="00F23122" w:rsidRDefault="00FE2E3C" w:rsidP="005506B4">
            <w:pPr>
              <w:jc w:val="center"/>
            </w:pPr>
            <w:r>
              <w:t>17/01/2018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E3C" w:rsidRPr="000B3554" w:rsidRDefault="00FE2E3C" w:rsidP="005506B4">
            <w:pPr>
              <w:rPr>
                <w:rFonts w:ascii="Arial" w:hAnsi="Arial" w:cs="Arial"/>
                <w:highlight w:val="black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E3C" w:rsidRPr="00F45D6C" w:rsidRDefault="00FE2E3C" w:rsidP="005506B4">
            <w:pPr>
              <w:rPr>
                <w:rFonts w:ascii="Arial" w:hAnsi="Arial" w:cs="Arial"/>
              </w:rPr>
            </w:pPr>
          </w:p>
        </w:tc>
      </w:tr>
    </w:tbl>
    <w:p w:rsidR="00FE2E3C" w:rsidRDefault="00FE2E3C" w:rsidP="00F26584">
      <w:pPr>
        <w:rPr>
          <w:rFonts w:ascii="Arial" w:hAnsi="Arial" w:cs="Arial"/>
        </w:rPr>
      </w:pPr>
    </w:p>
    <w:p w:rsidR="00FE2E3C" w:rsidRDefault="00FE2E3C" w:rsidP="00F2658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-641350</wp:posOffset>
            </wp:positionH>
            <wp:positionV relativeFrom="paragraph">
              <wp:posOffset>35560</wp:posOffset>
            </wp:positionV>
            <wp:extent cx="660400" cy="812800"/>
            <wp:effectExtent l="0" t="0" r="6350" b="0"/>
            <wp:wrapTight wrapText="bothSides">
              <wp:wrapPolygon edited="0">
                <wp:start x="0" y="1013"/>
                <wp:lineTo x="0" y="20756"/>
                <wp:lineTo x="21808" y="20756"/>
                <wp:lineTo x="21808" y="1013"/>
                <wp:lineTo x="0" y="1013"/>
              </wp:wrapPolygon>
            </wp:wrapTight>
            <wp:docPr id="1" name="Image 1" descr="H:\1 - ESIC SERVEUR-  Docs applicables (En cours)\09 - SUIVI QUALITE\9 - Divers\LOGO ISO INTERT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H:\1 - ESIC SERVEUR-  Docs applicables (En cours)\09 - SUIVI QUALITE\9 - Divers\LOGO ISO INTERTE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-5898" t="-4684" r="12869" b="-47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E2E3C" w:rsidRPr="00F45D6C" w:rsidRDefault="00FE2E3C" w:rsidP="00397242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margin-left:-69.5pt;margin-top:52pt;width:75.3pt;height:58.05pt;z-index:251660800" stroked="f">
            <v:textbox style="mso-next-textbox:#_x0000_s1054">
              <w:txbxContent>
                <w:p w:rsidR="00FE2E3C" w:rsidRPr="00397242" w:rsidRDefault="00FE2E3C" w:rsidP="00397242">
                  <w:pPr>
                    <w:ind w:hanging="18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505FD3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N°2008072137</w:t>
                  </w:r>
                </w:p>
              </w:txbxContent>
            </v:textbox>
          </v:shape>
        </w:pict>
      </w:r>
    </w:p>
    <w:p w:rsidR="00FE2E3C" w:rsidRDefault="00FE2E3C" w:rsidP="00F26584">
      <w:pPr>
        <w:pStyle w:val="Titre7"/>
        <w:jc w:val="center"/>
        <w:rPr>
          <w:rFonts w:ascii="Arial" w:hAnsi="Arial" w:cs="Arial"/>
          <w:b/>
          <w:bCs/>
          <w:sz w:val="28"/>
        </w:rPr>
        <w:sectPr w:rsidR="00FE2E3C" w:rsidSect="00FD30E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106" w:bottom="360" w:left="1440" w:header="357" w:footer="709" w:gutter="0"/>
          <w:cols w:space="708"/>
          <w:docGrid w:linePitch="360"/>
        </w:sectPr>
      </w:pPr>
    </w:p>
    <w:p w:rsidR="00FE2E3C" w:rsidRPr="00003DCC" w:rsidRDefault="00FE2E3C" w:rsidP="00F26584">
      <w:pPr>
        <w:pStyle w:val="Titre7"/>
        <w:jc w:val="center"/>
        <w:rPr>
          <w:rFonts w:ascii="Arial" w:hAnsi="Arial" w:cs="Arial"/>
          <w:b/>
          <w:bCs/>
          <w:sz w:val="28"/>
        </w:rPr>
      </w:pPr>
      <w:r w:rsidRPr="00003DCC">
        <w:rPr>
          <w:rFonts w:ascii="Arial" w:hAnsi="Arial" w:cs="Arial"/>
          <w:b/>
          <w:bCs/>
          <w:sz w:val="28"/>
        </w:rPr>
        <w:lastRenderedPageBreak/>
        <w:t>FEUILLE D’EMARGEMENT</w:t>
      </w:r>
    </w:p>
    <w:tbl>
      <w:tblPr>
        <w:tblW w:w="94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860"/>
        <w:gridCol w:w="1984"/>
        <w:gridCol w:w="1795"/>
        <w:gridCol w:w="1785"/>
      </w:tblGrid>
      <w:tr w:rsidR="00FE2E3C" w:rsidRPr="00F45D6C" w:rsidTr="00397242">
        <w:trPr>
          <w:cantSplit/>
          <w:trHeight w:val="1354"/>
          <w:jc w:val="center"/>
        </w:trPr>
        <w:tc>
          <w:tcPr>
            <w:tcW w:w="9424" w:type="dxa"/>
            <w:gridSpan w:val="4"/>
            <w:tcBorders>
              <w:bottom w:val="single" w:sz="4" w:space="0" w:color="auto"/>
            </w:tcBorders>
          </w:tcPr>
          <w:p w:rsidR="00FE2E3C" w:rsidRPr="00397242" w:rsidRDefault="00FE2E3C" w:rsidP="00903E83">
            <w:pPr>
              <w:tabs>
                <w:tab w:val="left" w:pos="306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FE2E3C" w:rsidRPr="007334BC" w:rsidRDefault="00FE2E3C" w:rsidP="00AC56BE">
            <w:pPr>
              <w:tabs>
                <w:tab w:val="left" w:pos="3060"/>
              </w:tabs>
              <w:rPr>
                <w:rFonts w:ascii="Arial" w:hAnsi="Arial" w:cs="Arial"/>
                <w:b/>
                <w:bCs/>
                <w:sz w:val="28"/>
              </w:rPr>
            </w:pPr>
            <w:r w:rsidRPr="00F45D6C">
              <w:rPr>
                <w:rFonts w:ascii="Arial" w:hAnsi="Arial" w:cs="Arial"/>
                <w:b/>
                <w:bCs/>
                <w:sz w:val="28"/>
              </w:rPr>
              <w:t>Formation</w:t>
            </w:r>
            <w:r>
              <w:rPr>
                <w:rFonts w:ascii="Arial" w:hAnsi="Arial" w:cs="Arial"/>
                <w:b/>
                <w:bCs/>
                <w:sz w:val="28"/>
              </w:rPr>
              <w:t xml:space="preserve"> : </w:t>
            </w:r>
            <w:r>
              <w:t xml:space="preserve">Algorithmique &amp; Programmation </w:t>
            </w:r>
          </w:p>
          <w:p w:rsidR="00FE2E3C" w:rsidRPr="00880869" w:rsidRDefault="00FE2E3C" w:rsidP="00880869">
            <w:pPr>
              <w:ind w:right="475"/>
              <w:rPr>
                <w:rFonts w:ascii="Arial" w:hAnsi="Arial" w:cs="Arial"/>
                <w:b/>
                <w:bCs/>
                <w:sz w:val="20"/>
              </w:rPr>
            </w:pPr>
          </w:p>
          <w:p w:rsidR="00FE2E3C" w:rsidRPr="007334BC" w:rsidRDefault="00FE2E3C" w:rsidP="00AC56BE">
            <w:pPr>
              <w:ind w:right="475"/>
            </w:pPr>
            <w:r>
              <w:rPr>
                <w:rFonts w:ascii="Arial" w:hAnsi="Arial" w:cs="Arial"/>
                <w:b/>
                <w:bCs/>
                <w:sz w:val="28"/>
              </w:rPr>
              <w:t xml:space="preserve">Cursus : </w:t>
            </w:r>
            <w:r>
              <w:t>Solutec Paris - AMOA, Tests &amp; Recette / 1-Jan 2018</w:t>
            </w:r>
          </w:p>
          <w:p w:rsidR="00FE2E3C" w:rsidRPr="00F65D8D" w:rsidRDefault="00FE2E3C" w:rsidP="00903E83">
            <w:pPr>
              <w:tabs>
                <w:tab w:val="left" w:pos="3060"/>
              </w:tabs>
              <w:rPr>
                <w:rFonts w:ascii="Arial" w:hAnsi="Arial" w:cs="Arial"/>
                <w:sz w:val="20"/>
              </w:rPr>
            </w:pPr>
          </w:p>
          <w:p w:rsidR="00FE2E3C" w:rsidRDefault="00FE2E3C" w:rsidP="00AC56BE">
            <w:pPr>
              <w:rPr>
                <w:rFonts w:ascii="Arial" w:hAnsi="Arial" w:cs="Arial"/>
                <w:b/>
                <w:bCs/>
                <w:sz w:val="28"/>
              </w:rPr>
            </w:pPr>
            <w:r>
              <w:rPr>
                <w:rFonts w:ascii="Arial" w:hAnsi="Arial" w:cs="Arial"/>
                <w:b/>
                <w:bCs/>
                <w:sz w:val="28"/>
              </w:rPr>
              <w:t xml:space="preserve">Société : </w:t>
            </w:r>
            <w:r>
              <w:t>Solutec Paris</w:t>
            </w:r>
          </w:p>
          <w:p w:rsidR="00FE2E3C" w:rsidRPr="00F65D8D" w:rsidRDefault="00FE2E3C" w:rsidP="00903E83">
            <w:pPr>
              <w:rPr>
                <w:rFonts w:ascii="Arial" w:hAnsi="Arial" w:cs="Arial"/>
                <w:b/>
                <w:bCs/>
                <w:sz w:val="20"/>
              </w:rPr>
            </w:pPr>
          </w:p>
          <w:p w:rsidR="00FE2E3C" w:rsidRDefault="00FE2E3C" w:rsidP="00AC56B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45D6C">
              <w:rPr>
                <w:rFonts w:ascii="Arial" w:hAnsi="Arial" w:cs="Arial"/>
                <w:b/>
                <w:bCs/>
                <w:sz w:val="28"/>
                <w:szCs w:val="28"/>
              </w:rPr>
              <w:t>Durée 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t xml:space="preserve">3 jours </w:t>
            </w:r>
          </w:p>
          <w:p w:rsidR="00FE2E3C" w:rsidRPr="00F45D6C" w:rsidRDefault="00FE2E3C" w:rsidP="0089015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E2E3C" w:rsidRPr="00F45D6C" w:rsidTr="00397242">
        <w:trPr>
          <w:cantSplit/>
          <w:trHeight w:val="932"/>
          <w:jc w:val="center"/>
        </w:trPr>
        <w:tc>
          <w:tcPr>
            <w:tcW w:w="3860" w:type="dxa"/>
            <w:vMerge w:val="restart"/>
            <w:tcBorders>
              <w:bottom w:val="nil"/>
            </w:tcBorders>
          </w:tcPr>
          <w:p w:rsidR="00FE2E3C" w:rsidRPr="00397242" w:rsidRDefault="00FE2E3C" w:rsidP="00903E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FE2E3C" w:rsidRPr="00397242" w:rsidRDefault="00FE2E3C" w:rsidP="00003DCC">
            <w:pPr>
              <w:rPr>
                <w:rFonts w:ascii="Arial" w:hAnsi="Arial" w:cs="Arial"/>
                <w:sz w:val="22"/>
                <w:szCs w:val="22"/>
              </w:rPr>
            </w:pPr>
          </w:p>
          <w:p w:rsidR="00FE2E3C" w:rsidRPr="00397242" w:rsidRDefault="00FE2E3C" w:rsidP="00903E8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sz w:val="22"/>
                <w:szCs w:val="22"/>
              </w:rPr>
              <w:t>STAGIAIRE</w:t>
            </w:r>
          </w:p>
          <w:p w:rsidR="00FE2E3C" w:rsidRPr="00397242" w:rsidRDefault="00FE2E3C" w:rsidP="00903E8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FE2E3C" w:rsidRPr="00397242" w:rsidRDefault="00FE2E3C" w:rsidP="00903E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sz w:val="22"/>
                <w:szCs w:val="22"/>
              </w:rPr>
              <w:t>NOM &amp; PRENOM</w:t>
            </w:r>
          </w:p>
        </w:tc>
        <w:tc>
          <w:tcPr>
            <w:tcW w:w="1984" w:type="dxa"/>
            <w:vMerge w:val="restart"/>
            <w:tcBorders>
              <w:bottom w:val="nil"/>
            </w:tcBorders>
          </w:tcPr>
          <w:p w:rsidR="00FE2E3C" w:rsidRPr="00397242" w:rsidRDefault="00FE2E3C" w:rsidP="00903E83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FE2E3C" w:rsidRPr="00397242" w:rsidRDefault="00FE2E3C" w:rsidP="00003DC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FE2E3C" w:rsidRPr="00397242" w:rsidRDefault="00FE2E3C" w:rsidP="00903E83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DATE</w:t>
            </w:r>
          </w:p>
          <w:p w:rsidR="00FE2E3C" w:rsidRPr="00397242" w:rsidRDefault="00FE2E3C" w:rsidP="00903E83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580" w:type="dxa"/>
            <w:gridSpan w:val="2"/>
            <w:tcBorders>
              <w:bottom w:val="single" w:sz="4" w:space="0" w:color="auto"/>
            </w:tcBorders>
          </w:tcPr>
          <w:p w:rsidR="00FE2E3C" w:rsidRPr="00397242" w:rsidRDefault="00FE2E3C" w:rsidP="00003DC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SIGNATURE</w:t>
            </w:r>
          </w:p>
          <w:p w:rsidR="00FE2E3C" w:rsidRPr="00397242" w:rsidRDefault="00FE2E3C" w:rsidP="00903E83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7242">
              <w:rPr>
                <w:rFonts w:ascii="Arial" w:hAnsi="Arial" w:cs="Arial"/>
                <w:i/>
                <w:sz w:val="22"/>
                <w:szCs w:val="22"/>
              </w:rPr>
              <w:t>Par ma signature, j’atteste par la présente, avoir reçu la formation désignée ci-dessus.</w:t>
            </w:r>
          </w:p>
        </w:tc>
      </w:tr>
      <w:tr w:rsidR="00FE2E3C" w:rsidRPr="00F45D6C" w:rsidTr="00397242">
        <w:trPr>
          <w:cantSplit/>
          <w:trHeight w:val="556"/>
          <w:jc w:val="center"/>
        </w:trPr>
        <w:tc>
          <w:tcPr>
            <w:tcW w:w="3860" w:type="dxa"/>
            <w:vMerge/>
            <w:tcBorders>
              <w:bottom w:val="single" w:sz="4" w:space="0" w:color="auto"/>
            </w:tcBorders>
          </w:tcPr>
          <w:p w:rsidR="00FE2E3C" w:rsidRPr="00397242" w:rsidRDefault="00FE2E3C" w:rsidP="00903E8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:rsidR="00FE2E3C" w:rsidRPr="00397242" w:rsidRDefault="00FE2E3C" w:rsidP="00903E8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5" w:type="dxa"/>
            <w:tcBorders>
              <w:bottom w:val="single" w:sz="4" w:space="0" w:color="auto"/>
            </w:tcBorders>
          </w:tcPr>
          <w:p w:rsidR="00FE2E3C" w:rsidRPr="00397242" w:rsidRDefault="00FE2E3C" w:rsidP="00F2658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MATIN</w:t>
            </w:r>
          </w:p>
          <w:p w:rsidR="00FE2E3C" w:rsidRPr="00397242" w:rsidRDefault="00FE2E3C" w:rsidP="00F2658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9h00-12h30</w:t>
            </w:r>
          </w:p>
        </w:tc>
        <w:tc>
          <w:tcPr>
            <w:tcW w:w="1785" w:type="dxa"/>
            <w:tcBorders>
              <w:bottom w:val="single" w:sz="4" w:space="0" w:color="auto"/>
            </w:tcBorders>
          </w:tcPr>
          <w:p w:rsidR="00FE2E3C" w:rsidRPr="00397242" w:rsidRDefault="00FE2E3C" w:rsidP="00903E8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APRES MIDI</w:t>
            </w:r>
          </w:p>
          <w:p w:rsidR="00FE2E3C" w:rsidRPr="00397242" w:rsidRDefault="00FE2E3C" w:rsidP="00903E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13h30-17h00</w:t>
            </w:r>
          </w:p>
        </w:tc>
      </w:tr>
      <w:tr w:rsidR="00FE2E3C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E2E3C" w:rsidRPr="00003DCC" w:rsidRDefault="00FE2E3C" w:rsidP="00903E8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SOUSSANA Lou-Hélène</w:t>
            </w:r>
          </w:p>
        </w:tc>
        <w:tc>
          <w:tcPr>
            <w:tcW w:w="1984" w:type="dxa"/>
            <w:vAlign w:val="center"/>
          </w:tcPr>
          <w:p w:rsidR="00FE2E3C" w:rsidRPr="00003DCC" w:rsidRDefault="00FE2E3C" w:rsidP="00F23122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18/01/2018</w:t>
            </w:r>
          </w:p>
        </w:tc>
        <w:tc>
          <w:tcPr>
            <w:tcW w:w="1795" w:type="dxa"/>
            <w:vAlign w:val="center"/>
          </w:tcPr>
          <w:p w:rsidR="00FE2E3C" w:rsidRPr="00003DCC" w:rsidRDefault="00FE2E3C" w:rsidP="00903E83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E2E3C" w:rsidRPr="00003DCC" w:rsidRDefault="00FE2E3C" w:rsidP="00903E83">
            <w:pPr>
              <w:rPr>
                <w:rFonts w:ascii="Arial" w:hAnsi="Arial" w:cs="Arial"/>
                <w:bCs/>
              </w:rPr>
            </w:pPr>
          </w:p>
        </w:tc>
      </w:tr>
      <w:tr w:rsidR="00FE2E3C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E2E3C" w:rsidRPr="00003DCC" w:rsidRDefault="00FE2E3C" w:rsidP="005506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BOUNIF Teddy </w:t>
            </w:r>
          </w:p>
        </w:tc>
        <w:tc>
          <w:tcPr>
            <w:tcW w:w="1984" w:type="dxa"/>
            <w:vAlign w:val="center"/>
          </w:tcPr>
          <w:p w:rsidR="00FE2E3C" w:rsidRPr="00003DCC" w:rsidRDefault="00FE2E3C" w:rsidP="005506B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18/01/2018</w:t>
            </w:r>
          </w:p>
        </w:tc>
        <w:tc>
          <w:tcPr>
            <w:tcW w:w="1795" w:type="dxa"/>
            <w:vAlign w:val="center"/>
          </w:tcPr>
          <w:p w:rsidR="00FE2E3C" w:rsidRPr="00003DCC" w:rsidRDefault="00FE2E3C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E2E3C" w:rsidRPr="00003DCC" w:rsidRDefault="00FE2E3C" w:rsidP="005506B4">
            <w:pPr>
              <w:rPr>
                <w:rFonts w:ascii="Arial" w:hAnsi="Arial" w:cs="Arial"/>
                <w:bCs/>
              </w:rPr>
            </w:pPr>
          </w:p>
        </w:tc>
      </w:tr>
      <w:tr w:rsidR="00FE2E3C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E2E3C" w:rsidRPr="00003DCC" w:rsidRDefault="00FE2E3C" w:rsidP="005506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LE CORRE Gaëlle</w:t>
            </w:r>
          </w:p>
        </w:tc>
        <w:tc>
          <w:tcPr>
            <w:tcW w:w="1984" w:type="dxa"/>
            <w:vAlign w:val="center"/>
          </w:tcPr>
          <w:p w:rsidR="00FE2E3C" w:rsidRPr="00003DCC" w:rsidRDefault="00FE2E3C" w:rsidP="005506B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18/01/2018</w:t>
            </w:r>
          </w:p>
        </w:tc>
        <w:tc>
          <w:tcPr>
            <w:tcW w:w="1795" w:type="dxa"/>
            <w:vAlign w:val="center"/>
          </w:tcPr>
          <w:p w:rsidR="00FE2E3C" w:rsidRPr="00003DCC" w:rsidRDefault="00FE2E3C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E2E3C" w:rsidRPr="00003DCC" w:rsidRDefault="00FE2E3C" w:rsidP="005506B4">
            <w:pPr>
              <w:rPr>
                <w:rFonts w:ascii="Arial" w:hAnsi="Arial" w:cs="Arial"/>
                <w:bCs/>
              </w:rPr>
            </w:pPr>
          </w:p>
        </w:tc>
      </w:tr>
      <w:tr w:rsidR="00FE2E3C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E2E3C" w:rsidRPr="00003DCC" w:rsidRDefault="00FE2E3C" w:rsidP="005506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BETTOLO Laura</w:t>
            </w:r>
          </w:p>
        </w:tc>
        <w:tc>
          <w:tcPr>
            <w:tcW w:w="1984" w:type="dxa"/>
            <w:vAlign w:val="center"/>
          </w:tcPr>
          <w:p w:rsidR="00FE2E3C" w:rsidRPr="00003DCC" w:rsidRDefault="00FE2E3C" w:rsidP="005506B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18/01/2018</w:t>
            </w:r>
          </w:p>
        </w:tc>
        <w:tc>
          <w:tcPr>
            <w:tcW w:w="1795" w:type="dxa"/>
            <w:vAlign w:val="center"/>
          </w:tcPr>
          <w:p w:rsidR="00FE2E3C" w:rsidRPr="00003DCC" w:rsidRDefault="00FE2E3C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E2E3C" w:rsidRPr="00003DCC" w:rsidRDefault="00FE2E3C" w:rsidP="005506B4">
            <w:pPr>
              <w:rPr>
                <w:rFonts w:ascii="Arial" w:hAnsi="Arial" w:cs="Arial"/>
                <w:bCs/>
              </w:rPr>
            </w:pPr>
          </w:p>
        </w:tc>
      </w:tr>
      <w:tr w:rsidR="00FE2E3C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E2E3C" w:rsidRPr="00003DCC" w:rsidRDefault="00FE2E3C" w:rsidP="005506B4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FE2E3C" w:rsidRPr="00003DCC" w:rsidRDefault="00FE2E3C" w:rsidP="005506B4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FE2E3C" w:rsidRPr="00003DCC" w:rsidRDefault="00FE2E3C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E2E3C" w:rsidRPr="00003DCC" w:rsidRDefault="00FE2E3C" w:rsidP="005506B4">
            <w:pPr>
              <w:rPr>
                <w:rFonts w:ascii="Arial" w:hAnsi="Arial" w:cs="Arial"/>
                <w:bCs/>
              </w:rPr>
            </w:pPr>
          </w:p>
        </w:tc>
      </w:tr>
      <w:tr w:rsidR="00FE2E3C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E2E3C" w:rsidRPr="00003DCC" w:rsidRDefault="00FE2E3C" w:rsidP="005506B4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FE2E3C" w:rsidRPr="00003DCC" w:rsidRDefault="00FE2E3C" w:rsidP="005506B4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FE2E3C" w:rsidRPr="00003DCC" w:rsidRDefault="00FE2E3C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E2E3C" w:rsidRPr="00003DCC" w:rsidRDefault="00FE2E3C" w:rsidP="005506B4">
            <w:pPr>
              <w:rPr>
                <w:rFonts w:ascii="Arial" w:hAnsi="Arial" w:cs="Arial"/>
                <w:bCs/>
              </w:rPr>
            </w:pPr>
          </w:p>
        </w:tc>
      </w:tr>
      <w:tr w:rsidR="00FE2E3C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E2E3C" w:rsidRPr="00003DCC" w:rsidRDefault="00FE2E3C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FE2E3C" w:rsidRPr="00003DCC" w:rsidRDefault="00FE2E3C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FE2E3C" w:rsidRPr="00003DCC" w:rsidRDefault="00FE2E3C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E2E3C" w:rsidRPr="00003DCC" w:rsidRDefault="00FE2E3C" w:rsidP="001C5750">
            <w:pPr>
              <w:rPr>
                <w:rFonts w:ascii="Arial" w:hAnsi="Arial" w:cs="Arial"/>
                <w:bCs/>
              </w:rPr>
            </w:pPr>
          </w:p>
        </w:tc>
      </w:tr>
      <w:tr w:rsidR="00FE2E3C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E2E3C" w:rsidRPr="00003DCC" w:rsidRDefault="00FE2E3C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FE2E3C" w:rsidRPr="00003DCC" w:rsidRDefault="00FE2E3C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FE2E3C" w:rsidRPr="00003DCC" w:rsidRDefault="00FE2E3C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E2E3C" w:rsidRPr="00003DCC" w:rsidRDefault="00FE2E3C" w:rsidP="001C5750">
            <w:pPr>
              <w:rPr>
                <w:rFonts w:ascii="Arial" w:hAnsi="Arial" w:cs="Arial"/>
                <w:bCs/>
              </w:rPr>
            </w:pPr>
          </w:p>
        </w:tc>
      </w:tr>
      <w:tr w:rsidR="00FE2E3C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E2E3C" w:rsidRPr="00003DCC" w:rsidRDefault="00FE2E3C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FE2E3C" w:rsidRPr="00003DCC" w:rsidRDefault="00FE2E3C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FE2E3C" w:rsidRPr="00003DCC" w:rsidRDefault="00FE2E3C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E2E3C" w:rsidRPr="00003DCC" w:rsidRDefault="00FE2E3C" w:rsidP="001C5750">
            <w:pPr>
              <w:rPr>
                <w:rFonts w:ascii="Arial" w:hAnsi="Arial" w:cs="Arial"/>
                <w:bCs/>
              </w:rPr>
            </w:pPr>
          </w:p>
        </w:tc>
      </w:tr>
      <w:tr w:rsidR="00FE2E3C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E2E3C" w:rsidRPr="00003DCC" w:rsidRDefault="00FE2E3C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FE2E3C" w:rsidRPr="00003DCC" w:rsidRDefault="00FE2E3C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FE2E3C" w:rsidRPr="00003DCC" w:rsidRDefault="00FE2E3C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E2E3C" w:rsidRPr="00003DCC" w:rsidRDefault="00FE2E3C" w:rsidP="001C5750">
            <w:pPr>
              <w:rPr>
                <w:rFonts w:ascii="Arial" w:hAnsi="Arial" w:cs="Arial"/>
                <w:bCs/>
              </w:rPr>
            </w:pPr>
          </w:p>
        </w:tc>
      </w:tr>
      <w:tr w:rsidR="00FE2E3C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E2E3C" w:rsidRPr="00003DCC" w:rsidRDefault="00FE2E3C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FE2E3C" w:rsidRPr="00003DCC" w:rsidRDefault="00FE2E3C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FE2E3C" w:rsidRPr="00003DCC" w:rsidRDefault="00FE2E3C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E2E3C" w:rsidRPr="00003DCC" w:rsidRDefault="00FE2E3C" w:rsidP="001C5750">
            <w:pPr>
              <w:rPr>
                <w:rFonts w:ascii="Arial" w:hAnsi="Arial" w:cs="Arial"/>
                <w:bCs/>
              </w:rPr>
            </w:pPr>
          </w:p>
        </w:tc>
      </w:tr>
      <w:tr w:rsidR="00FE2E3C" w:rsidRPr="00F45D6C" w:rsidTr="00F65D8D">
        <w:trPr>
          <w:cantSplit/>
          <w:trHeight w:val="562"/>
          <w:jc w:val="center"/>
        </w:trPr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E3C" w:rsidRDefault="00FE2E3C" w:rsidP="00003DC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Formateur</w:t>
            </w:r>
          </w:p>
          <w:p w:rsidR="00FE2E3C" w:rsidRPr="00003DCC" w:rsidRDefault="00FE2E3C" w:rsidP="00003DCC">
            <w:pPr>
              <w:rPr>
                <w:rFonts w:ascii="Arial" w:hAnsi="Arial" w:cs="Arial"/>
                <w:b/>
              </w:rPr>
            </w:pPr>
            <w:r>
              <w:t>TCHOFFO Merlin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E3C" w:rsidRPr="00F23122" w:rsidRDefault="00FE2E3C" w:rsidP="005506B4">
            <w:pPr>
              <w:jc w:val="center"/>
            </w:pPr>
            <w:r>
              <w:t>18/01/2018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E3C" w:rsidRPr="000B3554" w:rsidRDefault="00FE2E3C" w:rsidP="005506B4">
            <w:pPr>
              <w:rPr>
                <w:rFonts w:ascii="Arial" w:hAnsi="Arial" w:cs="Arial"/>
                <w:highlight w:val="black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E3C" w:rsidRPr="00F45D6C" w:rsidRDefault="00FE2E3C" w:rsidP="005506B4">
            <w:pPr>
              <w:rPr>
                <w:rFonts w:ascii="Arial" w:hAnsi="Arial" w:cs="Arial"/>
              </w:rPr>
            </w:pPr>
          </w:p>
        </w:tc>
      </w:tr>
    </w:tbl>
    <w:p w:rsidR="00FE2E3C" w:rsidRDefault="00FE2E3C" w:rsidP="00F26584">
      <w:pPr>
        <w:rPr>
          <w:rFonts w:ascii="Arial" w:hAnsi="Arial" w:cs="Arial"/>
        </w:rPr>
      </w:pPr>
    </w:p>
    <w:p w:rsidR="00FE2E3C" w:rsidRDefault="00FE2E3C" w:rsidP="00F2658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4896" behindDoc="1" locked="0" layoutInCell="1" allowOverlap="1">
            <wp:simplePos x="0" y="0"/>
            <wp:positionH relativeFrom="column">
              <wp:posOffset>-641350</wp:posOffset>
            </wp:positionH>
            <wp:positionV relativeFrom="paragraph">
              <wp:posOffset>35560</wp:posOffset>
            </wp:positionV>
            <wp:extent cx="660400" cy="812800"/>
            <wp:effectExtent l="0" t="0" r="6350" b="0"/>
            <wp:wrapTight wrapText="bothSides">
              <wp:wrapPolygon edited="0">
                <wp:start x="0" y="1013"/>
                <wp:lineTo x="0" y="20756"/>
                <wp:lineTo x="21808" y="20756"/>
                <wp:lineTo x="21808" y="1013"/>
                <wp:lineTo x="0" y="1013"/>
              </wp:wrapPolygon>
            </wp:wrapTight>
            <wp:docPr id="2" name="Image 1" descr="H:\1 - ESIC SERVEUR-  Docs applicables (En cours)\09 - SUIVI QUALITE\9 - Divers\LOGO ISO INTERT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H:\1 - ESIC SERVEUR-  Docs applicables (En cours)\09 - SUIVI QUALITE\9 - Divers\LOGO ISO INTERTE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-5898" t="-4684" r="12869" b="-47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E2E3C" w:rsidRPr="00F45D6C" w:rsidRDefault="00FE2E3C" w:rsidP="00397242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55" type="#_x0000_t202" style="position:absolute;margin-left:-69.5pt;margin-top:52pt;width:75.3pt;height:58.05pt;z-index:251663872" stroked="f">
            <v:textbox style="mso-next-textbox:#_x0000_s1055">
              <w:txbxContent>
                <w:p w:rsidR="00FE2E3C" w:rsidRPr="00397242" w:rsidRDefault="00FE2E3C" w:rsidP="00397242">
                  <w:pPr>
                    <w:ind w:hanging="18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505FD3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N°2008072137</w:t>
                  </w:r>
                </w:p>
              </w:txbxContent>
            </v:textbox>
          </v:shape>
        </w:pict>
      </w:r>
    </w:p>
    <w:p w:rsidR="00FE2E3C" w:rsidRDefault="00FE2E3C" w:rsidP="00F26584">
      <w:pPr>
        <w:pStyle w:val="Titre7"/>
        <w:jc w:val="center"/>
        <w:rPr>
          <w:rFonts w:ascii="Arial" w:hAnsi="Arial" w:cs="Arial"/>
          <w:b/>
          <w:bCs/>
          <w:sz w:val="28"/>
        </w:rPr>
        <w:sectPr w:rsidR="00FE2E3C" w:rsidSect="00FD30E3">
          <w:pgSz w:w="11906" w:h="16838" w:code="9"/>
          <w:pgMar w:top="1418" w:right="1106" w:bottom="360" w:left="1440" w:header="357" w:footer="709" w:gutter="0"/>
          <w:cols w:space="708"/>
          <w:docGrid w:linePitch="360"/>
        </w:sectPr>
      </w:pPr>
    </w:p>
    <w:p w:rsidR="00F26584" w:rsidRPr="00003DCC" w:rsidRDefault="00F26584" w:rsidP="00F26584">
      <w:pPr>
        <w:pStyle w:val="Titre7"/>
        <w:jc w:val="center"/>
        <w:rPr>
          <w:rFonts w:ascii="Arial" w:hAnsi="Arial" w:cs="Arial"/>
          <w:b/>
          <w:bCs/>
          <w:sz w:val="28"/>
        </w:rPr>
      </w:pPr>
      <w:r w:rsidRPr="00003DCC">
        <w:rPr>
          <w:rFonts w:ascii="Arial" w:hAnsi="Arial" w:cs="Arial"/>
          <w:b/>
          <w:bCs/>
          <w:sz w:val="28"/>
        </w:rPr>
        <w:lastRenderedPageBreak/>
        <w:t>FEUILLE D’EMARGEMENT</w:t>
      </w:r>
    </w:p>
    <w:tbl>
      <w:tblPr>
        <w:tblW w:w="94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860"/>
        <w:gridCol w:w="1984"/>
        <w:gridCol w:w="1795"/>
        <w:gridCol w:w="1785"/>
      </w:tblGrid>
      <w:tr w:rsidR="00F26584" w:rsidRPr="00F45D6C" w:rsidTr="00397242">
        <w:trPr>
          <w:cantSplit/>
          <w:trHeight w:val="1354"/>
          <w:jc w:val="center"/>
        </w:trPr>
        <w:tc>
          <w:tcPr>
            <w:tcW w:w="9424" w:type="dxa"/>
            <w:gridSpan w:val="4"/>
            <w:tcBorders>
              <w:bottom w:val="single" w:sz="4" w:space="0" w:color="auto"/>
            </w:tcBorders>
          </w:tcPr>
          <w:p w:rsidR="0089015F" w:rsidRPr="00397242" w:rsidRDefault="0089015F" w:rsidP="00903E83">
            <w:pPr>
              <w:tabs>
                <w:tab w:val="left" w:pos="306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9F6BAF" w:rsidRPr="007334BC" w:rsidRDefault="00F26584" w:rsidP="005B497C">
            <w:pPr>
              <w:tabs>
                <w:tab w:val="left" w:pos="3060"/>
              </w:tabs>
              <w:rPr>
                <w:rFonts w:ascii="Arial" w:hAnsi="Arial" w:cs="Arial"/>
                <w:b/>
                <w:bCs/>
                <w:sz w:val="28"/>
              </w:rPr>
            </w:pPr>
            <w:r w:rsidRPr="00F45D6C">
              <w:rPr>
                <w:rFonts w:ascii="Arial" w:hAnsi="Arial" w:cs="Arial"/>
                <w:b/>
                <w:bCs/>
                <w:sz w:val="28"/>
              </w:rPr>
              <w:t>Formation</w:t>
            </w:r>
            <w:r w:rsidR="003B2800">
              <w:rPr>
                <w:rFonts w:ascii="Arial" w:hAnsi="Arial" w:cs="Arial"/>
                <w:b/>
                <w:bCs/>
                <w:sz w:val="28"/>
              </w:rPr>
              <w:t> </w:t>
            </w:r>
            <w:r w:rsidR="00B43E4B">
              <w:rPr>
                <w:rFonts w:ascii="Arial" w:hAnsi="Arial" w:cs="Arial"/>
                <w:b/>
                <w:bCs/>
                <w:sz w:val="28"/>
              </w:rPr>
              <w:t xml:space="preserve">: </w:t>
            </w:r>
            <w:r w:rsidR="005B497C">
              <w:t xml:space="preserve">Algorithmique &amp; Programmation </w:t>
            </w:r>
          </w:p>
          <w:p w:rsidR="00880869" w:rsidRPr="00880869" w:rsidRDefault="00880869" w:rsidP="00880869">
            <w:pPr>
              <w:ind w:right="475"/>
              <w:rPr>
                <w:rFonts w:ascii="Arial" w:hAnsi="Arial" w:cs="Arial"/>
                <w:b/>
                <w:bCs/>
                <w:sz w:val="20"/>
              </w:rPr>
            </w:pPr>
          </w:p>
          <w:p w:rsidR="007334BC" w:rsidRPr="007334BC" w:rsidRDefault="00880869" w:rsidP="005B497C">
            <w:pPr>
              <w:ind w:right="475"/>
            </w:pPr>
            <w:r>
              <w:rPr>
                <w:rFonts w:ascii="Arial" w:hAnsi="Arial" w:cs="Arial"/>
                <w:b/>
                <w:bCs/>
                <w:sz w:val="28"/>
              </w:rPr>
              <w:t xml:space="preserve">Cursus : </w:t>
            </w:r>
            <w:r w:rsidR="005B497C">
              <w:t>Solutec Paris - AMOA, Tests &amp; Recette / 1-Jan 2018</w:t>
            </w:r>
          </w:p>
          <w:p w:rsidR="007334BC" w:rsidRPr="00F65D8D" w:rsidRDefault="007334BC" w:rsidP="00903E83">
            <w:pPr>
              <w:tabs>
                <w:tab w:val="left" w:pos="3060"/>
              </w:tabs>
              <w:rPr>
                <w:rFonts w:ascii="Arial" w:hAnsi="Arial" w:cs="Arial"/>
                <w:sz w:val="20"/>
              </w:rPr>
            </w:pPr>
          </w:p>
          <w:p w:rsidR="00BA4DBE" w:rsidRDefault="009E726D" w:rsidP="005B497C">
            <w:pPr>
              <w:rPr>
                <w:rFonts w:ascii="Arial" w:hAnsi="Arial" w:cs="Arial"/>
                <w:b/>
                <w:bCs/>
                <w:sz w:val="28"/>
              </w:rPr>
            </w:pPr>
            <w:r>
              <w:rPr>
                <w:rFonts w:ascii="Arial" w:hAnsi="Arial" w:cs="Arial"/>
                <w:b/>
                <w:bCs/>
                <w:sz w:val="28"/>
              </w:rPr>
              <w:t>Société :</w:t>
            </w:r>
            <w:r w:rsidR="00B43E4B">
              <w:rPr>
                <w:rFonts w:ascii="Arial" w:hAnsi="Arial" w:cs="Arial"/>
                <w:b/>
                <w:bCs/>
                <w:sz w:val="28"/>
              </w:rPr>
              <w:t xml:space="preserve"> </w:t>
            </w:r>
            <w:r w:rsidR="005B497C">
              <w:t>Solutec Paris</w:t>
            </w:r>
          </w:p>
          <w:p w:rsidR="009F6BAF" w:rsidRPr="00F65D8D" w:rsidRDefault="009F6BAF" w:rsidP="00903E83">
            <w:pPr>
              <w:rPr>
                <w:rFonts w:ascii="Arial" w:hAnsi="Arial" w:cs="Arial"/>
                <w:b/>
                <w:bCs/>
                <w:sz w:val="20"/>
              </w:rPr>
            </w:pPr>
          </w:p>
          <w:p w:rsidR="00BA4DBE" w:rsidRDefault="00F26584" w:rsidP="005B497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45D6C">
              <w:rPr>
                <w:rFonts w:ascii="Arial" w:hAnsi="Arial" w:cs="Arial"/>
                <w:b/>
                <w:bCs/>
                <w:sz w:val="28"/>
                <w:szCs w:val="28"/>
              </w:rPr>
              <w:t>Durée :</w:t>
            </w:r>
            <w:r w:rsidR="00DE39E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5B497C">
              <w:t>3 jours</w:t>
            </w:r>
            <w:r w:rsidR="00003DCC">
              <w:t xml:space="preserve"> </w:t>
            </w:r>
          </w:p>
          <w:p w:rsidR="003B2800" w:rsidRPr="00F45D6C" w:rsidRDefault="003B2800" w:rsidP="0089015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26584" w:rsidRPr="00F45D6C" w:rsidTr="00397242">
        <w:trPr>
          <w:cantSplit/>
          <w:trHeight w:val="932"/>
          <w:jc w:val="center"/>
        </w:trPr>
        <w:tc>
          <w:tcPr>
            <w:tcW w:w="3860" w:type="dxa"/>
            <w:vMerge w:val="restart"/>
            <w:tcBorders>
              <w:bottom w:val="nil"/>
            </w:tcBorders>
          </w:tcPr>
          <w:p w:rsidR="00F26584" w:rsidRPr="00397242" w:rsidRDefault="00F26584" w:rsidP="00903E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F26584" w:rsidRPr="00397242" w:rsidRDefault="00F26584" w:rsidP="00003DCC">
            <w:pPr>
              <w:rPr>
                <w:rFonts w:ascii="Arial" w:hAnsi="Arial" w:cs="Arial"/>
                <w:sz w:val="22"/>
                <w:szCs w:val="22"/>
              </w:rPr>
            </w:pPr>
          </w:p>
          <w:p w:rsidR="00F26584" w:rsidRPr="00397242" w:rsidRDefault="00F26584" w:rsidP="00903E8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sz w:val="22"/>
                <w:szCs w:val="22"/>
              </w:rPr>
              <w:t>STAGIAIRE</w:t>
            </w:r>
          </w:p>
          <w:p w:rsidR="00F26584" w:rsidRPr="00397242" w:rsidRDefault="00F26584" w:rsidP="00903E8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F26584" w:rsidRPr="00397242" w:rsidRDefault="00F26584" w:rsidP="00903E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sz w:val="22"/>
                <w:szCs w:val="22"/>
              </w:rPr>
              <w:t>NOM &amp; PRENOM</w:t>
            </w:r>
          </w:p>
        </w:tc>
        <w:tc>
          <w:tcPr>
            <w:tcW w:w="1984" w:type="dxa"/>
            <w:vMerge w:val="restart"/>
            <w:tcBorders>
              <w:bottom w:val="nil"/>
            </w:tcBorders>
          </w:tcPr>
          <w:p w:rsidR="00F26584" w:rsidRPr="00397242" w:rsidRDefault="00F26584" w:rsidP="00903E83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F26584" w:rsidRPr="00397242" w:rsidRDefault="00F26584" w:rsidP="00003DC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F26584" w:rsidRPr="00397242" w:rsidRDefault="00F26584" w:rsidP="00903E83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DATE</w:t>
            </w:r>
          </w:p>
          <w:p w:rsidR="00F26584" w:rsidRPr="00397242" w:rsidRDefault="00F26584" w:rsidP="00903E83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580" w:type="dxa"/>
            <w:gridSpan w:val="2"/>
            <w:tcBorders>
              <w:bottom w:val="single" w:sz="4" w:space="0" w:color="auto"/>
            </w:tcBorders>
          </w:tcPr>
          <w:p w:rsidR="00F26584" w:rsidRPr="00397242" w:rsidRDefault="00F26584" w:rsidP="00003DC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SIGNATURE</w:t>
            </w:r>
          </w:p>
          <w:p w:rsidR="00F26584" w:rsidRPr="00397242" w:rsidRDefault="00F26584" w:rsidP="00903E83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7242">
              <w:rPr>
                <w:rFonts w:ascii="Arial" w:hAnsi="Arial" w:cs="Arial"/>
                <w:i/>
                <w:sz w:val="22"/>
                <w:szCs w:val="22"/>
              </w:rPr>
              <w:t>Par ma signature, j’atteste par la présente, a</w:t>
            </w:r>
            <w:r w:rsidR="00F36207" w:rsidRPr="00397242">
              <w:rPr>
                <w:rFonts w:ascii="Arial" w:hAnsi="Arial" w:cs="Arial"/>
                <w:i/>
                <w:sz w:val="22"/>
                <w:szCs w:val="22"/>
              </w:rPr>
              <w:t>voir reçu la formation désignée</w:t>
            </w:r>
            <w:r w:rsidRPr="00397242">
              <w:rPr>
                <w:rFonts w:ascii="Arial" w:hAnsi="Arial" w:cs="Arial"/>
                <w:i/>
                <w:sz w:val="22"/>
                <w:szCs w:val="22"/>
              </w:rPr>
              <w:t xml:space="preserve"> ci-dessus.</w:t>
            </w:r>
          </w:p>
        </w:tc>
      </w:tr>
      <w:tr w:rsidR="00F26584" w:rsidRPr="00F45D6C" w:rsidTr="00397242">
        <w:trPr>
          <w:cantSplit/>
          <w:trHeight w:val="556"/>
          <w:jc w:val="center"/>
        </w:trPr>
        <w:tc>
          <w:tcPr>
            <w:tcW w:w="3860" w:type="dxa"/>
            <w:vMerge/>
            <w:tcBorders>
              <w:bottom w:val="single" w:sz="4" w:space="0" w:color="auto"/>
            </w:tcBorders>
          </w:tcPr>
          <w:p w:rsidR="00F26584" w:rsidRPr="00397242" w:rsidRDefault="00F26584" w:rsidP="00903E8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:rsidR="00F26584" w:rsidRPr="00397242" w:rsidRDefault="00F26584" w:rsidP="00903E8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5" w:type="dxa"/>
            <w:tcBorders>
              <w:bottom w:val="single" w:sz="4" w:space="0" w:color="auto"/>
            </w:tcBorders>
          </w:tcPr>
          <w:p w:rsidR="00F26584" w:rsidRPr="00397242" w:rsidRDefault="00F26584" w:rsidP="00F2658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MATIN</w:t>
            </w:r>
          </w:p>
          <w:p w:rsidR="00F26584" w:rsidRPr="00397242" w:rsidRDefault="00F26584" w:rsidP="00F2658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9h00-12h30</w:t>
            </w:r>
          </w:p>
        </w:tc>
        <w:tc>
          <w:tcPr>
            <w:tcW w:w="1785" w:type="dxa"/>
            <w:tcBorders>
              <w:bottom w:val="single" w:sz="4" w:space="0" w:color="auto"/>
            </w:tcBorders>
          </w:tcPr>
          <w:p w:rsidR="00F26584" w:rsidRPr="00397242" w:rsidRDefault="00F26584" w:rsidP="00903E8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APRES MIDI</w:t>
            </w:r>
          </w:p>
          <w:p w:rsidR="00F26584" w:rsidRPr="00397242" w:rsidRDefault="00F26584" w:rsidP="00903E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2C4C2C"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h</w:t>
            </w:r>
            <w:r w:rsidR="000B3554"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0-17h00</w:t>
            </w:r>
          </w:p>
        </w:tc>
      </w:tr>
      <w:tr w:rsidR="00847C31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847C31" w:rsidRPr="00003DCC" w:rsidRDefault="005B497C" w:rsidP="00903E8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SOUSSANA Lou-Hélène</w:t>
            </w:r>
          </w:p>
        </w:tc>
        <w:tc>
          <w:tcPr>
            <w:tcW w:w="1984" w:type="dxa"/>
            <w:vAlign w:val="center"/>
          </w:tcPr>
          <w:p w:rsidR="00847C31" w:rsidRPr="00003DCC" w:rsidRDefault="005B497C" w:rsidP="00F23122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16/01/2018</w:t>
            </w:r>
          </w:p>
        </w:tc>
        <w:tc>
          <w:tcPr>
            <w:tcW w:w="1795" w:type="dxa"/>
            <w:vAlign w:val="center"/>
          </w:tcPr>
          <w:p w:rsidR="00847C31" w:rsidRPr="00003DCC" w:rsidRDefault="00847C31" w:rsidP="00903E83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847C31" w:rsidRPr="00003DCC" w:rsidRDefault="00847C31" w:rsidP="00903E83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5B497C" w:rsidP="005506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BOUNIF Teddy </w:t>
            </w:r>
          </w:p>
        </w:tc>
        <w:tc>
          <w:tcPr>
            <w:tcW w:w="1984" w:type="dxa"/>
            <w:vAlign w:val="center"/>
          </w:tcPr>
          <w:p w:rsidR="00F23122" w:rsidRPr="00003DCC" w:rsidRDefault="005B497C" w:rsidP="005506B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16/01/2018</w:t>
            </w: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5B497C" w:rsidP="005506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LE CORRE Gaëlle</w:t>
            </w:r>
          </w:p>
        </w:tc>
        <w:tc>
          <w:tcPr>
            <w:tcW w:w="1984" w:type="dxa"/>
            <w:vAlign w:val="center"/>
          </w:tcPr>
          <w:p w:rsidR="00F23122" w:rsidRPr="00003DCC" w:rsidRDefault="005B497C" w:rsidP="005506B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16/01/2018</w:t>
            </w: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5B497C" w:rsidP="005506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BETTOLO Laura</w:t>
            </w:r>
          </w:p>
        </w:tc>
        <w:tc>
          <w:tcPr>
            <w:tcW w:w="1984" w:type="dxa"/>
            <w:vAlign w:val="center"/>
          </w:tcPr>
          <w:p w:rsidR="00F23122" w:rsidRPr="00003DCC" w:rsidRDefault="005B497C" w:rsidP="005506B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16/01/2018</w:t>
            </w: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F23122" w:rsidRPr="00003DCC" w:rsidRDefault="00F23122" w:rsidP="005506B4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F23122" w:rsidRPr="00003DCC" w:rsidRDefault="00F23122" w:rsidP="005506B4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003DCC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003DCC" w:rsidRPr="00003DCC" w:rsidRDefault="00003DCC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</w:tr>
      <w:tr w:rsidR="00003DCC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003DCC" w:rsidRPr="00003DCC" w:rsidRDefault="00003DCC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</w:tr>
      <w:tr w:rsidR="00003DCC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003DCC" w:rsidRPr="00003DCC" w:rsidRDefault="00003DCC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</w:tr>
      <w:tr w:rsidR="00003DCC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003DCC" w:rsidRPr="00003DCC" w:rsidRDefault="00003DCC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</w:tr>
      <w:tr w:rsidR="00397242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397242" w:rsidRPr="00003DCC" w:rsidRDefault="00397242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397242" w:rsidRPr="00003DCC" w:rsidRDefault="00397242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397242" w:rsidRPr="00003DCC" w:rsidRDefault="00397242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397242" w:rsidRPr="00003DCC" w:rsidRDefault="00397242" w:rsidP="001C5750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F65D8D">
        <w:trPr>
          <w:cantSplit/>
          <w:trHeight w:val="562"/>
          <w:jc w:val="center"/>
        </w:trPr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DCC" w:rsidRDefault="00003DCC" w:rsidP="00003DC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Formateur</w:t>
            </w:r>
          </w:p>
          <w:p w:rsidR="00F23122" w:rsidRPr="00003DCC" w:rsidRDefault="005B497C" w:rsidP="00003DCC">
            <w:pPr>
              <w:rPr>
                <w:rFonts w:ascii="Arial" w:hAnsi="Arial" w:cs="Arial"/>
                <w:b/>
              </w:rPr>
            </w:pPr>
            <w:r>
              <w:t>TCHOFFO Merlin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122" w:rsidRPr="00F23122" w:rsidRDefault="005B497C" w:rsidP="005506B4">
            <w:pPr>
              <w:jc w:val="center"/>
            </w:pPr>
            <w:r>
              <w:t>16/01/2018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122" w:rsidRPr="000B3554" w:rsidRDefault="00F23122" w:rsidP="005506B4">
            <w:pPr>
              <w:rPr>
                <w:rFonts w:ascii="Arial" w:hAnsi="Arial" w:cs="Arial"/>
                <w:highlight w:val="black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122" w:rsidRPr="00F45D6C" w:rsidRDefault="00F23122" w:rsidP="005506B4">
            <w:pPr>
              <w:rPr>
                <w:rFonts w:ascii="Arial" w:hAnsi="Arial" w:cs="Arial"/>
              </w:rPr>
            </w:pPr>
          </w:p>
        </w:tc>
      </w:tr>
    </w:tbl>
    <w:p w:rsidR="00397242" w:rsidRDefault="00397242" w:rsidP="00F26584">
      <w:pPr>
        <w:rPr>
          <w:rFonts w:ascii="Arial" w:hAnsi="Arial" w:cs="Arial"/>
        </w:rPr>
      </w:pPr>
    </w:p>
    <w:p w:rsidR="00397242" w:rsidRDefault="00397242" w:rsidP="00F2658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-641350</wp:posOffset>
            </wp:positionH>
            <wp:positionV relativeFrom="paragraph">
              <wp:posOffset>35560</wp:posOffset>
            </wp:positionV>
            <wp:extent cx="660400" cy="812800"/>
            <wp:effectExtent l="0" t="0" r="6350" b="0"/>
            <wp:wrapTight wrapText="bothSides">
              <wp:wrapPolygon edited="0">
                <wp:start x="0" y="1013"/>
                <wp:lineTo x="0" y="20756"/>
                <wp:lineTo x="21808" y="20756"/>
                <wp:lineTo x="21808" y="1013"/>
                <wp:lineTo x="0" y="1013"/>
              </wp:wrapPolygon>
            </wp:wrapTight>
            <wp:docPr id="3" name="Image 1" descr="H:\1 - ESIC SERVEUR-  Docs applicables (En cours)\09 - SUIVI QUALITE\9 - Divers\LOGO ISO INTERT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H:\1 - ESIC SERVEUR-  Docs applicables (En cours)\09 - SUIVI QUALITE\9 - Divers\LOGO ISO INTERTE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-5898" t="-4684" r="12869" b="-47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54BCC" w:rsidRPr="00F45D6C" w:rsidRDefault="0044365D" w:rsidP="00397242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52" type="#_x0000_t202" style="position:absolute;margin-left:-69.5pt;margin-top:52pt;width:75.3pt;height:58.05pt;z-index:251657728" stroked="f">
            <v:textbox style="mso-next-textbox:#_x0000_s1052">
              <w:txbxContent>
                <w:p w:rsidR="00CB6307" w:rsidRPr="00397242" w:rsidRDefault="00CB6307" w:rsidP="00397242">
                  <w:pPr>
                    <w:ind w:hanging="18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505FD3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N°2008072137</w:t>
                  </w:r>
                </w:p>
              </w:txbxContent>
            </v:textbox>
          </v:shape>
        </w:pict>
      </w:r>
    </w:p>
    <w:sectPr w:rsidR="00054BCC" w:rsidRPr="00F45D6C" w:rsidSect="00FD30E3">
      <w:pgSz w:w="11906" w:h="16838" w:code="9"/>
      <w:pgMar w:top="1418" w:right="1106" w:bottom="360" w:left="1440" w:header="35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497C" w:rsidRDefault="005B497C">
      <w:r>
        <w:separator/>
      </w:r>
    </w:p>
  </w:endnote>
  <w:endnote w:type="continuationSeparator" w:id="0">
    <w:p w:rsidR="005B497C" w:rsidRDefault="005B49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497C" w:rsidRDefault="005B497C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5F2" w:rsidRDefault="0044365D">
    <w:pPr>
      <w:pStyle w:val="Pieddepage"/>
      <w:rPr>
        <w:rFonts w:ascii="Arial" w:hAnsi="Arial" w:cs="Arial"/>
        <w:color w:val="808080"/>
        <w:sz w:val="20"/>
      </w:rPr>
    </w:pPr>
    <w:r w:rsidRPr="0044365D">
      <w:rPr>
        <w:noProof/>
      </w:rPr>
      <w:pict>
        <v:line id="_x0000_s2072" style="position:absolute;z-index:251656704" from="-27pt,2.85pt" to="45pt,2.85pt" strokecolor="silver" strokeweight="3pt"/>
      </w:pict>
    </w:r>
    <w:r w:rsidRPr="0044365D">
      <w:rPr>
        <w:noProof/>
      </w:rPr>
      <w:pict>
        <v:line id="_x0000_s2056" style="position:absolute;z-index:251654656" from="405pt,2.85pt" to="477pt,2.85pt" strokecolor="silver" strokeweight="3pt"/>
      </w:pict>
    </w:r>
  </w:p>
  <w:p w:rsidR="002A45F2" w:rsidRDefault="002A45F2" w:rsidP="00303AB1">
    <w:pPr>
      <w:pStyle w:val="Pieddepage"/>
      <w:jc w:val="right"/>
      <w:rPr>
        <w:rFonts w:ascii="Arial" w:hAnsi="Arial" w:cs="Arial"/>
        <w:color w:val="808080"/>
        <w:sz w:val="20"/>
      </w:rPr>
    </w:pPr>
    <w:r>
      <w:rPr>
        <w:rFonts w:ascii="Arial" w:hAnsi="Arial" w:cs="Arial"/>
        <w:color w:val="808080"/>
        <w:sz w:val="12"/>
        <w:szCs w:val="12"/>
      </w:rPr>
      <w:t>FE/052/B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497C" w:rsidRDefault="005B497C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497C" w:rsidRDefault="005B497C">
      <w:r>
        <w:separator/>
      </w:r>
    </w:p>
  </w:footnote>
  <w:footnote w:type="continuationSeparator" w:id="0">
    <w:p w:rsidR="005B497C" w:rsidRDefault="005B497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5F2" w:rsidRDefault="0044365D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79" type="#_x0000_t75" style="position:absolute;margin-left:0;margin-top:0;width:604.5pt;height:855.05pt;z-index:-251656704;mso-position-horizontal:center;mso-position-horizontal-relative:margin;mso-position-vertical:center;mso-position-vertical-relative:margin" wrapcoords="-27 0 -27 21581 21600 21581 21600 0 -27 0">
          <v:imagedata r:id="rId1" o:title="fond-esic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5F2" w:rsidRDefault="0044365D" w:rsidP="003976CC">
    <w:pPr>
      <w:pStyle w:val="En-tte"/>
      <w:ind w:left="-360"/>
      <w:rPr>
        <w:rFonts w:cs="Arial"/>
      </w:rPr>
    </w:pPr>
    <w:r w:rsidRPr="0044365D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style="position:absolute;left:0;text-align:left;margin-left:45pt;margin-top:750.55pt;width:360.15pt;height:36pt;z-index:251661824" strokecolor="silver" strokeweight="3pt">
          <v:textbox style="mso-next-textbox:#_x0000_s2081">
            <w:txbxContent>
              <w:p w:rsidR="002A45F2" w:rsidRDefault="002A45F2" w:rsidP="002A74BF">
                <w:pPr>
                  <w:jc w:val="center"/>
                  <w:rPr>
                    <w:rFonts w:ascii="Arial Narrow" w:hAnsi="Arial Narrow" w:cs="Arial"/>
                    <w:sz w:val="16"/>
                    <w:szCs w:val="16"/>
                  </w:rPr>
                </w:pPr>
                <w:r>
                  <w:rPr>
                    <w:rFonts w:ascii="Arial Narrow" w:hAnsi="Arial Narrow" w:cs="Arial"/>
                    <w:sz w:val="16"/>
                    <w:szCs w:val="16"/>
                  </w:rPr>
                  <w:t xml:space="preserve">ESIC – 41 rue Périer - 92120 MONTROUGE </w:t>
                </w:r>
              </w:p>
              <w:p w:rsidR="002A45F2" w:rsidRDefault="002A45F2" w:rsidP="002A74BF">
                <w:pPr>
                  <w:jc w:val="center"/>
                  <w:rPr>
                    <w:rFonts w:ascii="Arial Narrow" w:hAnsi="Arial Narrow" w:cs="Arial"/>
                    <w:sz w:val="16"/>
                    <w:szCs w:val="16"/>
                  </w:rPr>
                </w:pPr>
                <w:r>
                  <w:rPr>
                    <w:rFonts w:ascii="Arial Narrow" w:hAnsi="Arial Narrow" w:cs="Arial"/>
                    <w:sz w:val="16"/>
                    <w:szCs w:val="16"/>
                  </w:rPr>
                  <w:t xml:space="preserve"> tél. : 01 53 90 15 20– 01 46 56 69 09 / Fax : 01 43 95 02 02 –  </w:t>
                </w:r>
                <w:hyperlink r:id="rId1" w:history="1">
                  <w:r>
                    <w:rPr>
                      <w:rStyle w:val="Lienhypertexte"/>
                      <w:rFonts w:ascii="Arial Narrow" w:hAnsi="Arial Narrow" w:cs="Arial"/>
                      <w:sz w:val="16"/>
                      <w:szCs w:val="16"/>
                    </w:rPr>
                    <w:t>www.esic-online.com</w:t>
                  </w:r>
                </w:hyperlink>
              </w:p>
              <w:p w:rsidR="002A45F2" w:rsidRDefault="002A45F2" w:rsidP="002A74BF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 Narrow" w:hAnsi="Arial Narrow" w:cs="Arial"/>
                    <w:sz w:val="16"/>
                    <w:szCs w:val="16"/>
                  </w:rPr>
                  <w:t xml:space="preserve">Numéro de Déclaration d’Activité : 11.92.155.00.92 – RCS Nanterre B 453 035 230 000 45 – Code APE : </w:t>
                </w:r>
                <w:smartTag w:uri="urn:schemas-microsoft-com:office:smarttags" w:element="metricconverter">
                  <w:smartTagPr>
                    <w:attr w:name="ProductID" w:val="8559 A"/>
                  </w:smartTagPr>
                  <w:r>
                    <w:rPr>
                      <w:rFonts w:ascii="Arial Narrow" w:hAnsi="Arial Narrow" w:cs="Arial"/>
                      <w:sz w:val="16"/>
                      <w:szCs w:val="16"/>
                    </w:rPr>
                    <w:t>8559 A</w:t>
                  </w:r>
                </w:smartTag>
              </w:p>
              <w:p w:rsidR="002A45F2" w:rsidRDefault="002A45F2" w:rsidP="002A74BF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</w:p>
            </w:txbxContent>
          </v:textbox>
        </v:shape>
      </w:pict>
    </w:r>
    <w:r w:rsidRPr="0044365D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80" type="#_x0000_t75" style="position:absolute;left:0;text-align:left;margin-left:0;margin-top:0;width:604.5pt;height:855.05pt;z-index:-251655680;mso-position-horizontal:center;mso-position-horizontal-relative:margin;mso-position-vertical:center;mso-position-vertical-relative:margin" wrapcoords="-27 0 -27 21581 21600 21581 21600 0 -27 0">
          <v:imagedata r:id="rId2" o:title="fond-esic"/>
          <w10:wrap anchorx="margin" anchory="margin"/>
        </v:shape>
      </w:pict>
    </w:r>
    <w:r w:rsidRPr="0044365D">
      <w:rPr>
        <w:noProof/>
      </w:rPr>
      <w:pict>
        <v:line id="_x0000_s2058" style="position:absolute;left:0;text-align:left;z-index:251655680" from="-27pt,53.05pt" to="-27pt,772.85pt" strokecolor="silver" strokeweight="3pt"/>
      </w:pict>
    </w:r>
    <w:r w:rsidRPr="0044365D">
      <w:rPr>
        <w:noProof/>
      </w:rPr>
      <w:pict>
        <v:line id="_x0000_s2077" style="position:absolute;left:0;text-align:left;z-index:251657728" from="189pt,53.05pt" to="477pt,53.05pt" strokecolor="silver" strokeweight="3pt"/>
      </w:pict>
    </w:r>
    <w:r w:rsidRPr="0044365D">
      <w:rPr>
        <w:noProof/>
      </w:rPr>
      <w:pict>
        <v:line id="_x0000_s2055" style="position:absolute;left:0;text-align:left;flip:x;z-index:251653632" from="477pt,53.05pt" to="477pt,772.85pt" strokecolor="silver" strokeweight="3pt"/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5F2" w:rsidRDefault="0044365D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78" type="#_x0000_t75" style="position:absolute;margin-left:0;margin-top:0;width:604.5pt;height:855.05pt;z-index:-251657728;mso-position-horizontal:center;mso-position-horizontal-relative:margin;mso-position-vertical:center;mso-position-vertical-relative:margin" wrapcoords="-27 0 -27 21581 21600 21581 21600 0 -27 0">
          <v:imagedata r:id="rId1" o:title="fond-esic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85FC6"/>
    <w:multiLevelType w:val="hybridMultilevel"/>
    <w:tmpl w:val="DDDE1ACA"/>
    <w:lvl w:ilvl="0" w:tplc="79FAF266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Marlett" w:hAnsi="Marlett" w:hint="default"/>
      </w:rPr>
    </w:lvl>
  </w:abstractNum>
  <w:abstractNum w:abstractNumId="1">
    <w:nsid w:val="40540638"/>
    <w:multiLevelType w:val="hybridMultilevel"/>
    <w:tmpl w:val="A458334C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1035AE6"/>
    <w:multiLevelType w:val="singleLevel"/>
    <w:tmpl w:val="E0D2948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3">
    <w:nsid w:val="4C214D1C"/>
    <w:multiLevelType w:val="hybridMultilevel"/>
    <w:tmpl w:val="3376B9B8"/>
    <w:lvl w:ilvl="0" w:tplc="07465C02">
      <w:start w:val="9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Marlett" w:hAnsi="Marlett" w:hint="default"/>
      </w:rPr>
    </w:lvl>
  </w:abstractNum>
  <w:abstractNum w:abstractNumId="4">
    <w:nsid w:val="7C761BBA"/>
    <w:multiLevelType w:val="hybridMultilevel"/>
    <w:tmpl w:val="870AEAFC"/>
    <w:lvl w:ilvl="0" w:tplc="1788332C">
      <w:start w:val="3"/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Marlett" w:hAnsi="Marlett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1701"/>
  <w:hyphenationZone w:val="425"/>
  <w:noPunctuationKerning/>
  <w:characterSpacingControl w:val="doNotCompress"/>
  <w:hdrShapeDefaults>
    <o:shapedefaults v:ext="edit" spidmax="2083">
      <o:colormenu v:ext="edit" strokecolor="silver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44365D"/>
    <w:rsid w:val="00003DCC"/>
    <w:rsid w:val="0001139A"/>
    <w:rsid w:val="0005140E"/>
    <w:rsid w:val="00054BCC"/>
    <w:rsid w:val="000A6D4C"/>
    <w:rsid w:val="000B3554"/>
    <w:rsid w:val="000E1738"/>
    <w:rsid w:val="00135FD4"/>
    <w:rsid w:val="00146DED"/>
    <w:rsid w:val="00172458"/>
    <w:rsid w:val="0017562C"/>
    <w:rsid w:val="00192C36"/>
    <w:rsid w:val="00193D73"/>
    <w:rsid w:val="001A13E1"/>
    <w:rsid w:val="001A5EE4"/>
    <w:rsid w:val="001B3F79"/>
    <w:rsid w:val="001C0256"/>
    <w:rsid w:val="001E4120"/>
    <w:rsid w:val="00206317"/>
    <w:rsid w:val="00214B1E"/>
    <w:rsid w:val="002641BE"/>
    <w:rsid w:val="00271DEF"/>
    <w:rsid w:val="00273BFA"/>
    <w:rsid w:val="00277BC7"/>
    <w:rsid w:val="002A45F2"/>
    <w:rsid w:val="002A5FD5"/>
    <w:rsid w:val="002A74BF"/>
    <w:rsid w:val="002C4C2C"/>
    <w:rsid w:val="002C4C50"/>
    <w:rsid w:val="002E72DF"/>
    <w:rsid w:val="002F66C4"/>
    <w:rsid w:val="00303AB1"/>
    <w:rsid w:val="0033179F"/>
    <w:rsid w:val="00346721"/>
    <w:rsid w:val="00361BF2"/>
    <w:rsid w:val="003739B9"/>
    <w:rsid w:val="003845AB"/>
    <w:rsid w:val="003929A5"/>
    <w:rsid w:val="00397242"/>
    <w:rsid w:val="003976CC"/>
    <w:rsid w:val="003A34B2"/>
    <w:rsid w:val="003A616F"/>
    <w:rsid w:val="003B2800"/>
    <w:rsid w:val="003B47E7"/>
    <w:rsid w:val="003B5E9D"/>
    <w:rsid w:val="003C4F40"/>
    <w:rsid w:val="003D3E7D"/>
    <w:rsid w:val="003D6D57"/>
    <w:rsid w:val="003E7792"/>
    <w:rsid w:val="00430B3B"/>
    <w:rsid w:val="00434A64"/>
    <w:rsid w:val="0044365D"/>
    <w:rsid w:val="004569C2"/>
    <w:rsid w:val="00480582"/>
    <w:rsid w:val="004F7A87"/>
    <w:rsid w:val="00513869"/>
    <w:rsid w:val="005168A4"/>
    <w:rsid w:val="005829C7"/>
    <w:rsid w:val="00594AC9"/>
    <w:rsid w:val="00597570"/>
    <w:rsid w:val="005B497C"/>
    <w:rsid w:val="005C0DF5"/>
    <w:rsid w:val="005D7115"/>
    <w:rsid w:val="005E7A7C"/>
    <w:rsid w:val="005F59CD"/>
    <w:rsid w:val="005F5E6B"/>
    <w:rsid w:val="006245FE"/>
    <w:rsid w:val="0063612D"/>
    <w:rsid w:val="006413FF"/>
    <w:rsid w:val="006502E1"/>
    <w:rsid w:val="00651837"/>
    <w:rsid w:val="00666485"/>
    <w:rsid w:val="00681D37"/>
    <w:rsid w:val="006A04CD"/>
    <w:rsid w:val="006B2966"/>
    <w:rsid w:val="006B4716"/>
    <w:rsid w:val="006D1A8E"/>
    <w:rsid w:val="006D2832"/>
    <w:rsid w:val="006F46DC"/>
    <w:rsid w:val="006F508A"/>
    <w:rsid w:val="00702041"/>
    <w:rsid w:val="00715AF9"/>
    <w:rsid w:val="00716421"/>
    <w:rsid w:val="007334BC"/>
    <w:rsid w:val="00741076"/>
    <w:rsid w:val="00746C7F"/>
    <w:rsid w:val="0076544C"/>
    <w:rsid w:val="00773862"/>
    <w:rsid w:val="007B63BE"/>
    <w:rsid w:val="007D7BE5"/>
    <w:rsid w:val="007F1D8A"/>
    <w:rsid w:val="007F412C"/>
    <w:rsid w:val="00837F32"/>
    <w:rsid w:val="008422CB"/>
    <w:rsid w:val="00847C31"/>
    <w:rsid w:val="008576D7"/>
    <w:rsid w:val="00880869"/>
    <w:rsid w:val="0089015F"/>
    <w:rsid w:val="008964AD"/>
    <w:rsid w:val="008B15C1"/>
    <w:rsid w:val="008C602C"/>
    <w:rsid w:val="008E5197"/>
    <w:rsid w:val="008F0B37"/>
    <w:rsid w:val="008F248C"/>
    <w:rsid w:val="008F340E"/>
    <w:rsid w:val="00903E83"/>
    <w:rsid w:val="00926520"/>
    <w:rsid w:val="00961EE0"/>
    <w:rsid w:val="0096214C"/>
    <w:rsid w:val="00966DD1"/>
    <w:rsid w:val="00971A77"/>
    <w:rsid w:val="009A4004"/>
    <w:rsid w:val="009B5B5A"/>
    <w:rsid w:val="009C2BB7"/>
    <w:rsid w:val="009D10C1"/>
    <w:rsid w:val="009E016A"/>
    <w:rsid w:val="009E726D"/>
    <w:rsid w:val="009F6BAF"/>
    <w:rsid w:val="00A10436"/>
    <w:rsid w:val="00A32325"/>
    <w:rsid w:val="00A37638"/>
    <w:rsid w:val="00A37BF5"/>
    <w:rsid w:val="00A47A09"/>
    <w:rsid w:val="00A51F42"/>
    <w:rsid w:val="00A52AB1"/>
    <w:rsid w:val="00A6306A"/>
    <w:rsid w:val="00A70994"/>
    <w:rsid w:val="00A73ED2"/>
    <w:rsid w:val="00AA1A20"/>
    <w:rsid w:val="00AA7C8F"/>
    <w:rsid w:val="00AB1916"/>
    <w:rsid w:val="00AC3469"/>
    <w:rsid w:val="00AD7967"/>
    <w:rsid w:val="00AE4139"/>
    <w:rsid w:val="00AF7924"/>
    <w:rsid w:val="00B11CF7"/>
    <w:rsid w:val="00B41A9D"/>
    <w:rsid w:val="00B43E4B"/>
    <w:rsid w:val="00B5691A"/>
    <w:rsid w:val="00B972C5"/>
    <w:rsid w:val="00BA4DBE"/>
    <w:rsid w:val="00BA6E43"/>
    <w:rsid w:val="00BC60B3"/>
    <w:rsid w:val="00BD3A51"/>
    <w:rsid w:val="00BE3D8B"/>
    <w:rsid w:val="00C07180"/>
    <w:rsid w:val="00C10E13"/>
    <w:rsid w:val="00CA01CC"/>
    <w:rsid w:val="00CA7E96"/>
    <w:rsid w:val="00CB0E84"/>
    <w:rsid w:val="00CB2F98"/>
    <w:rsid w:val="00CB50CD"/>
    <w:rsid w:val="00CB6307"/>
    <w:rsid w:val="00D1125C"/>
    <w:rsid w:val="00D36CC9"/>
    <w:rsid w:val="00D36E63"/>
    <w:rsid w:val="00D54E35"/>
    <w:rsid w:val="00D5548E"/>
    <w:rsid w:val="00D56012"/>
    <w:rsid w:val="00D7086B"/>
    <w:rsid w:val="00D7671A"/>
    <w:rsid w:val="00D8006F"/>
    <w:rsid w:val="00D821F9"/>
    <w:rsid w:val="00D977B9"/>
    <w:rsid w:val="00DA693A"/>
    <w:rsid w:val="00DE39EE"/>
    <w:rsid w:val="00E54159"/>
    <w:rsid w:val="00E646DF"/>
    <w:rsid w:val="00EA2535"/>
    <w:rsid w:val="00EA52CF"/>
    <w:rsid w:val="00F01138"/>
    <w:rsid w:val="00F23122"/>
    <w:rsid w:val="00F26584"/>
    <w:rsid w:val="00F3318B"/>
    <w:rsid w:val="00F36207"/>
    <w:rsid w:val="00F41F43"/>
    <w:rsid w:val="00F45D6C"/>
    <w:rsid w:val="00F50707"/>
    <w:rsid w:val="00F65D8D"/>
    <w:rsid w:val="00F80D2E"/>
    <w:rsid w:val="00F96CB3"/>
    <w:rsid w:val="00FA20F3"/>
    <w:rsid w:val="00FB7D5D"/>
    <w:rsid w:val="00FD30E3"/>
    <w:rsid w:val="00FD5D2E"/>
    <w:rsid w:val="00FE0329"/>
    <w:rsid w:val="00FE2E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83">
      <o:colormenu v:ext="edit" strokecolor="silver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E0329"/>
    <w:rPr>
      <w:sz w:val="24"/>
    </w:rPr>
  </w:style>
  <w:style w:type="paragraph" w:styleId="Titre1">
    <w:name w:val="heading 1"/>
    <w:basedOn w:val="Normal"/>
    <w:next w:val="Normal"/>
    <w:qFormat/>
    <w:rsid w:val="00FD30E3"/>
    <w:pPr>
      <w:keepNext/>
      <w:spacing w:before="120" w:after="1440"/>
      <w:jc w:val="right"/>
      <w:outlineLvl w:val="0"/>
    </w:pPr>
    <w:rPr>
      <w:rFonts w:ascii="Arial" w:hAnsi="Arial"/>
      <w:smallCaps/>
      <w:sz w:val="40"/>
    </w:rPr>
  </w:style>
  <w:style w:type="paragraph" w:styleId="Titre2">
    <w:name w:val="heading 2"/>
    <w:basedOn w:val="Normal"/>
    <w:next w:val="Normal"/>
    <w:qFormat/>
    <w:rsid w:val="00FD30E3"/>
    <w:pPr>
      <w:keepNext/>
      <w:outlineLvl w:val="1"/>
    </w:pPr>
    <w:rPr>
      <w:rFonts w:ascii="Tahoma" w:hAnsi="Tahoma" w:cs="Tahoma"/>
      <w:b/>
      <w:bCs/>
      <w:sz w:val="28"/>
      <w:szCs w:val="28"/>
    </w:rPr>
  </w:style>
  <w:style w:type="paragraph" w:styleId="Titre3">
    <w:name w:val="heading 3"/>
    <w:basedOn w:val="Normal"/>
    <w:next w:val="Normal"/>
    <w:qFormat/>
    <w:rsid w:val="00FD30E3"/>
    <w:pPr>
      <w:keepNext/>
      <w:jc w:val="center"/>
      <w:outlineLvl w:val="2"/>
    </w:pPr>
    <w:rPr>
      <w:b/>
      <w:bCs/>
      <w:sz w:val="40"/>
      <w:u w:val="single"/>
    </w:rPr>
  </w:style>
  <w:style w:type="paragraph" w:styleId="Titre4">
    <w:name w:val="heading 4"/>
    <w:basedOn w:val="Normal"/>
    <w:next w:val="Normal"/>
    <w:qFormat/>
    <w:rsid w:val="00FE032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FE032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7">
    <w:name w:val="heading 7"/>
    <w:basedOn w:val="Normal"/>
    <w:next w:val="Normal"/>
    <w:qFormat/>
    <w:rsid w:val="00FE0329"/>
    <w:p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FE0329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FE032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FD30E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FD30E3"/>
    <w:pPr>
      <w:tabs>
        <w:tab w:val="center" w:pos="4536"/>
        <w:tab w:val="right" w:pos="9072"/>
      </w:tabs>
    </w:pPr>
  </w:style>
  <w:style w:type="paragraph" w:customStyle="1" w:styleId="Adressedelexpditeur">
    <w:name w:val="Adresse de l'expéditeur"/>
    <w:basedOn w:val="Normal"/>
    <w:rsid w:val="00FD30E3"/>
    <w:pPr>
      <w:keepLines/>
      <w:framePr w:w="5040" w:hSpace="187" w:vSpace="187" w:wrap="notBeside" w:vAnchor="page" w:hAnchor="margin" w:y="966" w:anchorLock="1"/>
      <w:tabs>
        <w:tab w:val="left" w:pos="27814"/>
      </w:tabs>
      <w:spacing w:line="200" w:lineRule="atLeast"/>
    </w:pPr>
    <w:rPr>
      <w:rFonts w:ascii="Arial" w:hAnsi="Arial"/>
      <w:spacing w:val="-2"/>
      <w:sz w:val="16"/>
    </w:rPr>
  </w:style>
  <w:style w:type="paragraph" w:styleId="NormalWeb">
    <w:name w:val="Normal (Web)"/>
    <w:basedOn w:val="Normal"/>
    <w:rsid w:val="00FD30E3"/>
    <w:pPr>
      <w:spacing w:before="100" w:after="100"/>
    </w:pPr>
  </w:style>
  <w:style w:type="character" w:styleId="Lienhypertexte">
    <w:name w:val="Hyperlink"/>
    <w:basedOn w:val="Policepardfaut"/>
    <w:rsid w:val="00FD30E3"/>
    <w:rPr>
      <w:color w:val="0000FF"/>
      <w:u w:val="single"/>
    </w:rPr>
  </w:style>
  <w:style w:type="paragraph" w:styleId="Textedebulles">
    <w:name w:val="Balloon Text"/>
    <w:basedOn w:val="Normal"/>
    <w:semiHidden/>
    <w:rsid w:val="00FD30E3"/>
    <w:rPr>
      <w:rFonts w:ascii="Tahoma" w:hAnsi="Tahoma" w:cs="Tahoma"/>
      <w:sz w:val="16"/>
      <w:szCs w:val="16"/>
    </w:rPr>
  </w:style>
  <w:style w:type="paragraph" w:styleId="Corpsdetexte">
    <w:name w:val="Body Text"/>
    <w:basedOn w:val="Normal"/>
    <w:rsid w:val="00FD30E3"/>
    <w:rPr>
      <w:b/>
      <w:bCs/>
    </w:rPr>
  </w:style>
  <w:style w:type="paragraph" w:styleId="Corpsdetexte2">
    <w:name w:val="Body Text 2"/>
    <w:basedOn w:val="Normal"/>
    <w:rsid w:val="00FD30E3"/>
    <w:pPr>
      <w:spacing w:line="360" w:lineRule="auto"/>
      <w:jc w:val="both"/>
    </w:pPr>
    <w:rPr>
      <w:rFonts w:ascii="Verdana" w:hAnsi="Verdana"/>
    </w:rPr>
  </w:style>
  <w:style w:type="paragraph" w:styleId="Titre">
    <w:name w:val="Title"/>
    <w:basedOn w:val="Normal"/>
    <w:qFormat/>
    <w:rsid w:val="00FD30E3"/>
    <w:pPr>
      <w:jc w:val="center"/>
    </w:pPr>
    <w:rPr>
      <w:b/>
      <w:bCs/>
      <w:sz w:val="40"/>
    </w:rPr>
  </w:style>
  <w:style w:type="character" w:styleId="Lienhypertextesuivivisit">
    <w:name w:val="FollowedHyperlink"/>
    <w:basedOn w:val="Policepardfaut"/>
    <w:rsid w:val="00FD30E3"/>
    <w:rPr>
      <w:color w:val="800080"/>
      <w:u w:val="single"/>
    </w:rPr>
  </w:style>
  <w:style w:type="paragraph" w:styleId="Lgende">
    <w:name w:val="caption"/>
    <w:basedOn w:val="Normal"/>
    <w:next w:val="Normal"/>
    <w:qFormat/>
    <w:rsid w:val="00FD30E3"/>
    <w:rPr>
      <w:rFonts w:ascii="Tahoma" w:hAnsi="Tahoma" w:cs="Tahoma"/>
      <w:b/>
      <w:bCs/>
      <w:sz w:val="28"/>
      <w:bdr w:val="single" w:sz="4" w:space="0" w:color="auto"/>
    </w:rPr>
  </w:style>
  <w:style w:type="character" w:styleId="lev">
    <w:name w:val="Strong"/>
    <w:basedOn w:val="Policepardfaut"/>
    <w:qFormat/>
    <w:rsid w:val="00FD30E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2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hyperlink" Target="http://www.esic-online.com/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space\outil_formation\gestFormationWeb\gestion_formation_web\App_Data\feuille_emargement_societe_jour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feuille_emargement_societe_jour.dotx</Template>
  <TotalTime>0</TotalTime>
  <Pages>3</Pages>
  <Words>252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Affaire suivie par : Alexandre KOENIG</vt:lpstr>
    </vt:vector>
  </TitlesOfParts>
  <Company/>
  <LinksUpToDate>false</LinksUpToDate>
  <CharactersWithSpaces>1640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Affaire suivie par : Alexandre KOENIG</dc:title>
  <dc:creator>Madani</dc:creator>
  <cp:lastModifiedBy>Madani</cp:lastModifiedBy>
  <cp:revision>2</cp:revision>
  <cp:lastPrinted>2013-06-11T14:50:00Z</cp:lastPrinted>
  <dcterms:created xsi:type="dcterms:W3CDTF">2018-01-14T17:13:00Z</dcterms:created>
  <dcterms:modified xsi:type="dcterms:W3CDTF">2018-01-14T17:13:00Z</dcterms:modified>
</cp:coreProperties>
</file>