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783208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783208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783208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783208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783208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83208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783208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83208">
              <w:t xml:space="preserve"> </w:t>
            </w:r>
            <w:bookmarkStart w:id="0" w:name="_GoBack"/>
            <w:bookmarkEnd w:id="0"/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08" w:rsidRDefault="00783208" w:rsidP="004E701B">
      <w:pPr>
        <w:pStyle w:val="En-tte"/>
      </w:pPr>
      <w:r>
        <w:separator/>
      </w:r>
    </w:p>
  </w:endnote>
  <w:endnote w:type="continuationSeparator" w:id="0">
    <w:p w:rsidR="00783208" w:rsidRDefault="00783208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08" w:rsidRDefault="0078320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08" w:rsidRDefault="0078320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08" w:rsidRDefault="00783208" w:rsidP="004E701B">
      <w:pPr>
        <w:pStyle w:val="En-tte"/>
      </w:pPr>
      <w:r>
        <w:separator/>
      </w:r>
    </w:p>
  </w:footnote>
  <w:footnote w:type="continuationSeparator" w:id="0">
    <w:p w:rsidR="00783208" w:rsidRDefault="00783208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08" w:rsidRDefault="0078320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7498E62F" wp14:editId="28C3929C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783208">
            <w:t>POO en Java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783208">
            <w:t>Développeurs et AMOA / Dév 1-2018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783208">
            <w:t>04/01/2018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783208">
            <w:t>08/01/2018</w:t>
          </w:r>
        </w:p>
        <w:p w:rsidR="00437CD0" w:rsidRPr="00825B79" w:rsidRDefault="00437CD0" w:rsidP="00783208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783208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783208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08" w:rsidRDefault="0078320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3208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83208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1</cp:revision>
  <cp:lastPrinted>2017-12-06T14:35:00Z</cp:lastPrinted>
  <dcterms:created xsi:type="dcterms:W3CDTF">2018-01-18T09:00:00Z</dcterms:created>
  <dcterms:modified xsi:type="dcterms:W3CDTF">2018-01-18T09:00:00Z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