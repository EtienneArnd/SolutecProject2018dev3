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B36" w:rsidRPr="00003DCC" w:rsidRDefault="00BA6B36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0"/>
        <w:gridCol w:w="1984"/>
        <w:gridCol w:w="1795"/>
        <w:gridCol w:w="1785"/>
      </w:tblGrid>
      <w:tr w:rsidR="00BA6B36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BA6B36" w:rsidRPr="00397242" w:rsidRDefault="00BA6B36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BA6B36" w:rsidRPr="007334BC" w:rsidRDefault="00BA6B36" w:rsidP="007334BC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 : </w:t>
            </w:r>
            <w:r>
              <w:t>Algorithmique</w:t>
            </w:r>
          </w:p>
          <w:p w:rsidR="00BA6B36" w:rsidRPr="00880869" w:rsidRDefault="00BA6B36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BA6B36" w:rsidRPr="007334BC" w:rsidRDefault="00BA6B36" w:rsidP="00880869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>
              <w:t>Développeurs et AMOA / Dév 1</w:t>
            </w:r>
          </w:p>
          <w:p w:rsidR="00BA6B36" w:rsidRPr="00F65D8D" w:rsidRDefault="00BA6B36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6B36" w:rsidRDefault="00BA6B36" w:rsidP="00F23122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Société : </w:t>
            </w:r>
            <w:r>
              <w:t>Solutec Lyon</w:t>
            </w:r>
          </w:p>
          <w:p w:rsidR="00BA6B36" w:rsidRPr="00F65D8D" w:rsidRDefault="00BA6B36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6B36" w:rsidRDefault="00BA6B36" w:rsidP="00F231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t xml:space="preserve">2 jours </w:t>
            </w:r>
          </w:p>
          <w:p w:rsidR="00BA6B36" w:rsidRPr="00F45D6C" w:rsidRDefault="00BA6B36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A6B36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BA6B36" w:rsidRPr="00397242" w:rsidRDefault="00BA6B36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A6B36" w:rsidRPr="00397242" w:rsidRDefault="00BA6B36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BA6B36" w:rsidRPr="00397242" w:rsidRDefault="00BA6B36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BA6B36" w:rsidRPr="00397242" w:rsidRDefault="00BA6B36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A6B36" w:rsidRPr="00397242" w:rsidRDefault="00BA6B36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BA6B36" w:rsidRPr="00397242" w:rsidRDefault="00BA6B36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A6B36" w:rsidRPr="00397242" w:rsidRDefault="00BA6B36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A6B36" w:rsidRPr="00397242" w:rsidRDefault="00BA6B36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BA6B36" w:rsidRPr="00397242" w:rsidRDefault="00BA6B36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BA6B36" w:rsidRPr="00397242" w:rsidRDefault="00BA6B36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BA6B36" w:rsidRPr="00397242" w:rsidRDefault="00BA6B36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avoir reçu la formation désignée ci-dessus.</w:t>
            </w:r>
          </w:p>
        </w:tc>
      </w:tr>
      <w:tr w:rsidR="00BA6B36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BA6B36" w:rsidRPr="00397242" w:rsidRDefault="00BA6B36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BA6B36" w:rsidRPr="00397242" w:rsidRDefault="00BA6B36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BA6B36" w:rsidRPr="00397242" w:rsidRDefault="00BA6B36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BA6B36" w:rsidRPr="00397242" w:rsidRDefault="00BA6B36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BA6B36" w:rsidRPr="00397242" w:rsidRDefault="00BA6B36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BA6B36" w:rsidRPr="00397242" w:rsidRDefault="00BA6B36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13h30-17h00</w:t>
            </w:r>
          </w:p>
        </w:tc>
      </w:tr>
      <w:tr w:rsidR="00BA6B36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David</w:t>
            </w:r>
          </w:p>
        </w:tc>
        <w:tc>
          <w:tcPr>
            <w:tcW w:w="1984" w:type="dxa"/>
            <w:vAlign w:val="center"/>
          </w:tcPr>
          <w:p w:rsidR="00BA6B36" w:rsidRPr="00003DCC" w:rsidRDefault="00BA6B36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02/01/2018</w:t>
            </w:r>
          </w:p>
        </w:tc>
        <w:tc>
          <w:tcPr>
            <w:tcW w:w="1795" w:type="dxa"/>
            <w:vAlign w:val="center"/>
          </w:tcPr>
          <w:p w:rsidR="00BA6B36" w:rsidRPr="00003DCC" w:rsidRDefault="00BA6B36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903E83">
            <w:pPr>
              <w:rPr>
                <w:rFonts w:ascii="Arial" w:hAnsi="Arial" w:cs="Arial"/>
                <w:bCs/>
              </w:rPr>
            </w:pPr>
          </w:p>
        </w:tc>
      </w:tr>
      <w:tr w:rsidR="00BA6B36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</w:tr>
      <w:tr w:rsidR="00BA6B36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</w:tr>
      <w:tr w:rsidR="00BA6B36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</w:tr>
      <w:tr w:rsidR="00BA6B36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</w:tr>
      <w:tr w:rsidR="00BA6B36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</w:tr>
      <w:tr w:rsidR="00BA6B36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</w:tr>
      <w:tr w:rsidR="00BA6B36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</w:tr>
      <w:tr w:rsidR="00BA6B36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</w:tr>
      <w:tr w:rsidR="00BA6B36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</w:tr>
      <w:tr w:rsidR="00BA6B36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</w:tr>
      <w:tr w:rsidR="00BA6B36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B36" w:rsidRDefault="00BA6B36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BA6B36" w:rsidRPr="00003DCC" w:rsidRDefault="00BA6B36" w:rsidP="00003DCC">
            <w:pPr>
              <w:rPr>
                <w:rFonts w:ascii="Arial" w:hAnsi="Arial" w:cs="Arial"/>
                <w:b/>
              </w:rPr>
            </w:pPr>
            <w:r>
              <w:t>BOUKEBECHE Madani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B36" w:rsidRPr="00F23122" w:rsidRDefault="00BA6B36" w:rsidP="005506B4">
            <w:pPr>
              <w:jc w:val="center"/>
            </w:pPr>
            <w:r>
              <w:t>02/01/2018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B36" w:rsidRPr="000B3554" w:rsidRDefault="00BA6B36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B36" w:rsidRPr="00F45D6C" w:rsidRDefault="00BA6B36" w:rsidP="005506B4">
            <w:pPr>
              <w:rPr>
                <w:rFonts w:ascii="Arial" w:hAnsi="Arial" w:cs="Arial"/>
              </w:rPr>
            </w:pPr>
          </w:p>
        </w:tc>
      </w:tr>
    </w:tbl>
    <w:p w:rsidR="00BA6B36" w:rsidRDefault="00BA6B36" w:rsidP="00F26584">
      <w:pPr>
        <w:rPr>
          <w:rFonts w:ascii="Arial" w:hAnsi="Arial" w:cs="Arial"/>
        </w:rPr>
      </w:pPr>
    </w:p>
    <w:p w:rsidR="00BA6B36" w:rsidRDefault="00BA6B36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1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6B36" w:rsidRPr="00F45D6C" w:rsidRDefault="00BA6B36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-69.5pt;margin-top:52pt;width:75.3pt;height:58.05pt;z-index:251660800" stroked="f">
            <v:textbox style="mso-next-textbox:#_x0000_s1054">
              <w:txbxContent>
                <w:p w:rsidR="00BA6B36" w:rsidRPr="00397242" w:rsidRDefault="00BA6B36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p w:rsidR="00BA6B36" w:rsidRDefault="00BA6B36" w:rsidP="00F26584">
      <w:pPr>
        <w:pStyle w:val="Titre7"/>
        <w:jc w:val="center"/>
        <w:rPr>
          <w:rFonts w:ascii="Arial" w:hAnsi="Arial" w:cs="Arial"/>
          <w:b/>
          <w:bCs/>
          <w:sz w:val="28"/>
        </w:rPr>
        <w:sectPr w:rsidR="00BA6B36" w:rsidSect="00FD3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106" w:bottom="360" w:left="1440" w:header="357" w:footer="709" w:gutter="0"/>
          <w:cols w:space="708"/>
          <w:docGrid w:linePitch="360"/>
        </w:sectPr>
      </w:pPr>
    </w:p>
    <w:p w:rsidR="00BA6B36" w:rsidRPr="00003DCC" w:rsidRDefault="00BA6B36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lastRenderedPageBreak/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0"/>
        <w:gridCol w:w="1984"/>
        <w:gridCol w:w="1795"/>
        <w:gridCol w:w="1785"/>
      </w:tblGrid>
      <w:tr w:rsidR="00BA6B36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BA6B36" w:rsidRPr="00397242" w:rsidRDefault="00BA6B36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BA6B36" w:rsidRPr="007334BC" w:rsidRDefault="00BA6B36" w:rsidP="007334BC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 : </w:t>
            </w:r>
            <w:r>
              <w:t>Algorithmique</w:t>
            </w:r>
          </w:p>
          <w:p w:rsidR="00BA6B36" w:rsidRPr="00880869" w:rsidRDefault="00BA6B36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BA6B36" w:rsidRPr="007334BC" w:rsidRDefault="00BA6B36" w:rsidP="00880869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>
              <w:t>Développeurs et AMOA / Dév 1</w:t>
            </w:r>
          </w:p>
          <w:p w:rsidR="00BA6B36" w:rsidRPr="00F65D8D" w:rsidRDefault="00BA6B36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6B36" w:rsidRDefault="00BA6B36" w:rsidP="00F23122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Société : </w:t>
            </w:r>
            <w:r>
              <w:t>Solutec Paris</w:t>
            </w:r>
          </w:p>
          <w:p w:rsidR="00BA6B36" w:rsidRPr="00F65D8D" w:rsidRDefault="00BA6B36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6B36" w:rsidRDefault="00BA6B36" w:rsidP="00F231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t xml:space="preserve">2 jours </w:t>
            </w:r>
          </w:p>
          <w:p w:rsidR="00BA6B36" w:rsidRPr="00F45D6C" w:rsidRDefault="00BA6B36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A6B36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BA6B36" w:rsidRPr="00397242" w:rsidRDefault="00BA6B36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A6B36" w:rsidRPr="00397242" w:rsidRDefault="00BA6B36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BA6B36" w:rsidRPr="00397242" w:rsidRDefault="00BA6B36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BA6B36" w:rsidRPr="00397242" w:rsidRDefault="00BA6B36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A6B36" w:rsidRPr="00397242" w:rsidRDefault="00BA6B36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BA6B36" w:rsidRPr="00397242" w:rsidRDefault="00BA6B36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A6B36" w:rsidRPr="00397242" w:rsidRDefault="00BA6B36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A6B36" w:rsidRPr="00397242" w:rsidRDefault="00BA6B36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BA6B36" w:rsidRPr="00397242" w:rsidRDefault="00BA6B36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BA6B36" w:rsidRPr="00397242" w:rsidRDefault="00BA6B36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BA6B36" w:rsidRPr="00397242" w:rsidRDefault="00BA6B36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avoir reçu la formation désignée ci-dessus.</w:t>
            </w:r>
          </w:p>
        </w:tc>
      </w:tr>
      <w:tr w:rsidR="00BA6B36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BA6B36" w:rsidRPr="00397242" w:rsidRDefault="00BA6B36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BA6B36" w:rsidRPr="00397242" w:rsidRDefault="00BA6B36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BA6B36" w:rsidRPr="00397242" w:rsidRDefault="00BA6B36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BA6B36" w:rsidRPr="00397242" w:rsidRDefault="00BA6B36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BA6B36" w:rsidRPr="00397242" w:rsidRDefault="00BA6B36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BA6B36" w:rsidRPr="00397242" w:rsidRDefault="00BA6B36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13h30-17h00</w:t>
            </w:r>
          </w:p>
        </w:tc>
      </w:tr>
      <w:tr w:rsidR="00BA6B36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X Eli</w:t>
            </w:r>
          </w:p>
        </w:tc>
        <w:tc>
          <w:tcPr>
            <w:tcW w:w="1984" w:type="dxa"/>
            <w:vAlign w:val="center"/>
          </w:tcPr>
          <w:p w:rsidR="00BA6B36" w:rsidRPr="00003DCC" w:rsidRDefault="00BA6B36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03/01/2018</w:t>
            </w:r>
          </w:p>
        </w:tc>
        <w:tc>
          <w:tcPr>
            <w:tcW w:w="1795" w:type="dxa"/>
            <w:vAlign w:val="center"/>
          </w:tcPr>
          <w:p w:rsidR="00BA6B36" w:rsidRPr="00003DCC" w:rsidRDefault="00BA6B36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903E83">
            <w:pPr>
              <w:rPr>
                <w:rFonts w:ascii="Arial" w:hAnsi="Arial" w:cs="Arial"/>
                <w:bCs/>
              </w:rPr>
            </w:pPr>
          </w:p>
        </w:tc>
      </w:tr>
      <w:tr w:rsidR="00BA6B36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 Amine</w:t>
            </w:r>
          </w:p>
        </w:tc>
        <w:tc>
          <w:tcPr>
            <w:tcW w:w="1984" w:type="dxa"/>
            <w:vAlign w:val="center"/>
          </w:tcPr>
          <w:p w:rsidR="00BA6B36" w:rsidRPr="00003DCC" w:rsidRDefault="00BA6B36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03/01/2018</w:t>
            </w:r>
          </w:p>
        </w:tc>
        <w:tc>
          <w:tcPr>
            <w:tcW w:w="179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</w:tr>
      <w:tr w:rsidR="00BA6B36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 Chloé</w:t>
            </w:r>
          </w:p>
        </w:tc>
        <w:tc>
          <w:tcPr>
            <w:tcW w:w="1984" w:type="dxa"/>
            <w:vAlign w:val="center"/>
          </w:tcPr>
          <w:p w:rsidR="00BA6B36" w:rsidRPr="00003DCC" w:rsidRDefault="00BA6B36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03/01/2018</w:t>
            </w:r>
          </w:p>
        </w:tc>
        <w:tc>
          <w:tcPr>
            <w:tcW w:w="179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</w:tr>
      <w:tr w:rsidR="00BA6B36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</w:tr>
      <w:tr w:rsidR="00BA6B36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</w:tr>
      <w:tr w:rsidR="00BA6B36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</w:tr>
      <w:tr w:rsidR="00BA6B36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</w:tr>
      <w:tr w:rsidR="00BA6B36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</w:tr>
      <w:tr w:rsidR="00BA6B36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</w:tr>
      <w:tr w:rsidR="00BA6B36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</w:tr>
      <w:tr w:rsidR="00BA6B36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</w:tr>
      <w:tr w:rsidR="00BA6B36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B36" w:rsidRDefault="00BA6B36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BA6B36" w:rsidRPr="00003DCC" w:rsidRDefault="00BA6B36" w:rsidP="00003DCC">
            <w:pPr>
              <w:rPr>
                <w:rFonts w:ascii="Arial" w:hAnsi="Arial" w:cs="Arial"/>
                <w:b/>
              </w:rPr>
            </w:pPr>
            <w:r>
              <w:t>BOUKEBECHE Madani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B36" w:rsidRPr="00F23122" w:rsidRDefault="00BA6B36" w:rsidP="005506B4">
            <w:pPr>
              <w:jc w:val="center"/>
            </w:pPr>
            <w:r>
              <w:t>03/01/2018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B36" w:rsidRPr="000B3554" w:rsidRDefault="00BA6B36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B36" w:rsidRPr="00F45D6C" w:rsidRDefault="00BA6B36" w:rsidP="005506B4">
            <w:pPr>
              <w:rPr>
                <w:rFonts w:ascii="Arial" w:hAnsi="Arial" w:cs="Arial"/>
              </w:rPr>
            </w:pPr>
          </w:p>
        </w:tc>
      </w:tr>
    </w:tbl>
    <w:p w:rsidR="00BA6B36" w:rsidRDefault="00BA6B36" w:rsidP="00F26584">
      <w:pPr>
        <w:rPr>
          <w:rFonts w:ascii="Arial" w:hAnsi="Arial" w:cs="Arial"/>
        </w:rPr>
      </w:pPr>
    </w:p>
    <w:p w:rsidR="00BA6B36" w:rsidRDefault="00BA6B36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2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6B36" w:rsidRPr="00F45D6C" w:rsidRDefault="00BA6B36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5" type="#_x0000_t202" style="position:absolute;margin-left:-69.5pt;margin-top:52pt;width:75.3pt;height:58.05pt;z-index:251663872" stroked="f">
            <v:textbox style="mso-next-textbox:#_x0000_s1055">
              <w:txbxContent>
                <w:p w:rsidR="00BA6B36" w:rsidRPr="00397242" w:rsidRDefault="00BA6B36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p w:rsidR="00BA6B36" w:rsidRDefault="00BA6B36" w:rsidP="00F26584">
      <w:pPr>
        <w:pStyle w:val="Titre7"/>
        <w:jc w:val="center"/>
        <w:rPr>
          <w:rFonts w:ascii="Arial" w:hAnsi="Arial" w:cs="Arial"/>
          <w:b/>
          <w:bCs/>
          <w:sz w:val="28"/>
        </w:rPr>
        <w:sectPr w:rsidR="00BA6B36" w:rsidSect="00FD30E3">
          <w:pgSz w:w="11906" w:h="16838" w:code="9"/>
          <w:pgMar w:top="1418" w:right="1106" w:bottom="360" w:left="1440" w:header="357" w:footer="709" w:gutter="0"/>
          <w:cols w:space="708"/>
          <w:docGrid w:linePitch="360"/>
        </w:sectPr>
      </w:pPr>
    </w:p>
    <w:p w:rsidR="00BA6B36" w:rsidRPr="00003DCC" w:rsidRDefault="00BA6B36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lastRenderedPageBreak/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0"/>
        <w:gridCol w:w="1984"/>
        <w:gridCol w:w="1795"/>
        <w:gridCol w:w="1785"/>
      </w:tblGrid>
      <w:tr w:rsidR="00BA6B36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BA6B36" w:rsidRPr="00397242" w:rsidRDefault="00BA6B36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BA6B36" w:rsidRPr="007334BC" w:rsidRDefault="00BA6B36" w:rsidP="007334BC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 : </w:t>
            </w:r>
            <w:r>
              <w:t>Algorithmique</w:t>
            </w:r>
          </w:p>
          <w:p w:rsidR="00BA6B36" w:rsidRPr="00880869" w:rsidRDefault="00BA6B36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BA6B36" w:rsidRPr="007334BC" w:rsidRDefault="00BA6B36" w:rsidP="00880869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>
              <w:t>Développeurs et AMOA / Dév 1</w:t>
            </w:r>
          </w:p>
          <w:p w:rsidR="00BA6B36" w:rsidRPr="00F65D8D" w:rsidRDefault="00BA6B36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6B36" w:rsidRDefault="00BA6B36" w:rsidP="00F23122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Société : </w:t>
            </w:r>
            <w:r>
              <w:t>Solutec Lyon</w:t>
            </w:r>
          </w:p>
          <w:p w:rsidR="00BA6B36" w:rsidRPr="00F65D8D" w:rsidRDefault="00BA6B36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6B36" w:rsidRDefault="00BA6B36" w:rsidP="00F231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t xml:space="preserve">2 jours </w:t>
            </w:r>
          </w:p>
          <w:p w:rsidR="00BA6B36" w:rsidRPr="00F45D6C" w:rsidRDefault="00BA6B36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A6B36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BA6B36" w:rsidRPr="00397242" w:rsidRDefault="00BA6B36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BA6B36" w:rsidRPr="00397242" w:rsidRDefault="00BA6B36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BA6B36" w:rsidRPr="00397242" w:rsidRDefault="00BA6B36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BA6B36" w:rsidRPr="00397242" w:rsidRDefault="00BA6B36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A6B36" w:rsidRPr="00397242" w:rsidRDefault="00BA6B36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BA6B36" w:rsidRPr="00397242" w:rsidRDefault="00BA6B36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A6B36" w:rsidRPr="00397242" w:rsidRDefault="00BA6B36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BA6B36" w:rsidRPr="00397242" w:rsidRDefault="00BA6B36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BA6B36" w:rsidRPr="00397242" w:rsidRDefault="00BA6B36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BA6B36" w:rsidRPr="00397242" w:rsidRDefault="00BA6B36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BA6B36" w:rsidRPr="00397242" w:rsidRDefault="00BA6B36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avoir reçu la formation désignée ci-dessus.</w:t>
            </w:r>
          </w:p>
        </w:tc>
      </w:tr>
      <w:tr w:rsidR="00BA6B36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BA6B36" w:rsidRPr="00397242" w:rsidRDefault="00BA6B36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BA6B36" w:rsidRPr="00397242" w:rsidRDefault="00BA6B36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BA6B36" w:rsidRPr="00397242" w:rsidRDefault="00BA6B36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BA6B36" w:rsidRPr="00397242" w:rsidRDefault="00BA6B36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BA6B36" w:rsidRPr="00397242" w:rsidRDefault="00BA6B36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BA6B36" w:rsidRPr="00397242" w:rsidRDefault="00BA6B36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13h30-17h00</w:t>
            </w:r>
          </w:p>
        </w:tc>
      </w:tr>
      <w:tr w:rsidR="00BA6B36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David</w:t>
            </w:r>
          </w:p>
        </w:tc>
        <w:tc>
          <w:tcPr>
            <w:tcW w:w="1984" w:type="dxa"/>
            <w:vAlign w:val="center"/>
          </w:tcPr>
          <w:p w:rsidR="00BA6B36" w:rsidRPr="00003DCC" w:rsidRDefault="00BA6B36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03/01/2018</w:t>
            </w:r>
          </w:p>
        </w:tc>
        <w:tc>
          <w:tcPr>
            <w:tcW w:w="1795" w:type="dxa"/>
            <w:vAlign w:val="center"/>
          </w:tcPr>
          <w:p w:rsidR="00BA6B36" w:rsidRPr="00003DCC" w:rsidRDefault="00BA6B36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903E83">
            <w:pPr>
              <w:rPr>
                <w:rFonts w:ascii="Arial" w:hAnsi="Arial" w:cs="Arial"/>
                <w:bCs/>
              </w:rPr>
            </w:pPr>
          </w:p>
        </w:tc>
      </w:tr>
      <w:tr w:rsidR="00BA6B36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</w:tr>
      <w:tr w:rsidR="00BA6B36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</w:tr>
      <w:tr w:rsidR="00BA6B36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</w:tr>
      <w:tr w:rsidR="00BA6B36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</w:tr>
      <w:tr w:rsidR="00BA6B36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5506B4">
            <w:pPr>
              <w:rPr>
                <w:rFonts w:ascii="Arial" w:hAnsi="Arial" w:cs="Arial"/>
                <w:bCs/>
              </w:rPr>
            </w:pPr>
          </w:p>
        </w:tc>
      </w:tr>
      <w:tr w:rsidR="00BA6B36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</w:tr>
      <w:tr w:rsidR="00BA6B36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</w:tr>
      <w:tr w:rsidR="00BA6B36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</w:tr>
      <w:tr w:rsidR="00BA6B36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</w:tr>
      <w:tr w:rsidR="00BA6B36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BA6B36" w:rsidRPr="00003DCC" w:rsidRDefault="00BA6B36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BA6B36" w:rsidRPr="00003DCC" w:rsidRDefault="00BA6B36" w:rsidP="001C5750">
            <w:pPr>
              <w:rPr>
                <w:rFonts w:ascii="Arial" w:hAnsi="Arial" w:cs="Arial"/>
                <w:bCs/>
              </w:rPr>
            </w:pPr>
          </w:p>
        </w:tc>
      </w:tr>
      <w:tr w:rsidR="00BA6B36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B36" w:rsidRDefault="00BA6B36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BA6B36" w:rsidRPr="00003DCC" w:rsidRDefault="00BA6B36" w:rsidP="00003DCC">
            <w:pPr>
              <w:rPr>
                <w:rFonts w:ascii="Arial" w:hAnsi="Arial" w:cs="Arial"/>
                <w:b/>
              </w:rPr>
            </w:pPr>
            <w:r>
              <w:t>BOUKEBECHE Madani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B36" w:rsidRPr="00F23122" w:rsidRDefault="00BA6B36" w:rsidP="005506B4">
            <w:pPr>
              <w:jc w:val="center"/>
            </w:pPr>
            <w:r>
              <w:t>03/01/2018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B36" w:rsidRPr="000B3554" w:rsidRDefault="00BA6B36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B36" w:rsidRPr="00F45D6C" w:rsidRDefault="00BA6B36" w:rsidP="005506B4">
            <w:pPr>
              <w:rPr>
                <w:rFonts w:ascii="Arial" w:hAnsi="Arial" w:cs="Arial"/>
              </w:rPr>
            </w:pPr>
          </w:p>
        </w:tc>
      </w:tr>
    </w:tbl>
    <w:p w:rsidR="00BA6B36" w:rsidRDefault="00BA6B36" w:rsidP="00F26584">
      <w:pPr>
        <w:rPr>
          <w:rFonts w:ascii="Arial" w:hAnsi="Arial" w:cs="Arial"/>
        </w:rPr>
      </w:pPr>
    </w:p>
    <w:p w:rsidR="00BA6B36" w:rsidRDefault="00BA6B36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4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6B36" w:rsidRPr="00F45D6C" w:rsidRDefault="00BA6B36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6" type="#_x0000_t202" style="position:absolute;margin-left:-69.5pt;margin-top:52pt;width:75.3pt;height:58.05pt;z-index:251666944" stroked="f">
            <v:textbox style="mso-next-textbox:#_x0000_s1056">
              <w:txbxContent>
                <w:p w:rsidR="00BA6B36" w:rsidRPr="00397242" w:rsidRDefault="00BA6B36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p w:rsidR="00BA6B36" w:rsidRDefault="00BA6B36" w:rsidP="00F26584">
      <w:pPr>
        <w:pStyle w:val="Titre7"/>
        <w:jc w:val="center"/>
        <w:rPr>
          <w:rFonts w:ascii="Arial" w:hAnsi="Arial" w:cs="Arial"/>
          <w:b/>
          <w:bCs/>
          <w:sz w:val="28"/>
        </w:rPr>
        <w:sectPr w:rsidR="00BA6B36" w:rsidSect="00FD30E3">
          <w:pgSz w:w="11906" w:h="16838" w:code="9"/>
          <w:pgMar w:top="1418" w:right="1106" w:bottom="360" w:left="1440" w:header="357" w:footer="709" w:gutter="0"/>
          <w:cols w:space="708"/>
          <w:docGrid w:linePitch="360"/>
        </w:sectPr>
      </w:pPr>
    </w:p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bookmarkStart w:id="0" w:name="_GoBack"/>
      <w:bookmarkEnd w:id="0"/>
      <w:r w:rsidRPr="00003DCC">
        <w:rPr>
          <w:rFonts w:ascii="Arial" w:hAnsi="Arial" w:cs="Arial"/>
          <w:b/>
          <w:bCs/>
          <w:sz w:val="28"/>
        </w:rPr>
        <w:lastRenderedPageBreak/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7334BC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8E22F9">
              <w:t>Algorithmique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880869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8E22F9">
              <w:t>Développeurs et AMOA / Dév 1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F23122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8E22F9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F231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E22F9">
              <w:t>2 jours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8E22F9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X Eli</w:t>
            </w:r>
          </w:p>
        </w:tc>
        <w:tc>
          <w:tcPr>
            <w:tcW w:w="1984" w:type="dxa"/>
            <w:vAlign w:val="center"/>
          </w:tcPr>
          <w:p w:rsidR="00847C31" w:rsidRPr="00003DCC" w:rsidRDefault="008E22F9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8E22F9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 Amine</w:t>
            </w:r>
          </w:p>
        </w:tc>
        <w:tc>
          <w:tcPr>
            <w:tcW w:w="1984" w:type="dxa"/>
            <w:vAlign w:val="center"/>
          </w:tcPr>
          <w:p w:rsidR="00F23122" w:rsidRPr="00003DCC" w:rsidRDefault="008E22F9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8E22F9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 Chloé</w:t>
            </w:r>
          </w:p>
        </w:tc>
        <w:tc>
          <w:tcPr>
            <w:tcW w:w="1984" w:type="dxa"/>
            <w:vAlign w:val="center"/>
          </w:tcPr>
          <w:p w:rsidR="00F23122" w:rsidRPr="00003DCC" w:rsidRDefault="008E22F9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8E22F9" w:rsidP="00003DCC">
            <w:pPr>
              <w:rPr>
                <w:rFonts w:ascii="Arial" w:hAnsi="Arial" w:cs="Arial"/>
                <w:b/>
              </w:rPr>
            </w:pPr>
            <w:r>
              <w:t>BOUKEBECHE Madani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8E22F9" w:rsidP="005506B4">
            <w:pPr>
              <w:jc w:val="center"/>
            </w:pPr>
            <w:r>
              <w:t>02/01/2018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 wp14:anchorId="5E86CD5E" wp14:editId="74817400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BA6B36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2F9" w:rsidRDefault="008E22F9">
      <w:r>
        <w:separator/>
      </w:r>
    </w:p>
  </w:endnote>
  <w:endnote w:type="continuationSeparator" w:id="0">
    <w:p w:rsidR="008E22F9" w:rsidRDefault="008E2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2F9" w:rsidRDefault="008E22F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BA6B36">
    <w:pPr>
      <w:pStyle w:val="Pieddepage"/>
      <w:rPr>
        <w:rFonts w:ascii="Arial" w:hAnsi="Arial" w:cs="Arial"/>
        <w:color w:val="808080"/>
        <w:sz w:val="20"/>
      </w:rPr>
    </w:pPr>
    <w:r>
      <w:rPr>
        <w:noProof/>
      </w:rPr>
      <w:pict>
        <v:line id="_x0000_s2072" style="position:absolute;z-index:251656704" from="-27pt,2.85pt" to="45pt,2.85pt" strokecolor="silver" strokeweight="3pt"/>
      </w:pict>
    </w:r>
    <w:r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2F9" w:rsidRDefault="008E22F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2F9" w:rsidRDefault="008E22F9">
      <w:r>
        <w:separator/>
      </w:r>
    </w:p>
  </w:footnote>
  <w:footnote w:type="continuationSeparator" w:id="0">
    <w:p w:rsidR="008E22F9" w:rsidRDefault="008E22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BA6B3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BA6B36" w:rsidP="003976CC">
    <w:pPr>
      <w:pStyle w:val="En-tte"/>
      <w:ind w:left="-360"/>
      <w:rPr>
        <w:rFonts w:cs="Arial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BA6B3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1"/>
  <w:hyphenationZone w:val="425"/>
  <w:noPunctuationKerning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22F9"/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A45F2"/>
    <w:rsid w:val="002A5FD5"/>
    <w:rsid w:val="002A74BF"/>
    <w:rsid w:val="002C4C2C"/>
    <w:rsid w:val="002C4C50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B15C1"/>
    <w:rsid w:val="008C602C"/>
    <w:rsid w:val="008E22F9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11CF7"/>
    <w:rsid w:val="00B41A9D"/>
    <w:rsid w:val="00B43E4B"/>
    <w:rsid w:val="00B5691A"/>
    <w:rsid w:val="00B972C5"/>
    <w:rsid w:val="00BA4DBE"/>
    <w:rsid w:val="00BA6B36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8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c.esic-HP1\Documents\solutec_dev3_2018\existant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4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esic</dc:creator>
  <cp:lastModifiedBy>esic</cp:lastModifiedBy>
  <cp:revision>2</cp:revision>
  <cp:lastPrinted>2013-06-11T14:50:00Z</cp:lastPrinted>
  <dcterms:created xsi:type="dcterms:W3CDTF">2018-01-18T09:48:00Z</dcterms:created>
  <dcterms:modified xsi:type="dcterms:W3CDTF">2018-01-18T09:48:00Z</dcterms:modified>
</cp:coreProperties>
</file>