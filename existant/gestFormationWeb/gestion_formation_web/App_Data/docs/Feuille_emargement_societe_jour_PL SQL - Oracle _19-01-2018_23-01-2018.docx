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C8" w:rsidRPr="00003DCC" w:rsidRDefault="003060C8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3060C8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060C8" w:rsidRPr="007334BC" w:rsidRDefault="003060C8" w:rsidP="00891A58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PL SQL - Oracle</w:t>
            </w:r>
          </w:p>
          <w:p w:rsidR="003060C8" w:rsidRPr="00880869" w:rsidRDefault="003060C8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3060C8" w:rsidRPr="007334BC" w:rsidRDefault="003060C8" w:rsidP="00891A58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1-2018</w:t>
            </w:r>
          </w:p>
          <w:p w:rsidR="003060C8" w:rsidRPr="00F65D8D" w:rsidRDefault="003060C8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3060C8" w:rsidRDefault="003060C8" w:rsidP="00891A58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3060C8" w:rsidRPr="00F65D8D" w:rsidRDefault="003060C8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3060C8" w:rsidRDefault="003060C8" w:rsidP="00891A5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3 jours </w:t>
            </w:r>
          </w:p>
          <w:p w:rsidR="003060C8" w:rsidRPr="00F45D6C" w:rsidRDefault="003060C8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60C8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60C8" w:rsidRPr="00397242" w:rsidRDefault="003060C8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060C8" w:rsidRPr="00397242" w:rsidRDefault="003060C8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3060C8" w:rsidRPr="00397242" w:rsidRDefault="003060C8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3060C8" w:rsidRPr="00397242" w:rsidRDefault="003060C8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3060C8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3060C8" w:rsidRPr="00397242" w:rsidRDefault="003060C8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3060C8" w:rsidRPr="00397242" w:rsidRDefault="003060C8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Default="003060C8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3060C8" w:rsidRPr="00003DCC" w:rsidRDefault="003060C8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F23122" w:rsidRDefault="003060C8" w:rsidP="005506B4">
            <w:pPr>
              <w:jc w:val="center"/>
            </w:pPr>
            <w:r>
              <w:t>22/01/2018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0B3554" w:rsidRDefault="003060C8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F45D6C" w:rsidRDefault="003060C8" w:rsidP="005506B4">
            <w:pPr>
              <w:rPr>
                <w:rFonts w:ascii="Arial" w:hAnsi="Arial" w:cs="Arial"/>
              </w:rPr>
            </w:pPr>
          </w:p>
        </w:tc>
      </w:tr>
    </w:tbl>
    <w:p w:rsidR="003060C8" w:rsidRDefault="003060C8" w:rsidP="00F26584">
      <w:pPr>
        <w:rPr>
          <w:rFonts w:ascii="Arial" w:hAnsi="Arial" w:cs="Arial"/>
        </w:rPr>
      </w:pPr>
    </w:p>
    <w:p w:rsidR="003060C8" w:rsidRDefault="003060C8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1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0C8" w:rsidRPr="00F45D6C" w:rsidRDefault="003060C8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5pt;margin-top:52pt;width:75.3pt;height:58.05pt;z-index:251660800" stroked="f">
            <v:textbox style="mso-next-textbox:#_x0000_s1054">
              <w:txbxContent>
                <w:p w:rsidR="003060C8" w:rsidRPr="00397242" w:rsidRDefault="003060C8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3060C8" w:rsidRDefault="003060C8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3060C8" w:rsidSect="00FD30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3060C8" w:rsidRPr="00003DCC" w:rsidRDefault="003060C8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3060C8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060C8" w:rsidRPr="007334BC" w:rsidRDefault="003060C8" w:rsidP="006C19CF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PL SQL - Oracle</w:t>
            </w:r>
          </w:p>
          <w:p w:rsidR="003060C8" w:rsidRPr="00880869" w:rsidRDefault="003060C8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3060C8" w:rsidRPr="007334BC" w:rsidRDefault="003060C8" w:rsidP="006C19CF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1-2018</w:t>
            </w:r>
          </w:p>
          <w:p w:rsidR="003060C8" w:rsidRPr="00F65D8D" w:rsidRDefault="003060C8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3060C8" w:rsidRDefault="003060C8" w:rsidP="006C19CF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3060C8" w:rsidRPr="00F65D8D" w:rsidRDefault="003060C8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3060C8" w:rsidRDefault="003060C8" w:rsidP="006C19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3 jours </w:t>
            </w:r>
          </w:p>
          <w:p w:rsidR="003060C8" w:rsidRPr="00F45D6C" w:rsidRDefault="003060C8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60C8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60C8" w:rsidRPr="00397242" w:rsidRDefault="003060C8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060C8" w:rsidRPr="00397242" w:rsidRDefault="003060C8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3060C8" w:rsidRPr="00397242" w:rsidRDefault="003060C8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3060C8" w:rsidRPr="00397242" w:rsidRDefault="003060C8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3060C8" w:rsidRPr="00397242" w:rsidRDefault="003060C8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3060C8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3060C8" w:rsidRPr="00397242" w:rsidRDefault="003060C8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3060C8" w:rsidRPr="00397242" w:rsidRDefault="003060C8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3060C8" w:rsidRPr="00397242" w:rsidRDefault="003060C8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3060C8" w:rsidRPr="00397242" w:rsidRDefault="003060C8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903E83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5506B4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060C8" w:rsidRPr="00003DCC" w:rsidRDefault="003060C8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060C8" w:rsidRPr="00003DCC" w:rsidRDefault="003060C8" w:rsidP="001C5750">
            <w:pPr>
              <w:rPr>
                <w:rFonts w:ascii="Arial" w:hAnsi="Arial" w:cs="Arial"/>
                <w:bCs/>
              </w:rPr>
            </w:pPr>
          </w:p>
        </w:tc>
      </w:tr>
      <w:tr w:rsidR="003060C8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Default="003060C8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3060C8" w:rsidRPr="00003DCC" w:rsidRDefault="003060C8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F23122" w:rsidRDefault="003060C8" w:rsidP="005506B4">
            <w:pPr>
              <w:jc w:val="center"/>
            </w:pPr>
            <w:r>
              <w:t>23/01/2018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0B3554" w:rsidRDefault="003060C8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C8" w:rsidRPr="00F45D6C" w:rsidRDefault="003060C8" w:rsidP="005506B4">
            <w:pPr>
              <w:rPr>
                <w:rFonts w:ascii="Arial" w:hAnsi="Arial" w:cs="Arial"/>
              </w:rPr>
            </w:pPr>
          </w:p>
        </w:tc>
      </w:tr>
    </w:tbl>
    <w:p w:rsidR="003060C8" w:rsidRDefault="003060C8" w:rsidP="00F26584">
      <w:pPr>
        <w:rPr>
          <w:rFonts w:ascii="Arial" w:hAnsi="Arial" w:cs="Arial"/>
        </w:rPr>
      </w:pPr>
    </w:p>
    <w:p w:rsidR="003060C8" w:rsidRDefault="003060C8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2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0C8" w:rsidRPr="00F45D6C" w:rsidRDefault="003060C8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5" type="#_x0000_t202" style="position:absolute;margin-left:-69.5pt;margin-top:52pt;width:75.3pt;height:58.05pt;z-index:251663872" stroked="f">
            <v:textbox style="mso-next-textbox:#_x0000_s1055">
              <w:txbxContent>
                <w:p w:rsidR="003060C8" w:rsidRPr="00397242" w:rsidRDefault="003060C8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3060C8" w:rsidRDefault="003060C8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3060C8" w:rsidSect="00FD30E3"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2D35D0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2D35D0">
              <w:t>PL SQL - Oracle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2D35D0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2D35D0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2D35D0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2D35D0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2D35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2D35D0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2D35D0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2D35D0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2D35D0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2D35D0" w:rsidP="005506B4">
            <w:pPr>
              <w:jc w:val="center"/>
            </w:pPr>
            <w:r>
              <w:t>19/01/2018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3625BE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5D0" w:rsidRDefault="002D35D0">
      <w:r>
        <w:separator/>
      </w:r>
    </w:p>
  </w:endnote>
  <w:endnote w:type="continuationSeparator" w:id="0">
    <w:p w:rsidR="002D35D0" w:rsidRDefault="002D3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D0" w:rsidRDefault="002D35D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625BE">
    <w:pPr>
      <w:pStyle w:val="Pieddepage"/>
      <w:rPr>
        <w:rFonts w:ascii="Arial" w:hAnsi="Arial" w:cs="Arial"/>
        <w:color w:val="808080"/>
        <w:sz w:val="20"/>
      </w:rPr>
    </w:pPr>
    <w:r w:rsidRPr="003625BE">
      <w:rPr>
        <w:noProof/>
      </w:rPr>
      <w:pict>
        <v:line id="_x0000_s2072" style="position:absolute;z-index:251656704" from="-27pt,2.85pt" to="45pt,2.85pt" strokecolor="silver" strokeweight="3pt"/>
      </w:pict>
    </w:r>
    <w:r w:rsidRPr="003625BE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D0" w:rsidRDefault="002D35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5D0" w:rsidRDefault="002D35D0">
      <w:r>
        <w:separator/>
      </w:r>
    </w:p>
  </w:footnote>
  <w:footnote w:type="continuationSeparator" w:id="0">
    <w:p w:rsidR="002D35D0" w:rsidRDefault="002D35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625B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625BE" w:rsidP="003976CC">
    <w:pPr>
      <w:pStyle w:val="En-tte"/>
      <w:ind w:left="-360"/>
      <w:rPr>
        <w:rFonts w:cs="Arial"/>
      </w:rPr>
    </w:pPr>
    <w:r w:rsidRPr="003625B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3625B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3625BE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3625BE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3625BE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625B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2083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625BE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84FA3"/>
    <w:rsid w:val="002A45F2"/>
    <w:rsid w:val="002A5FD5"/>
    <w:rsid w:val="002A74BF"/>
    <w:rsid w:val="002C4C2C"/>
    <w:rsid w:val="002C4C50"/>
    <w:rsid w:val="002D35D0"/>
    <w:rsid w:val="002E72DF"/>
    <w:rsid w:val="002F66C4"/>
    <w:rsid w:val="00303AB1"/>
    <w:rsid w:val="003060C8"/>
    <w:rsid w:val="0033179F"/>
    <w:rsid w:val="00346721"/>
    <w:rsid w:val="00361BF2"/>
    <w:rsid w:val="003625BE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3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2</cp:revision>
  <cp:lastPrinted>2013-06-11T14:50:00Z</cp:lastPrinted>
  <dcterms:created xsi:type="dcterms:W3CDTF">2018-01-16T11:41:00Z</dcterms:created>
  <dcterms:modified xsi:type="dcterms:W3CDTF">2018-01-16T11:41:00Z</dcterms:modified>
</cp:coreProperties>
</file>