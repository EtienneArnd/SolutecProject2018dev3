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5D25FA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5D25FA">
              <w:t>LE CORRE Gaëlle</w:t>
            </w:r>
          </w:p>
        </w:tc>
        <w:tc>
          <w:tcPr>
            <w:tcW w:w="3896" w:type="dxa"/>
          </w:tcPr>
          <w:p w:rsidR="00AD6C3A" w:rsidRPr="00AD6C3A" w:rsidRDefault="00AD6C3A" w:rsidP="005D25FA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5D25FA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5D25FA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5D25FA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5D25FA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5D25FA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3"/>
        <w:gridCol w:w="1338"/>
        <w:gridCol w:w="1338"/>
        <w:gridCol w:w="1338"/>
        <w:gridCol w:w="1349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  <w:r w:rsidR="00502D89">
              <w:t xml:space="preserve"> et aide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 xml:space="preserve">Matériel informatique 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5FA" w:rsidRDefault="005D25FA" w:rsidP="004E701B">
      <w:pPr>
        <w:pStyle w:val="En-tte"/>
      </w:pPr>
      <w:r>
        <w:separator/>
      </w:r>
    </w:p>
  </w:endnote>
  <w:endnote w:type="continuationSeparator" w:id="0">
    <w:p w:rsidR="005D25FA" w:rsidRDefault="005D25FA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5FA" w:rsidRDefault="005D25F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5FA" w:rsidRDefault="005D25F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5FA" w:rsidRDefault="005D25FA" w:rsidP="004E701B">
      <w:pPr>
        <w:pStyle w:val="En-tte"/>
      </w:pPr>
      <w:r>
        <w:separator/>
      </w:r>
    </w:p>
  </w:footnote>
  <w:footnote w:type="continuationSeparator" w:id="0">
    <w:p w:rsidR="005D25FA" w:rsidRDefault="005D25FA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5FA" w:rsidRDefault="005D25F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5D25FA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5D25FA">
            <w:t xml:space="preserve">Algorithmique &amp; Programmation </w:t>
          </w:r>
        </w:p>
        <w:p w:rsidR="00437CD0" w:rsidRPr="003453CC" w:rsidRDefault="00002567" w:rsidP="005D25FA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5D25FA">
            <w:t>Solutec Paris - AMOA, Tests &amp; Recette / 1-Jan 2018</w:t>
          </w:r>
        </w:p>
        <w:p w:rsidR="00437CD0" w:rsidRPr="003453CC" w:rsidRDefault="00437CD0" w:rsidP="005D25FA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5D25FA">
            <w:t>16/01/2018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5D25FA">
            <w:t>18/01/2018</w:t>
          </w:r>
        </w:p>
        <w:p w:rsidR="00437CD0" w:rsidRPr="00825B79" w:rsidRDefault="00437CD0" w:rsidP="005D25FA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5D25FA">
            <w:t>TCHOFFO Merlin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F4384E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F4384E" w:rsidRPr="00825B79">
            <w:rPr>
              <w:szCs w:val="20"/>
            </w:rPr>
            <w:fldChar w:fldCharType="separate"/>
          </w:r>
          <w:r w:rsidR="005D25FA">
            <w:rPr>
              <w:noProof/>
              <w:szCs w:val="20"/>
            </w:rPr>
            <w:t>1</w:t>
          </w:r>
          <w:r w:rsidR="00F4384E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5FA" w:rsidRDefault="005D25F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25FA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4384E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2018-01-14T17:13:00Z</dcterms:created>
  <dcterms:modified xsi:type="dcterms:W3CDTF">2018-01-14T17:13:00Z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