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AF2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AF24BC">
              <w:t>SQL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AF24BC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AF24BC">
              <w:t>Développeurs et AMOA / Dév 1-2018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AF24BC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AF24BC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AF24B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AF24BC">
              <w:t>2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AF24BC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847C31" w:rsidRPr="00003DCC" w:rsidRDefault="00AF24BC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AF24B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F23122" w:rsidRPr="00003DCC" w:rsidRDefault="00AF24B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AF24B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F23122" w:rsidRPr="00003DCC" w:rsidRDefault="00AF24B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AF24B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F23122" w:rsidRPr="00003DCC" w:rsidRDefault="00AF24B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AF24BC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F23122" w:rsidRPr="00003DCC" w:rsidRDefault="00AF24BC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AF24BC" w:rsidP="00003DCC">
            <w:pPr>
              <w:rPr>
                <w:rFonts w:ascii="Arial" w:hAnsi="Arial" w:cs="Arial"/>
                <w:b/>
              </w:rPr>
            </w:pPr>
            <w:r>
              <w:t>ZADI Joachim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AF24BC" w:rsidP="005506B4">
            <w:pPr>
              <w:jc w:val="center"/>
            </w:pPr>
            <w:r>
              <w:t>18/01/2018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22472B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4BC" w:rsidRDefault="00AF24BC">
      <w:r>
        <w:separator/>
      </w:r>
    </w:p>
  </w:endnote>
  <w:endnote w:type="continuationSeparator" w:id="0">
    <w:p w:rsidR="00AF24BC" w:rsidRDefault="00AF2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4BC" w:rsidRDefault="00AF24B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2472B">
    <w:pPr>
      <w:pStyle w:val="Pieddepage"/>
      <w:rPr>
        <w:rFonts w:ascii="Arial" w:hAnsi="Arial" w:cs="Arial"/>
        <w:color w:val="808080"/>
        <w:sz w:val="20"/>
      </w:rPr>
    </w:pPr>
    <w:r w:rsidRPr="0022472B">
      <w:rPr>
        <w:noProof/>
      </w:rPr>
      <w:pict>
        <v:line id="_x0000_s2072" style="position:absolute;z-index:251656704" from="-27pt,2.85pt" to="45pt,2.85pt" strokecolor="silver" strokeweight="3pt"/>
      </w:pict>
    </w:r>
    <w:r w:rsidRPr="0022472B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4BC" w:rsidRDefault="00AF24B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4BC" w:rsidRDefault="00AF24BC">
      <w:r>
        <w:separator/>
      </w:r>
    </w:p>
  </w:footnote>
  <w:footnote w:type="continuationSeparator" w:id="0">
    <w:p w:rsidR="00AF24BC" w:rsidRDefault="00AF24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2472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2472B" w:rsidP="003976CC">
    <w:pPr>
      <w:pStyle w:val="En-tte"/>
      <w:ind w:left="-360"/>
      <w:rPr>
        <w:rFonts w:cs="Arial"/>
      </w:rPr>
    </w:pPr>
    <w:r w:rsidRPr="0022472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22472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22472B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22472B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22472B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2472B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13314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2472B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24BC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1</cp:revision>
  <cp:lastPrinted>2013-06-11T14:50:00Z</cp:lastPrinted>
  <dcterms:created xsi:type="dcterms:W3CDTF">2018-01-16T11:41:00Z</dcterms:created>
  <dcterms:modified xsi:type="dcterms:W3CDTF">2018-01-16T11:41:00Z</dcterms:modified>
</cp:coreProperties>
</file>