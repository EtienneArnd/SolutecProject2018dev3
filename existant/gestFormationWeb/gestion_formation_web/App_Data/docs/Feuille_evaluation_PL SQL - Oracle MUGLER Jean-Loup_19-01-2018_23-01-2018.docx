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551D87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551D87">
              <w:t>MUGLER Jean-Loup</w:t>
            </w:r>
          </w:p>
        </w:tc>
        <w:tc>
          <w:tcPr>
            <w:tcW w:w="3896" w:type="dxa"/>
          </w:tcPr>
          <w:p w:rsidR="00AD6C3A" w:rsidRPr="00AD6C3A" w:rsidRDefault="00AD6C3A" w:rsidP="00551D87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551D87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551D87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51D87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551D87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51D87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D87" w:rsidRDefault="00551D87" w:rsidP="004E701B">
      <w:pPr>
        <w:pStyle w:val="En-tte"/>
      </w:pPr>
      <w:r>
        <w:separator/>
      </w:r>
    </w:p>
  </w:endnote>
  <w:endnote w:type="continuationSeparator" w:id="0">
    <w:p w:rsidR="00551D87" w:rsidRDefault="00551D87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87" w:rsidRDefault="00551D8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87" w:rsidRDefault="00551D8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D87" w:rsidRDefault="00551D87" w:rsidP="004E701B">
      <w:pPr>
        <w:pStyle w:val="En-tte"/>
      </w:pPr>
      <w:r>
        <w:separator/>
      </w:r>
    </w:p>
  </w:footnote>
  <w:footnote w:type="continuationSeparator" w:id="0">
    <w:p w:rsidR="00551D87" w:rsidRDefault="00551D87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87" w:rsidRDefault="00551D8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551D87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551D87">
            <w:t>PL SQL - Oracle</w:t>
          </w:r>
        </w:p>
        <w:p w:rsidR="00437CD0" w:rsidRPr="003453CC" w:rsidRDefault="00002567" w:rsidP="00551D87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551D87">
            <w:t>Développeurs et AMOA / Dév 1-2018</w:t>
          </w:r>
        </w:p>
        <w:p w:rsidR="00437CD0" w:rsidRPr="003453CC" w:rsidRDefault="00437CD0" w:rsidP="00551D87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551D87">
            <w:t>19/01/2018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551D87">
            <w:t>23/01/2018</w:t>
          </w:r>
        </w:p>
        <w:p w:rsidR="00437CD0" w:rsidRPr="00825B79" w:rsidRDefault="00437CD0" w:rsidP="00551D87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551D87">
            <w:t>DEBLANGY Claude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CC602D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CC602D" w:rsidRPr="00825B79">
            <w:rPr>
              <w:szCs w:val="20"/>
            </w:rPr>
            <w:fldChar w:fldCharType="separate"/>
          </w:r>
          <w:r w:rsidR="00551D87">
            <w:rPr>
              <w:noProof/>
              <w:szCs w:val="20"/>
            </w:rPr>
            <w:t>1</w:t>
          </w:r>
          <w:r w:rsidR="00CC602D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87" w:rsidRDefault="00551D8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51D87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02D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2018-01-16T11:42:00Z</dcterms:created>
  <dcterms:modified xsi:type="dcterms:W3CDTF">2018-01-16T11:42:00Z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