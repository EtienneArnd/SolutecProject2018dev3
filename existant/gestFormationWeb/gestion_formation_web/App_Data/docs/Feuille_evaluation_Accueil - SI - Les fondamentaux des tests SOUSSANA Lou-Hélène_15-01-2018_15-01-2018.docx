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165545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165545">
              <w:t>SOUSSANA Lou-Hélène</w:t>
            </w:r>
          </w:p>
        </w:tc>
        <w:tc>
          <w:tcPr>
            <w:tcW w:w="3896" w:type="dxa"/>
          </w:tcPr>
          <w:p w:rsidR="00AD6C3A" w:rsidRPr="00AD6C3A" w:rsidRDefault="00AD6C3A" w:rsidP="00165545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165545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165545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65545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165545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165545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3"/>
        <w:gridCol w:w="1338"/>
        <w:gridCol w:w="1338"/>
        <w:gridCol w:w="1338"/>
        <w:gridCol w:w="1349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  <w:r w:rsidR="00502D89">
              <w:t xml:space="preserve"> et aide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 xml:space="preserve">Matériel informatique 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545" w:rsidRDefault="00165545" w:rsidP="004E701B">
      <w:pPr>
        <w:pStyle w:val="En-tte"/>
      </w:pPr>
      <w:r>
        <w:separator/>
      </w:r>
    </w:p>
  </w:endnote>
  <w:endnote w:type="continuationSeparator" w:id="0">
    <w:p w:rsidR="00165545" w:rsidRDefault="00165545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545" w:rsidRDefault="00165545" w:rsidP="004E701B">
      <w:pPr>
        <w:pStyle w:val="En-tte"/>
      </w:pPr>
      <w:r>
        <w:separator/>
      </w:r>
    </w:p>
  </w:footnote>
  <w:footnote w:type="continuationSeparator" w:id="0">
    <w:p w:rsidR="00165545" w:rsidRDefault="00165545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16554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165545">
            <w:t>Accueil, SI, Les fondamentaux des tests</w:t>
          </w:r>
        </w:p>
        <w:p w:rsidR="00437CD0" w:rsidRPr="003453CC" w:rsidRDefault="00002567" w:rsidP="0016554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165545">
            <w:t>Solutec Paris - AMOA, Tests &amp; Recette / 1-Jan 2018</w:t>
          </w:r>
        </w:p>
        <w:p w:rsidR="00437CD0" w:rsidRPr="003453CC" w:rsidRDefault="00437CD0" w:rsidP="00165545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165545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165545">
            <w:t>15/01/2018</w:t>
          </w:r>
        </w:p>
        <w:p w:rsidR="00437CD0" w:rsidRPr="00825B79" w:rsidRDefault="00437CD0" w:rsidP="00165545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165545">
            <w:t>TCHOFFO Merlin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09125D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09125D" w:rsidRPr="00825B79">
            <w:rPr>
              <w:szCs w:val="20"/>
            </w:rPr>
            <w:fldChar w:fldCharType="separate"/>
          </w:r>
          <w:r w:rsidR="00165545">
            <w:rPr>
              <w:noProof/>
              <w:szCs w:val="20"/>
            </w:rPr>
            <w:t>1</w:t>
          </w:r>
          <w:r w:rsidR="0009125D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545" w:rsidRDefault="0016554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125D"/>
    <w:rsid w:val="000940A6"/>
    <w:rsid w:val="000C45D0"/>
    <w:rsid w:val="000E7C85"/>
    <w:rsid w:val="00102D0F"/>
    <w:rsid w:val="00104DEC"/>
    <w:rsid w:val="00113C5A"/>
    <w:rsid w:val="00165545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2018-01-14T17:13:00Z</dcterms:created>
  <dcterms:modified xsi:type="dcterms:W3CDTF">2018-01-14T17:13:00Z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