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584" w:rsidRPr="00003DCC" w:rsidRDefault="00F26584" w:rsidP="00F26584">
      <w:pPr>
        <w:pStyle w:val="Titre7"/>
        <w:jc w:val="center"/>
        <w:rPr>
          <w:rFonts w:ascii="Arial" w:hAnsi="Arial" w:cs="Arial"/>
          <w:b/>
          <w:bCs/>
          <w:sz w:val="28"/>
        </w:rPr>
      </w:pPr>
      <w:r w:rsidRPr="00003DCC">
        <w:rPr>
          <w:rFonts w:ascii="Arial" w:hAnsi="Arial" w:cs="Arial"/>
          <w:b/>
          <w:bCs/>
          <w:sz w:val="28"/>
        </w:rPr>
        <w:t>FEUILLE D’EMARGEMENT</w:t>
      </w:r>
    </w:p>
    <w:tbl>
      <w:tblPr>
        <w:tblW w:w="94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60"/>
        <w:gridCol w:w="1984"/>
        <w:gridCol w:w="1795"/>
        <w:gridCol w:w="1785"/>
      </w:tblGrid>
      <w:tr w:rsidR="00F26584" w:rsidRPr="00F45D6C" w:rsidTr="00397242">
        <w:trPr>
          <w:cantSplit/>
          <w:trHeight w:val="1354"/>
          <w:jc w:val="center"/>
        </w:trPr>
        <w:tc>
          <w:tcPr>
            <w:tcW w:w="9424" w:type="dxa"/>
            <w:gridSpan w:val="4"/>
            <w:tcBorders>
              <w:bottom w:val="single" w:sz="4" w:space="0" w:color="auto"/>
            </w:tcBorders>
          </w:tcPr>
          <w:p w:rsidR="0089015F" w:rsidRPr="00397242" w:rsidRDefault="0089015F" w:rsidP="00903E83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9F6BAF" w:rsidRPr="007334BC" w:rsidRDefault="00F26584" w:rsidP="007334BC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</w:rPr>
              <w:t>Formation</w:t>
            </w:r>
            <w:r w:rsidR="003B2800">
              <w:rPr>
                <w:rFonts w:ascii="Arial" w:hAnsi="Arial" w:cs="Arial"/>
                <w:b/>
                <w:bCs/>
                <w:sz w:val="28"/>
              </w:rPr>
              <w:t> </w:t>
            </w:r>
            <w:r w:rsidR="00B43E4B">
              <w:rPr>
                <w:rFonts w:ascii="Arial" w:hAnsi="Arial" w:cs="Arial"/>
                <w:b/>
                <w:bCs/>
                <w:sz w:val="28"/>
              </w:rPr>
              <w:t xml:space="preserve">: </w:t>
            </w:r>
            <w:r w:rsidR="00501ECD">
              <w:t>Algorithmique</w:t>
            </w:r>
          </w:p>
          <w:p w:rsidR="00880869" w:rsidRPr="00880869" w:rsidRDefault="00880869" w:rsidP="00880869">
            <w:pPr>
              <w:ind w:right="475"/>
              <w:rPr>
                <w:rFonts w:ascii="Arial" w:hAnsi="Arial" w:cs="Arial"/>
                <w:b/>
                <w:bCs/>
                <w:sz w:val="20"/>
              </w:rPr>
            </w:pPr>
          </w:p>
          <w:p w:rsidR="007334BC" w:rsidRPr="007334BC" w:rsidRDefault="00880869" w:rsidP="00880869">
            <w:pPr>
              <w:ind w:right="475"/>
            </w:pPr>
            <w:r>
              <w:rPr>
                <w:rFonts w:ascii="Arial" w:hAnsi="Arial" w:cs="Arial"/>
                <w:b/>
                <w:bCs/>
                <w:sz w:val="28"/>
              </w:rPr>
              <w:t xml:space="preserve">Cursus : </w:t>
            </w:r>
            <w:r w:rsidR="00501ECD">
              <w:t>Développeurs et AMOA / Dév 1</w:t>
            </w:r>
          </w:p>
          <w:p w:rsidR="007334BC" w:rsidRPr="00F65D8D" w:rsidRDefault="007334BC" w:rsidP="00903E83">
            <w:pPr>
              <w:tabs>
                <w:tab w:val="left" w:pos="3060"/>
              </w:tabs>
              <w:rPr>
                <w:rFonts w:ascii="Arial" w:hAnsi="Arial" w:cs="Arial"/>
                <w:sz w:val="20"/>
              </w:rPr>
            </w:pPr>
          </w:p>
          <w:p w:rsidR="00BA4DBE" w:rsidRDefault="009E726D" w:rsidP="00F23122">
            <w:pPr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Société :</w:t>
            </w:r>
            <w:r w:rsidR="00B43E4B"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  <w:r w:rsidR="00501ECD">
              <w:t>Solutec Paris</w:t>
            </w:r>
          </w:p>
          <w:p w:rsidR="009F6BAF" w:rsidRPr="00F65D8D" w:rsidRDefault="009F6BAF" w:rsidP="00903E83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BA4DBE" w:rsidRDefault="00F26584" w:rsidP="00F231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  <w:szCs w:val="28"/>
              </w:rPr>
              <w:t>Durée :</w:t>
            </w:r>
            <w:r w:rsidR="00DE39E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501ECD">
              <w:t>2 jours</w:t>
            </w:r>
            <w:r w:rsidR="00003DCC">
              <w:t xml:space="preserve"> </w:t>
            </w:r>
          </w:p>
          <w:p w:rsidR="003B2800" w:rsidRPr="00F45D6C" w:rsidRDefault="003B2800" w:rsidP="008901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26584" w:rsidRPr="00F45D6C" w:rsidTr="00397242">
        <w:trPr>
          <w:cantSplit/>
          <w:trHeight w:val="932"/>
          <w:jc w:val="center"/>
        </w:trPr>
        <w:tc>
          <w:tcPr>
            <w:tcW w:w="3860" w:type="dxa"/>
            <w:vMerge w:val="restart"/>
            <w:tcBorders>
              <w:bottom w:val="nil"/>
            </w:tcBorders>
          </w:tcPr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26584" w:rsidRPr="00397242" w:rsidRDefault="00F26584" w:rsidP="00003DCC">
            <w:pPr>
              <w:rPr>
                <w:rFonts w:ascii="Arial" w:hAnsi="Arial" w:cs="Arial"/>
                <w:sz w:val="22"/>
                <w:szCs w:val="22"/>
              </w:rPr>
            </w:pP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STAGIAIRE</w:t>
            </w: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NOM &amp; PRENOM</w:t>
            </w:r>
          </w:p>
        </w:tc>
        <w:tc>
          <w:tcPr>
            <w:tcW w:w="1984" w:type="dxa"/>
            <w:vMerge w:val="restart"/>
            <w:tcBorders>
              <w:bottom w:val="nil"/>
            </w:tcBorders>
          </w:tcPr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26584" w:rsidRPr="00397242" w:rsidRDefault="00F26584" w:rsidP="00003DC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580" w:type="dxa"/>
            <w:gridSpan w:val="2"/>
            <w:tcBorders>
              <w:bottom w:val="single" w:sz="4" w:space="0" w:color="auto"/>
            </w:tcBorders>
          </w:tcPr>
          <w:p w:rsidR="00F26584" w:rsidRPr="00397242" w:rsidRDefault="00F26584" w:rsidP="00003DC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SIGNATURE</w:t>
            </w:r>
          </w:p>
          <w:p w:rsidR="00F26584" w:rsidRPr="00397242" w:rsidRDefault="00F26584" w:rsidP="00903E83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7242">
              <w:rPr>
                <w:rFonts w:ascii="Arial" w:hAnsi="Arial" w:cs="Arial"/>
                <w:i/>
                <w:sz w:val="22"/>
                <w:szCs w:val="22"/>
              </w:rPr>
              <w:t>Par ma signature, j’atteste par la présente, a</w:t>
            </w:r>
            <w:r w:rsidR="00F36207" w:rsidRPr="00397242">
              <w:rPr>
                <w:rFonts w:ascii="Arial" w:hAnsi="Arial" w:cs="Arial"/>
                <w:i/>
                <w:sz w:val="22"/>
                <w:szCs w:val="22"/>
              </w:rPr>
              <w:t>voir reçu la formation désignée</w:t>
            </w:r>
            <w:r w:rsidRPr="00397242">
              <w:rPr>
                <w:rFonts w:ascii="Arial" w:hAnsi="Arial" w:cs="Arial"/>
                <w:i/>
                <w:sz w:val="22"/>
                <w:szCs w:val="22"/>
              </w:rPr>
              <w:t xml:space="preserve"> ci-dessus.</w:t>
            </w:r>
          </w:p>
        </w:tc>
      </w:tr>
      <w:tr w:rsidR="00F26584" w:rsidRPr="00F45D6C" w:rsidTr="00397242">
        <w:trPr>
          <w:cantSplit/>
          <w:trHeight w:val="556"/>
          <w:jc w:val="center"/>
        </w:trPr>
        <w:tc>
          <w:tcPr>
            <w:tcW w:w="3860" w:type="dxa"/>
            <w:vMerge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F26584" w:rsidRPr="00397242" w:rsidRDefault="00F26584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MATIN</w:t>
            </w:r>
          </w:p>
          <w:p w:rsidR="00F26584" w:rsidRPr="00397242" w:rsidRDefault="00F26584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9h00-12h30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APRES MIDI</w:t>
            </w: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2C4C2C"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h</w:t>
            </w:r>
            <w:r w:rsidR="000B3554"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0-17h00</w:t>
            </w:r>
          </w:p>
        </w:tc>
      </w:tr>
      <w:tr w:rsidR="00847C31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847C31" w:rsidRPr="00003DCC" w:rsidRDefault="00501ECD" w:rsidP="00903E8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X Eli</w:t>
            </w:r>
          </w:p>
        </w:tc>
        <w:tc>
          <w:tcPr>
            <w:tcW w:w="1984" w:type="dxa"/>
            <w:vAlign w:val="center"/>
          </w:tcPr>
          <w:p w:rsidR="00847C31" w:rsidRPr="00003DCC" w:rsidRDefault="00501ECD" w:rsidP="00F23122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03/01/2018</w:t>
            </w:r>
          </w:p>
        </w:tc>
        <w:tc>
          <w:tcPr>
            <w:tcW w:w="1795" w:type="dxa"/>
            <w:vAlign w:val="center"/>
          </w:tcPr>
          <w:p w:rsidR="00847C31" w:rsidRPr="00003DCC" w:rsidRDefault="00847C31" w:rsidP="00903E83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847C31" w:rsidRPr="00003DCC" w:rsidRDefault="00847C31" w:rsidP="00903E83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501ECD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Y Amine</w:t>
            </w:r>
          </w:p>
        </w:tc>
        <w:tc>
          <w:tcPr>
            <w:tcW w:w="1984" w:type="dxa"/>
            <w:vAlign w:val="center"/>
          </w:tcPr>
          <w:p w:rsidR="00F23122" w:rsidRPr="00003DCC" w:rsidRDefault="00501ECD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03/01/2018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501ECD" w:rsidP="005506B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 Chloé</w:t>
            </w:r>
          </w:p>
        </w:tc>
        <w:tc>
          <w:tcPr>
            <w:tcW w:w="1984" w:type="dxa"/>
            <w:vAlign w:val="center"/>
          </w:tcPr>
          <w:p w:rsidR="00F23122" w:rsidRPr="00003DCC" w:rsidRDefault="00501ECD" w:rsidP="005506B4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03/01/2018</w:t>
            </w: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23122" w:rsidRPr="00003DCC" w:rsidRDefault="00F23122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23122" w:rsidRPr="00003DCC" w:rsidRDefault="00F23122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23122" w:rsidRPr="00003DCC" w:rsidRDefault="00F23122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397242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397242" w:rsidRPr="00003DCC" w:rsidRDefault="00397242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F65D8D">
        <w:trPr>
          <w:cantSplit/>
          <w:trHeight w:val="562"/>
          <w:jc w:val="center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DCC" w:rsidRDefault="00003DCC" w:rsidP="00003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Formateur</w:t>
            </w:r>
          </w:p>
          <w:p w:rsidR="00F23122" w:rsidRPr="00003DCC" w:rsidRDefault="00501ECD" w:rsidP="00003DCC">
            <w:pPr>
              <w:rPr>
                <w:rFonts w:ascii="Arial" w:hAnsi="Arial" w:cs="Arial"/>
                <w:b/>
              </w:rPr>
            </w:pPr>
            <w:r>
              <w:t>BOUKEBECHE Madani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F23122" w:rsidRDefault="00501ECD" w:rsidP="005506B4">
            <w:pPr>
              <w:jc w:val="center"/>
            </w:pPr>
            <w:r>
              <w:t>03/01/2018</w:t>
            </w:r>
            <w:bookmarkStart w:id="0" w:name="_GoBack"/>
            <w:bookmarkEnd w:id="0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0B3554" w:rsidRDefault="00F23122" w:rsidP="005506B4">
            <w:pPr>
              <w:rPr>
                <w:rFonts w:ascii="Arial" w:hAnsi="Arial" w:cs="Arial"/>
                <w:highlight w:val="black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F45D6C" w:rsidRDefault="00F23122" w:rsidP="005506B4">
            <w:pPr>
              <w:rPr>
                <w:rFonts w:ascii="Arial" w:hAnsi="Arial" w:cs="Arial"/>
              </w:rPr>
            </w:pPr>
          </w:p>
        </w:tc>
      </w:tr>
    </w:tbl>
    <w:p w:rsidR="00397242" w:rsidRDefault="00397242" w:rsidP="00F26584">
      <w:pPr>
        <w:rPr>
          <w:rFonts w:ascii="Arial" w:hAnsi="Arial" w:cs="Arial"/>
        </w:rPr>
      </w:pPr>
    </w:p>
    <w:p w:rsidR="00397242" w:rsidRDefault="00397242" w:rsidP="00F2658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-641350</wp:posOffset>
            </wp:positionH>
            <wp:positionV relativeFrom="paragraph">
              <wp:posOffset>35560</wp:posOffset>
            </wp:positionV>
            <wp:extent cx="660400" cy="812800"/>
            <wp:effectExtent l="0" t="0" r="6350" b="0"/>
            <wp:wrapTight wrapText="bothSides">
              <wp:wrapPolygon edited="0">
                <wp:start x="0" y="1013"/>
                <wp:lineTo x="0" y="20756"/>
                <wp:lineTo x="21808" y="20756"/>
                <wp:lineTo x="21808" y="1013"/>
                <wp:lineTo x="0" y="1013"/>
              </wp:wrapPolygon>
            </wp:wrapTight>
            <wp:docPr id="3" name="Image 1" descr="H:\1 - ESIC SERVEUR-  Docs applicables (En cours)\09 - SUIVI QUALITE\9 - Divers\LOGO ISO INTER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:\1 - ESIC SERVEUR-  Docs applicables (En cours)\09 - SUIVI QUALITE\9 - Divers\LOGO ISO INTERTE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-5898" t="-4684" r="12869" b="-4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4BCC" w:rsidRPr="00F45D6C" w:rsidRDefault="00501ECD" w:rsidP="00397242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-69.5pt;margin-top:52pt;width:75.3pt;height:58.05pt;z-index:251657728" stroked="f">
            <v:textbox style="mso-next-textbox:#_x0000_s1052">
              <w:txbxContent>
                <w:p w:rsidR="00CB6307" w:rsidRPr="00397242" w:rsidRDefault="00CB6307" w:rsidP="00397242">
                  <w:pPr>
                    <w:ind w:hanging="18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505FD3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N°2008072137</w:t>
                  </w:r>
                </w:p>
              </w:txbxContent>
            </v:textbox>
          </v:shape>
        </w:pict>
      </w:r>
    </w:p>
    <w:sectPr w:rsidR="00054BCC" w:rsidRPr="00F45D6C" w:rsidSect="00FD30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106" w:bottom="360" w:left="1440" w:header="35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ECD" w:rsidRDefault="00501ECD">
      <w:r>
        <w:separator/>
      </w:r>
    </w:p>
  </w:endnote>
  <w:endnote w:type="continuationSeparator" w:id="0">
    <w:p w:rsidR="00501ECD" w:rsidRDefault="0050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ECD" w:rsidRDefault="00501EC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5F2" w:rsidRDefault="00501ECD">
    <w:pPr>
      <w:pStyle w:val="Pieddepage"/>
      <w:rPr>
        <w:rFonts w:ascii="Arial" w:hAnsi="Arial" w:cs="Arial"/>
        <w:color w:val="808080"/>
        <w:sz w:val="20"/>
      </w:rPr>
    </w:pPr>
    <w:r>
      <w:rPr>
        <w:noProof/>
      </w:rPr>
      <w:pict>
        <v:line id="_x0000_s2072" style="position:absolute;z-index:251656704" from="-27pt,2.85pt" to="45pt,2.85pt" strokecolor="silver" strokeweight="3pt"/>
      </w:pict>
    </w:r>
    <w:r>
      <w:rPr>
        <w:noProof/>
      </w:rPr>
      <w:pict>
        <v:line id="_x0000_s2056" style="position:absolute;z-index:251654656" from="405pt,2.85pt" to="477pt,2.85pt" strokecolor="silver" strokeweight="3pt"/>
      </w:pict>
    </w:r>
  </w:p>
  <w:p w:rsidR="002A45F2" w:rsidRDefault="002A45F2" w:rsidP="00303AB1">
    <w:pPr>
      <w:pStyle w:val="Pieddepage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12"/>
        <w:szCs w:val="12"/>
      </w:rPr>
      <w:t>FE/052/B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ECD" w:rsidRDefault="00501EC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ECD" w:rsidRDefault="00501ECD">
      <w:r>
        <w:separator/>
      </w:r>
    </w:p>
  </w:footnote>
  <w:footnote w:type="continuationSeparator" w:id="0">
    <w:p w:rsidR="00501ECD" w:rsidRDefault="00501E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5F2" w:rsidRDefault="00501ECD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79" type="#_x0000_t75" style="position:absolute;margin-left:0;margin-top:0;width:604.5pt;height:855.05pt;z-index:-251656704;mso-position-horizontal:center;mso-position-horizontal-relative:margin;mso-position-vertical:center;mso-position-vertical-relative:margin" wrapcoords="-27 0 -27 21581 21600 21581 21600 0 -27 0">
          <v:imagedata r:id="rId1" o:title="fond-esi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5F2" w:rsidRDefault="00501ECD" w:rsidP="003976CC">
    <w:pPr>
      <w:pStyle w:val="En-tte"/>
      <w:ind w:left="-360"/>
      <w:rPr>
        <w:rFonts w:cs="Arial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left:0;text-align:left;margin-left:45pt;margin-top:750.55pt;width:360.15pt;height:36pt;z-index:251661824" strokecolor="silver" strokeweight="3pt">
          <v:textbox style="mso-next-textbox:#_x0000_s2081">
            <w:txbxContent>
              <w:p w:rsidR="002A45F2" w:rsidRDefault="002A45F2" w:rsidP="002A74BF">
                <w:pPr>
                  <w:jc w:val="center"/>
                  <w:rPr>
                    <w:rFonts w:ascii="Arial Narrow" w:hAnsi="Arial Narrow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ESIC – 41 rue Périer - 92120 MONTROUGE </w:t>
                </w:r>
              </w:p>
              <w:p w:rsidR="002A45F2" w:rsidRDefault="002A45F2" w:rsidP="002A74BF">
                <w:pPr>
                  <w:jc w:val="center"/>
                  <w:rPr>
                    <w:rFonts w:ascii="Arial Narrow" w:hAnsi="Arial Narrow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 tél. : 01 53 90 15 20– 01 46 56 69 09 / Fax : 01 43 95 02 02 –  </w:t>
                </w:r>
                <w:hyperlink r:id="rId1" w:history="1">
                  <w:r>
                    <w:rPr>
                      <w:rStyle w:val="Lienhypertexte"/>
                      <w:rFonts w:ascii="Arial Narrow" w:hAnsi="Arial Narrow" w:cs="Arial"/>
                      <w:sz w:val="16"/>
                      <w:szCs w:val="16"/>
                    </w:rPr>
                    <w:t>www.esic-online.com</w:t>
                  </w:r>
                </w:hyperlink>
              </w:p>
              <w:p w:rsidR="002A45F2" w:rsidRDefault="002A45F2" w:rsidP="002A74BF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Numéro de Déclaration d’Activité : 11.92.155.00.92 – RCS Nanterre B 453 035 230 000 45 – Code APE : </w:t>
                </w:r>
                <w:smartTag w:uri="urn:schemas-microsoft-com:office:smarttags" w:element="metricconverter">
                  <w:smartTagPr>
                    <w:attr w:name="ProductID" w:val="8559 A"/>
                  </w:smartTagPr>
                  <w:r>
                    <w:rPr>
                      <w:rFonts w:ascii="Arial Narrow" w:hAnsi="Arial Narrow" w:cs="Arial"/>
                      <w:sz w:val="16"/>
                      <w:szCs w:val="16"/>
                    </w:rPr>
                    <w:t>8559 A</w:t>
                  </w:r>
                </w:smartTag>
              </w:p>
              <w:p w:rsidR="002A45F2" w:rsidRDefault="002A45F2" w:rsidP="002A74BF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80" type="#_x0000_t75" style="position:absolute;left:0;text-align:left;margin-left:0;margin-top:0;width:604.5pt;height:855.05pt;z-index:-251655680;mso-position-horizontal:center;mso-position-horizontal-relative:margin;mso-position-vertical:center;mso-position-vertical-relative:margin" wrapcoords="-27 0 -27 21581 21600 21581 21600 0 -27 0">
          <v:imagedata r:id="rId2" o:title="fond-esic"/>
          <w10:wrap anchorx="margin" anchory="margin"/>
        </v:shape>
      </w:pict>
    </w:r>
    <w:r>
      <w:rPr>
        <w:noProof/>
      </w:rPr>
      <w:pict>
        <v:line id="_x0000_s2058" style="position:absolute;left:0;text-align:left;z-index:251655680" from="-27pt,53.05pt" to="-27pt,772.85pt" strokecolor="silver" strokeweight="3pt"/>
      </w:pict>
    </w:r>
    <w:r>
      <w:rPr>
        <w:noProof/>
      </w:rPr>
      <w:pict>
        <v:line id="_x0000_s2077" style="position:absolute;left:0;text-align:left;z-index:251657728" from="189pt,53.05pt" to="477pt,53.05pt" strokecolor="silver" strokeweight="3pt"/>
      </w:pict>
    </w:r>
    <w:r>
      <w:rPr>
        <w:noProof/>
      </w:rPr>
      <w:pict>
        <v:line id="_x0000_s2055" style="position:absolute;left:0;text-align:left;flip:x;z-index:251653632" from="477pt,53.05pt" to="477pt,772.85pt" strokecolor="silver" strokeweight="3pt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5F2" w:rsidRDefault="00501ECD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78" type="#_x0000_t75" style="position:absolute;margin-left:0;margin-top:0;width:604.5pt;height:855.05pt;z-index:-251657728;mso-position-horizontal:center;mso-position-horizontal-relative:margin;mso-position-vertical:center;mso-position-vertical-relative:margin" wrapcoords="-27 0 -27 21581 21600 21581 21600 0 -27 0">
          <v:imagedata r:id="rId1" o:title="fond-esi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85FC6"/>
    <w:multiLevelType w:val="hybridMultilevel"/>
    <w:tmpl w:val="DDDE1ACA"/>
    <w:lvl w:ilvl="0" w:tplc="79FAF26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Marlett" w:hAnsi="Marlett" w:hint="default"/>
      </w:rPr>
    </w:lvl>
  </w:abstractNum>
  <w:abstractNum w:abstractNumId="1">
    <w:nsid w:val="40540638"/>
    <w:multiLevelType w:val="hybridMultilevel"/>
    <w:tmpl w:val="A458334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035AE6"/>
    <w:multiLevelType w:val="singleLevel"/>
    <w:tmpl w:val="E0D2948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3">
    <w:nsid w:val="4C214D1C"/>
    <w:multiLevelType w:val="hybridMultilevel"/>
    <w:tmpl w:val="3376B9B8"/>
    <w:lvl w:ilvl="0" w:tplc="07465C02">
      <w:start w:val="9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Marlett" w:hAnsi="Marlett" w:hint="default"/>
      </w:rPr>
    </w:lvl>
  </w:abstractNum>
  <w:abstractNum w:abstractNumId="4">
    <w:nsid w:val="7C761BBA"/>
    <w:multiLevelType w:val="hybridMultilevel"/>
    <w:tmpl w:val="870AEAFC"/>
    <w:lvl w:ilvl="0" w:tplc="1788332C">
      <w:start w:val="3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Marlett" w:hAnsi="Marlett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01"/>
  <w:hyphenationZone w:val="425"/>
  <w:noPunctuationKerning/>
  <w:characterSpacingControl w:val="doNotCompress"/>
  <w:hdrShapeDefaults>
    <o:shapedefaults v:ext="edit" spidmax="20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1ECD"/>
    <w:rsid w:val="00003DCC"/>
    <w:rsid w:val="0001139A"/>
    <w:rsid w:val="0005140E"/>
    <w:rsid w:val="00054BCC"/>
    <w:rsid w:val="000A6D4C"/>
    <w:rsid w:val="000B3554"/>
    <w:rsid w:val="000E1738"/>
    <w:rsid w:val="00135FD4"/>
    <w:rsid w:val="00146DED"/>
    <w:rsid w:val="00172458"/>
    <w:rsid w:val="0017562C"/>
    <w:rsid w:val="00192C36"/>
    <w:rsid w:val="00193D73"/>
    <w:rsid w:val="001A13E1"/>
    <w:rsid w:val="001A5EE4"/>
    <w:rsid w:val="001B3F79"/>
    <w:rsid w:val="001C0256"/>
    <w:rsid w:val="001E4120"/>
    <w:rsid w:val="00206317"/>
    <w:rsid w:val="00214B1E"/>
    <w:rsid w:val="002641BE"/>
    <w:rsid w:val="00271DEF"/>
    <w:rsid w:val="00273BFA"/>
    <w:rsid w:val="00277BC7"/>
    <w:rsid w:val="002A45F2"/>
    <w:rsid w:val="002A5FD5"/>
    <w:rsid w:val="002A74BF"/>
    <w:rsid w:val="002C4C2C"/>
    <w:rsid w:val="002C4C50"/>
    <w:rsid w:val="002E72DF"/>
    <w:rsid w:val="002F66C4"/>
    <w:rsid w:val="00303AB1"/>
    <w:rsid w:val="0033179F"/>
    <w:rsid w:val="00346721"/>
    <w:rsid w:val="00361BF2"/>
    <w:rsid w:val="003739B9"/>
    <w:rsid w:val="003845AB"/>
    <w:rsid w:val="003929A5"/>
    <w:rsid w:val="00397242"/>
    <w:rsid w:val="003976CC"/>
    <w:rsid w:val="003A34B2"/>
    <w:rsid w:val="003A616F"/>
    <w:rsid w:val="003B2800"/>
    <w:rsid w:val="003B47E7"/>
    <w:rsid w:val="003B5E9D"/>
    <w:rsid w:val="003C4F40"/>
    <w:rsid w:val="003D3E7D"/>
    <w:rsid w:val="003D6D57"/>
    <w:rsid w:val="003E7792"/>
    <w:rsid w:val="00430B3B"/>
    <w:rsid w:val="00434A64"/>
    <w:rsid w:val="004569C2"/>
    <w:rsid w:val="00480582"/>
    <w:rsid w:val="004F7A87"/>
    <w:rsid w:val="00501ECD"/>
    <w:rsid w:val="00513869"/>
    <w:rsid w:val="005168A4"/>
    <w:rsid w:val="005829C7"/>
    <w:rsid w:val="00594AC9"/>
    <w:rsid w:val="00597570"/>
    <w:rsid w:val="005C0DF5"/>
    <w:rsid w:val="005D7115"/>
    <w:rsid w:val="005E7A7C"/>
    <w:rsid w:val="005F59CD"/>
    <w:rsid w:val="005F5E6B"/>
    <w:rsid w:val="006245FE"/>
    <w:rsid w:val="0063612D"/>
    <w:rsid w:val="006413FF"/>
    <w:rsid w:val="006502E1"/>
    <w:rsid w:val="00651837"/>
    <w:rsid w:val="00666485"/>
    <w:rsid w:val="00681D37"/>
    <w:rsid w:val="006A04CD"/>
    <w:rsid w:val="006B2966"/>
    <w:rsid w:val="006B4716"/>
    <w:rsid w:val="006D1A8E"/>
    <w:rsid w:val="006D2832"/>
    <w:rsid w:val="006F46DC"/>
    <w:rsid w:val="006F508A"/>
    <w:rsid w:val="00715AF9"/>
    <w:rsid w:val="00716421"/>
    <w:rsid w:val="007334BC"/>
    <w:rsid w:val="00741076"/>
    <w:rsid w:val="00746C7F"/>
    <w:rsid w:val="0076544C"/>
    <w:rsid w:val="00773862"/>
    <w:rsid w:val="007B63BE"/>
    <w:rsid w:val="007D7BE5"/>
    <w:rsid w:val="007F1D8A"/>
    <w:rsid w:val="007F412C"/>
    <w:rsid w:val="00837F32"/>
    <w:rsid w:val="008422CB"/>
    <w:rsid w:val="00847C31"/>
    <w:rsid w:val="008576D7"/>
    <w:rsid w:val="00880869"/>
    <w:rsid w:val="0089015F"/>
    <w:rsid w:val="008964AD"/>
    <w:rsid w:val="008B15C1"/>
    <w:rsid w:val="008C602C"/>
    <w:rsid w:val="008E5197"/>
    <w:rsid w:val="008F0B37"/>
    <w:rsid w:val="008F248C"/>
    <w:rsid w:val="008F340E"/>
    <w:rsid w:val="00903E83"/>
    <w:rsid w:val="00926520"/>
    <w:rsid w:val="00961EE0"/>
    <w:rsid w:val="0096214C"/>
    <w:rsid w:val="00966DD1"/>
    <w:rsid w:val="00971A77"/>
    <w:rsid w:val="009A4004"/>
    <w:rsid w:val="009B5B5A"/>
    <w:rsid w:val="009C2BB7"/>
    <w:rsid w:val="009D10C1"/>
    <w:rsid w:val="009E016A"/>
    <w:rsid w:val="009E726D"/>
    <w:rsid w:val="009F6BAF"/>
    <w:rsid w:val="00A10436"/>
    <w:rsid w:val="00A32325"/>
    <w:rsid w:val="00A37638"/>
    <w:rsid w:val="00A37BF5"/>
    <w:rsid w:val="00A47A09"/>
    <w:rsid w:val="00A51F42"/>
    <w:rsid w:val="00A52AB1"/>
    <w:rsid w:val="00A6306A"/>
    <w:rsid w:val="00A70994"/>
    <w:rsid w:val="00A73ED2"/>
    <w:rsid w:val="00AA1A20"/>
    <w:rsid w:val="00AA7C8F"/>
    <w:rsid w:val="00AB1916"/>
    <w:rsid w:val="00AC3469"/>
    <w:rsid w:val="00AD7967"/>
    <w:rsid w:val="00AE4139"/>
    <w:rsid w:val="00AF7924"/>
    <w:rsid w:val="00B11CF7"/>
    <w:rsid w:val="00B41A9D"/>
    <w:rsid w:val="00B43E4B"/>
    <w:rsid w:val="00B5691A"/>
    <w:rsid w:val="00B972C5"/>
    <w:rsid w:val="00BA4DBE"/>
    <w:rsid w:val="00BA6E43"/>
    <w:rsid w:val="00BC60B3"/>
    <w:rsid w:val="00BD3A51"/>
    <w:rsid w:val="00BE3D8B"/>
    <w:rsid w:val="00C07180"/>
    <w:rsid w:val="00C10E13"/>
    <w:rsid w:val="00CA01CC"/>
    <w:rsid w:val="00CA7E96"/>
    <w:rsid w:val="00CB0E84"/>
    <w:rsid w:val="00CB2F98"/>
    <w:rsid w:val="00CB50CD"/>
    <w:rsid w:val="00CB6307"/>
    <w:rsid w:val="00D1125C"/>
    <w:rsid w:val="00D36CC9"/>
    <w:rsid w:val="00D36E63"/>
    <w:rsid w:val="00D54E35"/>
    <w:rsid w:val="00D5548E"/>
    <w:rsid w:val="00D56012"/>
    <w:rsid w:val="00D7086B"/>
    <w:rsid w:val="00D7671A"/>
    <w:rsid w:val="00D8006F"/>
    <w:rsid w:val="00D821F9"/>
    <w:rsid w:val="00D977B9"/>
    <w:rsid w:val="00DA693A"/>
    <w:rsid w:val="00DE39EE"/>
    <w:rsid w:val="00E54159"/>
    <w:rsid w:val="00E646DF"/>
    <w:rsid w:val="00EA2535"/>
    <w:rsid w:val="00EA52CF"/>
    <w:rsid w:val="00F01138"/>
    <w:rsid w:val="00F23122"/>
    <w:rsid w:val="00F26584"/>
    <w:rsid w:val="00F3318B"/>
    <w:rsid w:val="00F36207"/>
    <w:rsid w:val="00F41F43"/>
    <w:rsid w:val="00F45D6C"/>
    <w:rsid w:val="00F50707"/>
    <w:rsid w:val="00F65D8D"/>
    <w:rsid w:val="00F80D2E"/>
    <w:rsid w:val="00F96CB3"/>
    <w:rsid w:val="00FA20F3"/>
    <w:rsid w:val="00FB7D5D"/>
    <w:rsid w:val="00FD30E3"/>
    <w:rsid w:val="00FD5D2E"/>
    <w:rsid w:val="00FE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0329"/>
    <w:rPr>
      <w:sz w:val="24"/>
    </w:rPr>
  </w:style>
  <w:style w:type="paragraph" w:styleId="Titre1">
    <w:name w:val="heading 1"/>
    <w:basedOn w:val="Normal"/>
    <w:next w:val="Normal"/>
    <w:qFormat/>
    <w:rsid w:val="00FD30E3"/>
    <w:pPr>
      <w:keepNext/>
      <w:spacing w:before="120" w:after="1440"/>
      <w:jc w:val="right"/>
      <w:outlineLvl w:val="0"/>
    </w:pPr>
    <w:rPr>
      <w:rFonts w:ascii="Arial" w:hAnsi="Arial"/>
      <w:smallCaps/>
      <w:sz w:val="40"/>
    </w:rPr>
  </w:style>
  <w:style w:type="paragraph" w:styleId="Titre2">
    <w:name w:val="heading 2"/>
    <w:basedOn w:val="Normal"/>
    <w:next w:val="Normal"/>
    <w:qFormat/>
    <w:rsid w:val="00FD30E3"/>
    <w:pPr>
      <w:keepNext/>
      <w:outlineLvl w:val="1"/>
    </w:pPr>
    <w:rPr>
      <w:rFonts w:ascii="Tahoma" w:hAnsi="Tahoma" w:cs="Tahoma"/>
      <w:b/>
      <w:bCs/>
      <w:sz w:val="28"/>
      <w:szCs w:val="28"/>
    </w:rPr>
  </w:style>
  <w:style w:type="paragraph" w:styleId="Titre3">
    <w:name w:val="heading 3"/>
    <w:basedOn w:val="Normal"/>
    <w:next w:val="Normal"/>
    <w:qFormat/>
    <w:rsid w:val="00FD30E3"/>
    <w:pPr>
      <w:keepNext/>
      <w:jc w:val="center"/>
      <w:outlineLvl w:val="2"/>
    </w:pPr>
    <w:rPr>
      <w:b/>
      <w:bCs/>
      <w:sz w:val="40"/>
      <w:u w:val="single"/>
    </w:rPr>
  </w:style>
  <w:style w:type="paragraph" w:styleId="Titre4">
    <w:name w:val="heading 4"/>
    <w:basedOn w:val="Normal"/>
    <w:next w:val="Normal"/>
    <w:qFormat/>
    <w:rsid w:val="00FE032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FE032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7">
    <w:name w:val="heading 7"/>
    <w:basedOn w:val="Normal"/>
    <w:next w:val="Normal"/>
    <w:qFormat/>
    <w:rsid w:val="00FE0329"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FE032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FE032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FD30E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FD30E3"/>
    <w:pPr>
      <w:tabs>
        <w:tab w:val="center" w:pos="4536"/>
        <w:tab w:val="right" w:pos="9072"/>
      </w:tabs>
    </w:pPr>
  </w:style>
  <w:style w:type="paragraph" w:customStyle="1" w:styleId="Adressedelexpditeur">
    <w:name w:val="Adresse de l'expéditeur"/>
    <w:basedOn w:val="Normal"/>
    <w:rsid w:val="00FD30E3"/>
    <w:pPr>
      <w:keepLines/>
      <w:framePr w:w="5040" w:hSpace="187" w:vSpace="187" w:wrap="notBeside" w:vAnchor="page" w:hAnchor="margin" w:y="966" w:anchorLock="1"/>
      <w:tabs>
        <w:tab w:val="left" w:pos="27814"/>
      </w:tabs>
      <w:spacing w:line="200" w:lineRule="atLeast"/>
    </w:pPr>
    <w:rPr>
      <w:rFonts w:ascii="Arial" w:hAnsi="Arial"/>
      <w:spacing w:val="-2"/>
      <w:sz w:val="16"/>
    </w:rPr>
  </w:style>
  <w:style w:type="paragraph" w:styleId="NormalWeb">
    <w:name w:val="Normal (Web)"/>
    <w:basedOn w:val="Normal"/>
    <w:rsid w:val="00FD30E3"/>
    <w:pPr>
      <w:spacing w:before="100" w:after="100"/>
    </w:pPr>
  </w:style>
  <w:style w:type="character" w:styleId="Lienhypertexte">
    <w:name w:val="Hyperlink"/>
    <w:basedOn w:val="Policepardfaut"/>
    <w:rsid w:val="00FD30E3"/>
    <w:rPr>
      <w:color w:val="0000FF"/>
      <w:u w:val="single"/>
    </w:rPr>
  </w:style>
  <w:style w:type="paragraph" w:styleId="Textedebulles">
    <w:name w:val="Balloon Text"/>
    <w:basedOn w:val="Normal"/>
    <w:semiHidden/>
    <w:rsid w:val="00FD30E3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FD30E3"/>
    <w:rPr>
      <w:b/>
      <w:bCs/>
    </w:rPr>
  </w:style>
  <w:style w:type="paragraph" w:styleId="Corpsdetexte2">
    <w:name w:val="Body Text 2"/>
    <w:basedOn w:val="Normal"/>
    <w:rsid w:val="00FD30E3"/>
    <w:pPr>
      <w:spacing w:line="360" w:lineRule="auto"/>
      <w:jc w:val="both"/>
    </w:pPr>
    <w:rPr>
      <w:rFonts w:ascii="Verdana" w:hAnsi="Verdana"/>
    </w:rPr>
  </w:style>
  <w:style w:type="paragraph" w:styleId="Titre">
    <w:name w:val="Title"/>
    <w:basedOn w:val="Normal"/>
    <w:qFormat/>
    <w:rsid w:val="00FD30E3"/>
    <w:pPr>
      <w:jc w:val="center"/>
    </w:pPr>
    <w:rPr>
      <w:b/>
      <w:bCs/>
      <w:sz w:val="40"/>
    </w:rPr>
  </w:style>
  <w:style w:type="character" w:styleId="Lienhypertextesuivivisit">
    <w:name w:val="FollowedHyperlink"/>
    <w:basedOn w:val="Policepardfaut"/>
    <w:rsid w:val="00FD30E3"/>
    <w:rPr>
      <w:color w:val="800080"/>
      <w:u w:val="single"/>
    </w:rPr>
  </w:style>
  <w:style w:type="paragraph" w:styleId="Lgende">
    <w:name w:val="caption"/>
    <w:basedOn w:val="Normal"/>
    <w:next w:val="Normal"/>
    <w:qFormat/>
    <w:rsid w:val="00FD30E3"/>
    <w:rPr>
      <w:rFonts w:ascii="Tahoma" w:hAnsi="Tahoma" w:cs="Tahoma"/>
      <w:b/>
      <w:bCs/>
      <w:sz w:val="28"/>
      <w:bdr w:val="single" w:sz="4" w:space="0" w:color="auto"/>
    </w:rPr>
  </w:style>
  <w:style w:type="character" w:styleId="lev">
    <w:name w:val="Strong"/>
    <w:basedOn w:val="Policepardfaut"/>
    <w:qFormat/>
    <w:rsid w:val="00FD30E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www.esic-online.com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ic.esic-HP1\Documents\solutec_dev3_2018\existant\gestFormationWeb\gestion_formation_web\App_Data\feuille_emargement_societe_jou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feuille_emargement_societe_jour.dotx</Template>
  <TotalTime>0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Affaire suivie par : Alexandre KOENIG</vt:lpstr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Affaire suivie par : Alexandre KOENIG</dc:title>
  <dc:creator>esic</dc:creator>
  <cp:lastModifiedBy>esic</cp:lastModifiedBy>
  <cp:revision>1</cp:revision>
  <cp:lastPrinted>2013-06-11T14:50:00Z</cp:lastPrinted>
  <dcterms:created xsi:type="dcterms:W3CDTF">2018-01-18T09:48:00Z</dcterms:created>
  <dcterms:modified xsi:type="dcterms:W3CDTF">2018-01-18T09:48:00Z</dcterms:modified>
</cp:coreProperties>
</file>