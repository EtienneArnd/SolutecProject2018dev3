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31D1A" w:rsidRDefault="00431D1A" w:rsidP="005D7AD7">
      <w:pPr>
        <w:rPr>
          <w:b/>
        </w:rPr>
      </w:pPr>
    </w:p>
    <w:p w:rsidR="00431D1A" w:rsidRDefault="00431D1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31D1A" w:rsidRPr="00AD6C3A" w:rsidTr="006351C2">
        <w:trPr>
          <w:trHeight w:val="307"/>
        </w:trPr>
        <w:tc>
          <w:tcPr>
            <w:tcW w:w="5882" w:type="dxa"/>
          </w:tcPr>
          <w:p w:rsidR="00431D1A" w:rsidRPr="00AD6C3A" w:rsidRDefault="00431D1A" w:rsidP="0097333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ADAVOODY-JOLFAEI Saïna-Eloïse</w:t>
            </w:r>
          </w:p>
        </w:tc>
        <w:tc>
          <w:tcPr>
            <w:tcW w:w="3896" w:type="dxa"/>
          </w:tcPr>
          <w:p w:rsidR="00431D1A" w:rsidRPr="00AD6C3A" w:rsidRDefault="00431D1A" w:rsidP="0097333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31D1A" w:rsidRPr="00AD6C3A" w:rsidTr="006351C2">
        <w:tc>
          <w:tcPr>
            <w:tcW w:w="5882" w:type="dxa"/>
          </w:tcPr>
          <w:p w:rsidR="00431D1A" w:rsidRPr="00AD6C3A" w:rsidRDefault="00431D1A" w:rsidP="0097333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31D1A" w:rsidRPr="00AD6C3A" w:rsidRDefault="00431D1A" w:rsidP="0097333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31D1A" w:rsidRPr="00663165" w:rsidRDefault="00431D1A" w:rsidP="00911159">
      <w:pPr>
        <w:spacing w:before="120"/>
        <w:rPr>
          <w:b/>
          <w:color w:val="808080"/>
        </w:rPr>
      </w:pPr>
    </w:p>
    <w:p w:rsidR="00431D1A" w:rsidRPr="005D7AD7" w:rsidRDefault="00431D1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31D1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454444" w:rsidRDefault="00431D1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7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9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0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1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31D1A" w:rsidRPr="004B1385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7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9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0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1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31D1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37BA" w:rsidRDefault="00431D1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8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9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0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1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0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1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2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3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9124C" w:rsidRDefault="00431D1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8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9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0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1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8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0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2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4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7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8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9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0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2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31D1A" w:rsidRPr="00C9124C" w:rsidRDefault="00431D1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31D1A" w:rsidRPr="00F40286" w:rsidRDefault="00431D1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4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5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6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7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31D1A" w:rsidRDefault="00431D1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6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7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8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9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0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1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2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3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561AD5"/>
    <w:p w:rsidR="00431D1A" w:rsidRPr="00CF200B" w:rsidRDefault="00431D1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911159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61AD5"/>
    <w:p w:rsidR="00431D1A" w:rsidRDefault="00431D1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31D1A" w:rsidRPr="005D7AD7" w:rsidRDefault="00431D1A" w:rsidP="003453CC">
      <w:pPr>
        <w:rPr>
          <w:szCs w:val="20"/>
        </w:rPr>
      </w:pPr>
    </w:p>
    <w:p w:rsidR="00431D1A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31D1A" w:rsidSect="003954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31D1A" w:rsidRDefault="00431D1A" w:rsidP="005D7AD7">
      <w:pPr>
        <w:rPr>
          <w:b/>
        </w:rPr>
      </w:pPr>
    </w:p>
    <w:p w:rsidR="00431D1A" w:rsidRDefault="00431D1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31D1A" w:rsidRPr="00AD6C3A" w:rsidTr="006351C2">
        <w:trPr>
          <w:trHeight w:val="307"/>
        </w:trPr>
        <w:tc>
          <w:tcPr>
            <w:tcW w:w="5882" w:type="dxa"/>
          </w:tcPr>
          <w:p w:rsidR="00431D1A" w:rsidRPr="00AD6C3A" w:rsidRDefault="00431D1A" w:rsidP="00523B01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LANTZ Jean-Benoît</w:t>
            </w:r>
          </w:p>
        </w:tc>
        <w:tc>
          <w:tcPr>
            <w:tcW w:w="3896" w:type="dxa"/>
          </w:tcPr>
          <w:p w:rsidR="00431D1A" w:rsidRPr="00AD6C3A" w:rsidRDefault="00431D1A" w:rsidP="00523B01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31D1A" w:rsidRPr="00AD6C3A" w:rsidTr="006351C2">
        <w:tc>
          <w:tcPr>
            <w:tcW w:w="5882" w:type="dxa"/>
          </w:tcPr>
          <w:p w:rsidR="00431D1A" w:rsidRPr="00AD6C3A" w:rsidRDefault="00431D1A" w:rsidP="00523B01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31D1A" w:rsidRPr="00AD6C3A" w:rsidRDefault="00431D1A" w:rsidP="00523B01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31D1A" w:rsidRPr="00663165" w:rsidRDefault="00431D1A" w:rsidP="00911159">
      <w:pPr>
        <w:spacing w:before="120"/>
        <w:rPr>
          <w:b/>
          <w:color w:val="808080"/>
        </w:rPr>
      </w:pPr>
    </w:p>
    <w:p w:rsidR="00431D1A" w:rsidRPr="005D7AD7" w:rsidRDefault="00431D1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31D1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454444" w:rsidRDefault="00431D1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4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5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6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7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31D1A" w:rsidRPr="004B1385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9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1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2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3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5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6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7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9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31D1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37BA" w:rsidRDefault="00431D1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4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5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6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7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2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3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4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5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9124C" w:rsidRDefault="00431D1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4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5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6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7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0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2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4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6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8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9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0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1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2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4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6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8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31D1A" w:rsidRPr="00C9124C" w:rsidRDefault="00431D1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31D1A" w:rsidRPr="00F40286" w:rsidRDefault="00431D1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0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1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2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3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31D1A" w:rsidRDefault="00431D1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8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9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0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1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2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3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4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5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6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7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8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9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561AD5"/>
    <w:p w:rsidR="00431D1A" w:rsidRPr="00CF200B" w:rsidRDefault="00431D1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911159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61AD5"/>
    <w:p w:rsidR="00431D1A" w:rsidRDefault="00431D1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31D1A" w:rsidRPr="005D7AD7" w:rsidRDefault="00431D1A" w:rsidP="003453CC">
      <w:pPr>
        <w:rPr>
          <w:szCs w:val="20"/>
        </w:rPr>
      </w:pPr>
    </w:p>
    <w:p w:rsidR="00431D1A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31D1A" w:rsidSect="00431D1A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31D1A" w:rsidRDefault="00431D1A" w:rsidP="005D7AD7">
      <w:pPr>
        <w:rPr>
          <w:b/>
        </w:rPr>
      </w:pPr>
    </w:p>
    <w:p w:rsidR="00431D1A" w:rsidRDefault="00431D1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31D1A" w:rsidRPr="00AD6C3A" w:rsidTr="006351C2">
        <w:trPr>
          <w:trHeight w:val="307"/>
        </w:trPr>
        <w:tc>
          <w:tcPr>
            <w:tcW w:w="5882" w:type="dxa"/>
          </w:tcPr>
          <w:p w:rsidR="00431D1A" w:rsidRPr="00AD6C3A" w:rsidRDefault="00431D1A" w:rsidP="00701720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SOUMASTRE Baptiste</w:t>
            </w:r>
          </w:p>
        </w:tc>
        <w:tc>
          <w:tcPr>
            <w:tcW w:w="3896" w:type="dxa"/>
          </w:tcPr>
          <w:p w:rsidR="00431D1A" w:rsidRPr="00AD6C3A" w:rsidRDefault="00431D1A" w:rsidP="00701720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31D1A" w:rsidRPr="00AD6C3A" w:rsidTr="006351C2">
        <w:tc>
          <w:tcPr>
            <w:tcW w:w="5882" w:type="dxa"/>
          </w:tcPr>
          <w:p w:rsidR="00431D1A" w:rsidRPr="00AD6C3A" w:rsidRDefault="00431D1A" w:rsidP="00701720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31D1A" w:rsidRPr="00AD6C3A" w:rsidRDefault="00431D1A" w:rsidP="00701720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31D1A" w:rsidRPr="00663165" w:rsidRDefault="00431D1A" w:rsidP="00911159">
      <w:pPr>
        <w:spacing w:before="120"/>
        <w:rPr>
          <w:b/>
          <w:color w:val="808080"/>
        </w:rPr>
      </w:pPr>
    </w:p>
    <w:p w:rsidR="00431D1A" w:rsidRPr="005D7AD7" w:rsidRDefault="00431D1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31D1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454444" w:rsidRDefault="00431D1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0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1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2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3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31D1A" w:rsidRPr="004B1385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4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5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9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1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2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3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5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31D1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37BA" w:rsidRDefault="00431D1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0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1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2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3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4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5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6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7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9124C" w:rsidRDefault="00431D1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0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1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2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3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2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4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6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8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0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1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2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3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8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0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2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4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31D1A" w:rsidRPr="00C9124C" w:rsidRDefault="00431D1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31D1A" w:rsidRPr="00F40286" w:rsidRDefault="00431D1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6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7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8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9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31D1A" w:rsidRDefault="00431D1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0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1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2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3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4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5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6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7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8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9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0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1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2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3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4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5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561AD5"/>
    <w:p w:rsidR="00431D1A" w:rsidRPr="00CF200B" w:rsidRDefault="00431D1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911159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61AD5"/>
    <w:p w:rsidR="00431D1A" w:rsidRDefault="00431D1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31D1A" w:rsidRPr="005D7AD7" w:rsidRDefault="00431D1A" w:rsidP="003453CC">
      <w:pPr>
        <w:rPr>
          <w:szCs w:val="20"/>
        </w:rPr>
      </w:pPr>
    </w:p>
    <w:p w:rsidR="00431D1A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31D1A" w:rsidSect="00431D1A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31D1A" w:rsidRPr="003453CC" w:rsidRDefault="00431D1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31D1A" w:rsidRDefault="00431D1A" w:rsidP="005D7AD7">
      <w:pPr>
        <w:rPr>
          <w:b/>
        </w:rPr>
      </w:pPr>
    </w:p>
    <w:p w:rsidR="00431D1A" w:rsidRDefault="00431D1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31D1A" w:rsidRPr="00AD6C3A" w:rsidTr="006351C2">
        <w:trPr>
          <w:trHeight w:val="307"/>
        </w:trPr>
        <w:tc>
          <w:tcPr>
            <w:tcW w:w="5882" w:type="dxa"/>
          </w:tcPr>
          <w:p w:rsidR="00431D1A" w:rsidRPr="00AD6C3A" w:rsidRDefault="00431D1A" w:rsidP="0002276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MUGLER Jean-Loup</w:t>
            </w:r>
          </w:p>
        </w:tc>
        <w:tc>
          <w:tcPr>
            <w:tcW w:w="3896" w:type="dxa"/>
          </w:tcPr>
          <w:p w:rsidR="00431D1A" w:rsidRPr="00AD6C3A" w:rsidRDefault="00431D1A" w:rsidP="0002276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31D1A" w:rsidRPr="00AD6C3A" w:rsidTr="006351C2">
        <w:tc>
          <w:tcPr>
            <w:tcW w:w="5882" w:type="dxa"/>
          </w:tcPr>
          <w:p w:rsidR="00431D1A" w:rsidRPr="00AD6C3A" w:rsidRDefault="00431D1A" w:rsidP="0002276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31D1A" w:rsidRPr="00AD6C3A" w:rsidRDefault="00431D1A" w:rsidP="0002276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31D1A" w:rsidRPr="00663165" w:rsidRDefault="00431D1A" w:rsidP="00911159">
      <w:pPr>
        <w:spacing w:before="120"/>
        <w:rPr>
          <w:b/>
          <w:color w:val="808080"/>
        </w:rPr>
      </w:pPr>
    </w:p>
    <w:p w:rsidR="00431D1A" w:rsidRPr="005D7AD7" w:rsidRDefault="00431D1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31D1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454444" w:rsidRDefault="00431D1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6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7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8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Pr="00454444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9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31D1A" w:rsidRPr="004B1385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31D1A" w:rsidRDefault="00431D1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0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1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3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4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5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7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8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9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401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2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3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5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31D1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37BA" w:rsidRDefault="00431D1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6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7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8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9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31D1A" w:rsidRDefault="00431D1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0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1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2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3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4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5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6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7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8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9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0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1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2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3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4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5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9124C" w:rsidRDefault="00431D1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6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7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8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9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31D1A" w:rsidRDefault="00431D1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0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1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2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3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4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5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6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7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8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9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0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1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2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3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4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5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6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7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8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9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0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1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2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3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4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5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6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7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58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9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0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1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31D1A" w:rsidRPr="00C9124C" w:rsidRDefault="00431D1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31D1A" w:rsidRPr="00F40286" w:rsidRDefault="00431D1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CF200B" w:rsidRDefault="00431D1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31D1A" w:rsidRPr="00F40286" w:rsidRDefault="00431D1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31D1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31D1A" w:rsidRPr="00CF200B" w:rsidRDefault="00431D1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2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3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4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31D1A" w:rsidRDefault="00431D1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5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1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31D1A" w:rsidRDefault="00431D1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31D1A" w:rsidRDefault="00431D1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6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7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8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9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0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1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2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3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4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5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6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7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31D1A" w:rsidRDefault="00431D1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8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9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0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1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D1A" w:rsidRDefault="00431D1A" w:rsidP="00561AD5"/>
    <w:p w:rsidR="00431D1A" w:rsidRPr="00CF200B" w:rsidRDefault="00431D1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911159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Pr="00F40286" w:rsidRDefault="00431D1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31D1A" w:rsidRDefault="00431D1A" w:rsidP="00561AD5"/>
    <w:p w:rsidR="00431D1A" w:rsidRDefault="00431D1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31D1A" w:rsidRPr="005D7AD7" w:rsidRDefault="00431D1A" w:rsidP="003453CC">
      <w:pPr>
        <w:rPr>
          <w:szCs w:val="20"/>
        </w:rPr>
      </w:pPr>
    </w:p>
    <w:p w:rsidR="00431D1A" w:rsidRDefault="00431D1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31D1A" w:rsidSect="00431D1A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805834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805834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805834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805834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805834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05834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805834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05834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431D1A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834" w:rsidRDefault="00805834" w:rsidP="004E701B">
      <w:pPr>
        <w:pStyle w:val="En-tte"/>
      </w:pPr>
      <w:r>
        <w:separator/>
      </w:r>
    </w:p>
  </w:endnote>
  <w:endnote w:type="continuationSeparator" w:id="0">
    <w:p w:rsidR="00805834" w:rsidRDefault="00805834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834" w:rsidRDefault="00805834" w:rsidP="004E701B">
      <w:pPr>
        <w:pStyle w:val="En-tte"/>
      </w:pPr>
      <w:r>
        <w:separator/>
      </w:r>
    </w:p>
  </w:footnote>
  <w:footnote w:type="continuationSeparator" w:id="0">
    <w:p w:rsidR="00805834" w:rsidRDefault="00805834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80583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805834">
            <w:t>Conception de données avec Merise</w:t>
          </w:r>
        </w:p>
        <w:p w:rsidR="00437CD0" w:rsidRPr="003453CC" w:rsidRDefault="00002567" w:rsidP="0080583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805834">
            <w:t>Développeurs et AMOA / Dév 1-2018</w:t>
          </w:r>
        </w:p>
        <w:p w:rsidR="00437CD0" w:rsidRPr="003453CC" w:rsidRDefault="00437CD0" w:rsidP="00805834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805834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805834">
            <w:t>16/01/2018</w:t>
          </w:r>
        </w:p>
        <w:p w:rsidR="00437CD0" w:rsidRPr="00825B79" w:rsidRDefault="00437CD0" w:rsidP="00805834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805834">
            <w:t>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973322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973322" w:rsidRPr="00825B79">
            <w:rPr>
              <w:szCs w:val="20"/>
            </w:rPr>
            <w:fldChar w:fldCharType="separate"/>
          </w:r>
          <w:r w:rsidR="00805834">
            <w:rPr>
              <w:noProof/>
              <w:szCs w:val="20"/>
            </w:rPr>
            <w:t>1</w:t>
          </w:r>
          <w:r w:rsidR="00973322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834" w:rsidRDefault="008058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973322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53A94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1D1A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05834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3322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2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