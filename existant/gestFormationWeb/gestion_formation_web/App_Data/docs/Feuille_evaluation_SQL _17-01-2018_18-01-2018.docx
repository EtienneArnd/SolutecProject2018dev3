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630" w:rsidRPr="003453CC" w:rsidRDefault="00406630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Votre avis est important : n'hésitez pas à nous faire part de vos remarques concernant le stage que vous venez de suivre. Vous nous aidez ainsi à améliorer toujours plus la qualité de nos formations.</w:t>
      </w:r>
    </w:p>
    <w:p w:rsidR="00406630" w:rsidRPr="003453CC" w:rsidRDefault="00406630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406630" w:rsidRDefault="00406630" w:rsidP="005D7AD7">
      <w:pPr>
        <w:rPr>
          <w:b/>
        </w:rPr>
      </w:pPr>
    </w:p>
    <w:p w:rsidR="00406630" w:rsidRDefault="00406630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2"/>
        <w:gridCol w:w="3896"/>
      </w:tblGrid>
      <w:tr w:rsidR="00406630" w:rsidRPr="00AD6C3A" w:rsidTr="006351C2">
        <w:trPr>
          <w:trHeight w:val="307"/>
        </w:trPr>
        <w:tc>
          <w:tcPr>
            <w:tcW w:w="5882" w:type="dxa"/>
          </w:tcPr>
          <w:p w:rsidR="00406630" w:rsidRPr="00AD6C3A" w:rsidRDefault="00406630" w:rsidP="009F0978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>
              <w:t>ADAVOODY-JOLFAEI Saïna-Eloïse</w:t>
            </w:r>
          </w:p>
        </w:tc>
        <w:tc>
          <w:tcPr>
            <w:tcW w:w="3896" w:type="dxa"/>
          </w:tcPr>
          <w:p w:rsidR="00406630" w:rsidRPr="00AD6C3A" w:rsidRDefault="00406630" w:rsidP="009F0978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>
              <w:t>Solutec Paris</w:t>
            </w:r>
          </w:p>
        </w:tc>
      </w:tr>
      <w:tr w:rsidR="00406630" w:rsidRPr="00AD6C3A" w:rsidTr="006351C2">
        <w:tc>
          <w:tcPr>
            <w:tcW w:w="5882" w:type="dxa"/>
          </w:tcPr>
          <w:p w:rsidR="00406630" w:rsidRPr="00AD6C3A" w:rsidRDefault="00406630" w:rsidP="009F0978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896" w:type="dxa"/>
          </w:tcPr>
          <w:p w:rsidR="00406630" w:rsidRPr="00AD6C3A" w:rsidRDefault="00406630" w:rsidP="009F0978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</w:tbl>
    <w:p w:rsidR="00406630" w:rsidRPr="00663165" w:rsidRDefault="00406630" w:rsidP="00911159">
      <w:pPr>
        <w:spacing w:before="120"/>
        <w:rPr>
          <w:b/>
          <w:color w:val="808080"/>
        </w:rPr>
      </w:pPr>
    </w:p>
    <w:p w:rsidR="00406630" w:rsidRPr="005D7AD7" w:rsidRDefault="00406630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451"/>
        <w:gridCol w:w="1234"/>
        <w:gridCol w:w="1370"/>
        <w:gridCol w:w="1370"/>
        <w:gridCol w:w="1391"/>
      </w:tblGrid>
      <w:tr w:rsidR="00406630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06630" w:rsidRPr="00454444" w:rsidRDefault="00406630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Pr="00454444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97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Pr="00454444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99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Pr="00454444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00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Pr="00454444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01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630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406630" w:rsidRDefault="00406630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406630" w:rsidRPr="004B1385" w:rsidRDefault="00406630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406630" w:rsidRDefault="00406630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2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3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6630" w:rsidRDefault="00406630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105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6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7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108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9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0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1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112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3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14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15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116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17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6630" w:rsidRDefault="00406630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294"/>
        <w:gridCol w:w="1375"/>
        <w:gridCol w:w="1375"/>
        <w:gridCol w:w="1375"/>
        <w:gridCol w:w="1397"/>
      </w:tblGrid>
      <w:tr w:rsidR="00406630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06630" w:rsidRPr="00CF37BA" w:rsidRDefault="00406630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18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19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20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21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630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406630" w:rsidRDefault="00406630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406630" w:rsidRDefault="00406630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406630" w:rsidRDefault="00406630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2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3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4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5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6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7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8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9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0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1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2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3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4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5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6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7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6630" w:rsidRDefault="00406630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406630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06630" w:rsidRPr="00C9124C" w:rsidRDefault="00406630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38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39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40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41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630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406630" w:rsidRDefault="0040663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406630" w:rsidRDefault="0040663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406630" w:rsidRDefault="0040663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Adaptation des exercices à la profession</w:t>
            </w:r>
          </w:p>
          <w:p w:rsidR="00406630" w:rsidRDefault="0040663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406630" w:rsidRDefault="00406630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2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3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4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5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6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7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8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9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0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1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2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3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4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5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6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7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8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9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0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1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2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3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4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5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6630" w:rsidRDefault="00406630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406630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06630" w:rsidRPr="00CF200B" w:rsidRDefault="00406630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66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7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68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9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70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71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72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73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6630" w:rsidRDefault="00406630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406630" w:rsidRPr="00C9124C" w:rsidRDefault="00406630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406630" w:rsidRPr="00F40286" w:rsidRDefault="00406630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06630" w:rsidRPr="00F40286" w:rsidRDefault="00406630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06630" w:rsidRPr="00F40286" w:rsidRDefault="00406630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06630" w:rsidRPr="00CF200B" w:rsidRDefault="00406630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406630" w:rsidRPr="00F40286" w:rsidRDefault="00406630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06630" w:rsidRPr="00F40286" w:rsidRDefault="00406630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06630" w:rsidRPr="00F40286" w:rsidRDefault="00406630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06630" w:rsidRDefault="00406630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406630" w:rsidRPr="00F40286" w:rsidRDefault="00406630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06630" w:rsidRPr="00F40286" w:rsidRDefault="00406630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06630" w:rsidRPr="00CF200B" w:rsidRDefault="00406630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 Si oui, laquelle ?</w:t>
      </w:r>
      <w:r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406630" w:rsidRPr="00F40286" w:rsidRDefault="00406630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06630" w:rsidRPr="00F40286" w:rsidRDefault="00406630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06630" w:rsidRDefault="00406630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406630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06630" w:rsidRPr="00CF200B" w:rsidRDefault="00406630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74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75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76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77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630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Le stagiaire possédait-il les pré requis ?</w:t>
            </w:r>
          </w:p>
          <w:p w:rsidR="00406630" w:rsidRDefault="00406630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406630" w:rsidRDefault="00406630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Intégration des notions présentées</w:t>
            </w:r>
          </w:p>
          <w:p w:rsidR="00406630" w:rsidRDefault="00406630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stage correspondait il à son besoin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78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79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0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1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2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3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4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5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6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7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8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9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90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91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92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93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6630" w:rsidRDefault="00406630" w:rsidP="00561AD5"/>
    <w:p w:rsidR="00406630" w:rsidRPr="00CF200B" w:rsidRDefault="00406630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406630" w:rsidRPr="00F40286" w:rsidRDefault="00406630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06630" w:rsidRPr="00911159" w:rsidRDefault="00406630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06630" w:rsidRPr="00F40286" w:rsidRDefault="00406630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06630" w:rsidRDefault="00406630" w:rsidP="00561AD5"/>
    <w:p w:rsidR="00406630" w:rsidRDefault="00406630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406630" w:rsidRPr="005D7AD7" w:rsidRDefault="00406630" w:rsidP="003453CC">
      <w:pPr>
        <w:rPr>
          <w:szCs w:val="20"/>
        </w:rPr>
      </w:pPr>
    </w:p>
    <w:p w:rsidR="00406630" w:rsidRDefault="00406630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  <w:sectPr w:rsidR="00406630" w:rsidSect="003954A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6" w:h="16838" w:code="9"/>
          <w:pgMar w:top="851" w:right="1134" w:bottom="851" w:left="1134" w:header="709" w:footer="284" w:gutter="0"/>
          <w:pgNumType w:start="1"/>
          <w:cols w:space="708"/>
          <w:docGrid w:linePitch="360"/>
        </w:sectPr>
      </w:pPr>
    </w:p>
    <w:p w:rsidR="00406630" w:rsidRPr="003453CC" w:rsidRDefault="00406630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Votre avis est important : n'hésitez pas à nous faire part de vos remarques concernant le stage que vous venez de suivre. Vous nous aidez ainsi à améliorer toujours plus la qualité de nos formations.</w:t>
      </w:r>
    </w:p>
    <w:p w:rsidR="00406630" w:rsidRPr="003453CC" w:rsidRDefault="00406630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406630" w:rsidRDefault="00406630" w:rsidP="005D7AD7">
      <w:pPr>
        <w:rPr>
          <w:b/>
        </w:rPr>
      </w:pPr>
    </w:p>
    <w:p w:rsidR="00406630" w:rsidRDefault="00406630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2"/>
        <w:gridCol w:w="3896"/>
      </w:tblGrid>
      <w:tr w:rsidR="00406630" w:rsidRPr="00AD6C3A" w:rsidTr="006351C2">
        <w:trPr>
          <w:trHeight w:val="307"/>
        </w:trPr>
        <w:tc>
          <w:tcPr>
            <w:tcW w:w="5882" w:type="dxa"/>
          </w:tcPr>
          <w:p w:rsidR="00406630" w:rsidRPr="00AD6C3A" w:rsidRDefault="00406630" w:rsidP="002E6A5E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>
              <w:t>LANTZ Jean-Benoît</w:t>
            </w:r>
          </w:p>
        </w:tc>
        <w:tc>
          <w:tcPr>
            <w:tcW w:w="3896" w:type="dxa"/>
          </w:tcPr>
          <w:p w:rsidR="00406630" w:rsidRPr="00AD6C3A" w:rsidRDefault="00406630" w:rsidP="002E6A5E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>
              <w:t>Solutec Paris</w:t>
            </w:r>
          </w:p>
        </w:tc>
      </w:tr>
      <w:tr w:rsidR="00406630" w:rsidRPr="00AD6C3A" w:rsidTr="006351C2">
        <w:tc>
          <w:tcPr>
            <w:tcW w:w="5882" w:type="dxa"/>
          </w:tcPr>
          <w:p w:rsidR="00406630" w:rsidRPr="00AD6C3A" w:rsidRDefault="00406630" w:rsidP="002E6A5E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896" w:type="dxa"/>
          </w:tcPr>
          <w:p w:rsidR="00406630" w:rsidRPr="00AD6C3A" w:rsidRDefault="00406630" w:rsidP="002E6A5E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</w:tbl>
    <w:p w:rsidR="00406630" w:rsidRPr="00663165" w:rsidRDefault="00406630" w:rsidP="00911159">
      <w:pPr>
        <w:spacing w:before="120"/>
        <w:rPr>
          <w:b/>
          <w:color w:val="808080"/>
        </w:rPr>
      </w:pPr>
    </w:p>
    <w:p w:rsidR="00406630" w:rsidRPr="005D7AD7" w:rsidRDefault="00406630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451"/>
        <w:gridCol w:w="1234"/>
        <w:gridCol w:w="1370"/>
        <w:gridCol w:w="1370"/>
        <w:gridCol w:w="1391"/>
      </w:tblGrid>
      <w:tr w:rsidR="00406630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06630" w:rsidRPr="00454444" w:rsidRDefault="00406630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Pr="00454444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94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Pr="00454444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95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Pr="00454444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96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Pr="00454444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97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630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406630" w:rsidRDefault="00406630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406630" w:rsidRPr="004B1385" w:rsidRDefault="00406630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406630" w:rsidRDefault="00406630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98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99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00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6630" w:rsidRDefault="00406630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201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02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03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20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05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06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07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208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09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0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1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212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3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6630" w:rsidRDefault="00406630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294"/>
        <w:gridCol w:w="1375"/>
        <w:gridCol w:w="1375"/>
        <w:gridCol w:w="1375"/>
        <w:gridCol w:w="1397"/>
      </w:tblGrid>
      <w:tr w:rsidR="00406630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06630" w:rsidRPr="00CF37BA" w:rsidRDefault="00406630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14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15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16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17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630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406630" w:rsidRDefault="00406630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406630" w:rsidRDefault="00406630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406630" w:rsidRDefault="00406630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8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9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0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1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2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3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4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5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6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7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8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9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0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1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2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3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6630" w:rsidRDefault="00406630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406630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06630" w:rsidRPr="00C9124C" w:rsidRDefault="00406630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34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35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36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37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630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406630" w:rsidRDefault="0040663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406630" w:rsidRDefault="0040663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406630" w:rsidRDefault="0040663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Adaptation des exercices à la profession</w:t>
            </w:r>
          </w:p>
          <w:p w:rsidR="00406630" w:rsidRDefault="0040663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406630" w:rsidRDefault="00406630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8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9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0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1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2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3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4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5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6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7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8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9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0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1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2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3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4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5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6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7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8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9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0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1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6630" w:rsidRDefault="00406630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406630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06630" w:rsidRPr="00CF200B" w:rsidRDefault="00406630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62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3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64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5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66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7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68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9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6630" w:rsidRDefault="00406630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406630" w:rsidRPr="00C9124C" w:rsidRDefault="00406630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406630" w:rsidRPr="00F40286" w:rsidRDefault="00406630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06630" w:rsidRPr="00F40286" w:rsidRDefault="00406630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06630" w:rsidRPr="00F40286" w:rsidRDefault="00406630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06630" w:rsidRPr="00CF200B" w:rsidRDefault="00406630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406630" w:rsidRPr="00F40286" w:rsidRDefault="00406630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06630" w:rsidRPr="00F40286" w:rsidRDefault="00406630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06630" w:rsidRPr="00F40286" w:rsidRDefault="00406630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06630" w:rsidRDefault="00406630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406630" w:rsidRPr="00F40286" w:rsidRDefault="00406630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06630" w:rsidRPr="00F40286" w:rsidRDefault="00406630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06630" w:rsidRPr="00CF200B" w:rsidRDefault="00406630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 Si oui, laquelle ?</w:t>
      </w:r>
      <w:r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406630" w:rsidRPr="00F40286" w:rsidRDefault="00406630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06630" w:rsidRPr="00F40286" w:rsidRDefault="00406630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06630" w:rsidRDefault="00406630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406630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06630" w:rsidRPr="00CF200B" w:rsidRDefault="00406630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70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71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72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73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630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Le stagiaire possédait-il les pré requis ?</w:t>
            </w:r>
          </w:p>
          <w:p w:rsidR="00406630" w:rsidRDefault="00406630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406630" w:rsidRDefault="00406630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Intégration des notions présentées</w:t>
            </w:r>
          </w:p>
          <w:p w:rsidR="00406630" w:rsidRDefault="00406630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stage correspondait il à son besoin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4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5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6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7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8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9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0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1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2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3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4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5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6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7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8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9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6630" w:rsidRDefault="00406630" w:rsidP="00561AD5"/>
    <w:p w:rsidR="00406630" w:rsidRPr="00CF200B" w:rsidRDefault="00406630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406630" w:rsidRPr="00F40286" w:rsidRDefault="00406630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06630" w:rsidRPr="00911159" w:rsidRDefault="00406630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06630" w:rsidRPr="00F40286" w:rsidRDefault="00406630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06630" w:rsidRDefault="00406630" w:rsidP="00561AD5"/>
    <w:p w:rsidR="00406630" w:rsidRDefault="00406630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406630" w:rsidRPr="005D7AD7" w:rsidRDefault="00406630" w:rsidP="003453CC">
      <w:pPr>
        <w:rPr>
          <w:szCs w:val="20"/>
        </w:rPr>
      </w:pPr>
    </w:p>
    <w:p w:rsidR="00406630" w:rsidRDefault="00406630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  <w:sectPr w:rsidR="00406630" w:rsidSect="00406630">
          <w:pgSz w:w="11906" w:h="16838" w:code="9"/>
          <w:pgMar w:top="851" w:right="1134" w:bottom="851" w:left="1134" w:header="709" w:footer="284" w:gutter="0"/>
          <w:pgNumType w:start="1"/>
          <w:cols w:space="708"/>
          <w:docGrid w:linePitch="360"/>
        </w:sectPr>
      </w:pPr>
    </w:p>
    <w:p w:rsidR="00406630" w:rsidRPr="003453CC" w:rsidRDefault="00406630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Votre avis est important : n'hésitez pas à nous faire part de vos remarques concernant le stage que vous venez de suivre. Vous nous aidez ainsi à améliorer toujours plus la qualité de nos formations.</w:t>
      </w:r>
    </w:p>
    <w:p w:rsidR="00406630" w:rsidRPr="003453CC" w:rsidRDefault="00406630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406630" w:rsidRDefault="00406630" w:rsidP="005D7AD7">
      <w:pPr>
        <w:rPr>
          <w:b/>
        </w:rPr>
      </w:pPr>
    </w:p>
    <w:p w:rsidR="00406630" w:rsidRDefault="00406630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2"/>
        <w:gridCol w:w="3896"/>
      </w:tblGrid>
      <w:tr w:rsidR="00406630" w:rsidRPr="00AD6C3A" w:rsidTr="006351C2">
        <w:trPr>
          <w:trHeight w:val="307"/>
        </w:trPr>
        <w:tc>
          <w:tcPr>
            <w:tcW w:w="5882" w:type="dxa"/>
          </w:tcPr>
          <w:p w:rsidR="00406630" w:rsidRPr="00AD6C3A" w:rsidRDefault="00406630" w:rsidP="00840BF6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>
              <w:t>SOUMASTRE Baptiste</w:t>
            </w:r>
          </w:p>
        </w:tc>
        <w:tc>
          <w:tcPr>
            <w:tcW w:w="3896" w:type="dxa"/>
          </w:tcPr>
          <w:p w:rsidR="00406630" w:rsidRPr="00AD6C3A" w:rsidRDefault="00406630" w:rsidP="00840BF6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>
              <w:t>Solutec Paris</w:t>
            </w:r>
          </w:p>
        </w:tc>
      </w:tr>
      <w:tr w:rsidR="00406630" w:rsidRPr="00AD6C3A" w:rsidTr="006351C2">
        <w:tc>
          <w:tcPr>
            <w:tcW w:w="5882" w:type="dxa"/>
          </w:tcPr>
          <w:p w:rsidR="00406630" w:rsidRPr="00AD6C3A" w:rsidRDefault="00406630" w:rsidP="00840BF6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896" w:type="dxa"/>
          </w:tcPr>
          <w:p w:rsidR="00406630" w:rsidRPr="00AD6C3A" w:rsidRDefault="00406630" w:rsidP="00840BF6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</w:tbl>
    <w:p w:rsidR="00406630" w:rsidRPr="00663165" w:rsidRDefault="00406630" w:rsidP="00911159">
      <w:pPr>
        <w:spacing w:before="120"/>
        <w:rPr>
          <w:b/>
          <w:color w:val="808080"/>
        </w:rPr>
      </w:pPr>
    </w:p>
    <w:p w:rsidR="00406630" w:rsidRPr="005D7AD7" w:rsidRDefault="00406630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451"/>
        <w:gridCol w:w="1234"/>
        <w:gridCol w:w="1370"/>
        <w:gridCol w:w="1370"/>
        <w:gridCol w:w="1391"/>
      </w:tblGrid>
      <w:tr w:rsidR="00406630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06630" w:rsidRPr="00454444" w:rsidRDefault="00406630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Pr="00454444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90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Pr="00454444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91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Pr="00454444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92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Pr="00454444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93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630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406630" w:rsidRDefault="00406630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406630" w:rsidRPr="004B1385" w:rsidRDefault="00406630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406630" w:rsidRDefault="00406630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94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95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96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6630" w:rsidRDefault="00406630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297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98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99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300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01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02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03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30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05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6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7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308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9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6630" w:rsidRDefault="00406630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294"/>
        <w:gridCol w:w="1375"/>
        <w:gridCol w:w="1375"/>
        <w:gridCol w:w="1375"/>
        <w:gridCol w:w="1397"/>
      </w:tblGrid>
      <w:tr w:rsidR="00406630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06630" w:rsidRPr="00CF37BA" w:rsidRDefault="00406630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10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11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12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13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630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406630" w:rsidRDefault="00406630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406630" w:rsidRDefault="00406630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406630" w:rsidRDefault="00406630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4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5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6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7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8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9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0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1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2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3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4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5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6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7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8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9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6630" w:rsidRDefault="00406630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406630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06630" w:rsidRPr="00C9124C" w:rsidRDefault="00406630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30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31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32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33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630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406630" w:rsidRDefault="0040663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406630" w:rsidRDefault="0040663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406630" w:rsidRDefault="0040663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Adaptation des exercices à la profession</w:t>
            </w:r>
          </w:p>
          <w:p w:rsidR="00406630" w:rsidRDefault="0040663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406630" w:rsidRDefault="00406630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4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5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6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7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8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9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0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1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2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3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4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5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6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7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8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9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0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1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2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3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4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5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6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7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6630" w:rsidRDefault="00406630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406630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06630" w:rsidRPr="00CF200B" w:rsidRDefault="00406630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58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9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60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1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62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3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64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5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6630" w:rsidRDefault="00406630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406630" w:rsidRPr="00C9124C" w:rsidRDefault="00406630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406630" w:rsidRPr="00F40286" w:rsidRDefault="00406630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06630" w:rsidRPr="00F40286" w:rsidRDefault="00406630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06630" w:rsidRPr="00F40286" w:rsidRDefault="00406630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06630" w:rsidRPr="00CF200B" w:rsidRDefault="00406630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406630" w:rsidRPr="00F40286" w:rsidRDefault="00406630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06630" w:rsidRPr="00F40286" w:rsidRDefault="00406630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06630" w:rsidRPr="00F40286" w:rsidRDefault="00406630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06630" w:rsidRDefault="00406630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406630" w:rsidRPr="00F40286" w:rsidRDefault="00406630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06630" w:rsidRPr="00F40286" w:rsidRDefault="00406630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06630" w:rsidRPr="00CF200B" w:rsidRDefault="00406630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 Si oui, laquelle ?</w:t>
      </w:r>
      <w:r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406630" w:rsidRPr="00F40286" w:rsidRDefault="00406630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06630" w:rsidRPr="00F40286" w:rsidRDefault="00406630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06630" w:rsidRDefault="00406630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406630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06630" w:rsidRPr="00CF200B" w:rsidRDefault="00406630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66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67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68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69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630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Le stagiaire possédait-il les pré requis ?</w:t>
            </w:r>
          </w:p>
          <w:p w:rsidR="00406630" w:rsidRDefault="00406630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406630" w:rsidRDefault="00406630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Intégration des notions présentées</w:t>
            </w:r>
          </w:p>
          <w:p w:rsidR="00406630" w:rsidRDefault="00406630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stage correspondait il à son besoin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0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1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2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3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4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5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6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7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8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9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80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81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82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83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84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85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6630" w:rsidRDefault="00406630" w:rsidP="00561AD5"/>
    <w:p w:rsidR="00406630" w:rsidRPr="00CF200B" w:rsidRDefault="00406630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406630" w:rsidRPr="00F40286" w:rsidRDefault="00406630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06630" w:rsidRPr="00911159" w:rsidRDefault="00406630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06630" w:rsidRPr="00F40286" w:rsidRDefault="00406630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06630" w:rsidRDefault="00406630" w:rsidP="00561AD5"/>
    <w:p w:rsidR="00406630" w:rsidRDefault="00406630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406630" w:rsidRPr="005D7AD7" w:rsidRDefault="00406630" w:rsidP="003453CC">
      <w:pPr>
        <w:rPr>
          <w:szCs w:val="20"/>
        </w:rPr>
      </w:pPr>
    </w:p>
    <w:p w:rsidR="00406630" w:rsidRDefault="00406630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  <w:sectPr w:rsidR="00406630" w:rsidSect="00406630">
          <w:pgSz w:w="11906" w:h="16838" w:code="9"/>
          <w:pgMar w:top="851" w:right="1134" w:bottom="851" w:left="1134" w:header="709" w:footer="284" w:gutter="0"/>
          <w:pgNumType w:start="1"/>
          <w:cols w:space="708"/>
          <w:docGrid w:linePitch="360"/>
        </w:sectPr>
      </w:pPr>
    </w:p>
    <w:p w:rsidR="00406630" w:rsidRPr="003453CC" w:rsidRDefault="00406630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Votre avis est important : n'hésitez pas à nous faire part de vos remarques concernant le stage que vous venez de suivre. Vous nous aidez ainsi à améliorer toujours plus la qualité de nos formations.</w:t>
      </w:r>
    </w:p>
    <w:p w:rsidR="00406630" w:rsidRPr="003453CC" w:rsidRDefault="00406630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406630" w:rsidRDefault="00406630" w:rsidP="005D7AD7">
      <w:pPr>
        <w:rPr>
          <w:b/>
        </w:rPr>
      </w:pPr>
    </w:p>
    <w:p w:rsidR="00406630" w:rsidRDefault="00406630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2"/>
        <w:gridCol w:w="3896"/>
      </w:tblGrid>
      <w:tr w:rsidR="00406630" w:rsidRPr="00AD6C3A" w:rsidTr="006351C2">
        <w:trPr>
          <w:trHeight w:val="307"/>
        </w:trPr>
        <w:tc>
          <w:tcPr>
            <w:tcW w:w="5882" w:type="dxa"/>
          </w:tcPr>
          <w:p w:rsidR="00406630" w:rsidRPr="00AD6C3A" w:rsidRDefault="00406630" w:rsidP="00F35C1E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>
              <w:t>MUGLER Jean-Loup</w:t>
            </w:r>
          </w:p>
        </w:tc>
        <w:tc>
          <w:tcPr>
            <w:tcW w:w="3896" w:type="dxa"/>
          </w:tcPr>
          <w:p w:rsidR="00406630" w:rsidRPr="00AD6C3A" w:rsidRDefault="00406630" w:rsidP="00F35C1E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>
              <w:t>Solutec Paris</w:t>
            </w:r>
          </w:p>
        </w:tc>
      </w:tr>
      <w:tr w:rsidR="00406630" w:rsidRPr="00AD6C3A" w:rsidTr="006351C2">
        <w:tc>
          <w:tcPr>
            <w:tcW w:w="5882" w:type="dxa"/>
          </w:tcPr>
          <w:p w:rsidR="00406630" w:rsidRPr="00AD6C3A" w:rsidRDefault="00406630" w:rsidP="00F35C1E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896" w:type="dxa"/>
          </w:tcPr>
          <w:p w:rsidR="00406630" w:rsidRPr="00AD6C3A" w:rsidRDefault="00406630" w:rsidP="00F35C1E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</w:tbl>
    <w:p w:rsidR="00406630" w:rsidRPr="00663165" w:rsidRDefault="00406630" w:rsidP="00911159">
      <w:pPr>
        <w:spacing w:before="120"/>
        <w:rPr>
          <w:b/>
          <w:color w:val="808080"/>
        </w:rPr>
      </w:pPr>
    </w:p>
    <w:p w:rsidR="00406630" w:rsidRPr="005D7AD7" w:rsidRDefault="00406630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451"/>
        <w:gridCol w:w="1234"/>
        <w:gridCol w:w="1370"/>
        <w:gridCol w:w="1370"/>
        <w:gridCol w:w="1391"/>
      </w:tblGrid>
      <w:tr w:rsidR="00406630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06630" w:rsidRPr="00454444" w:rsidRDefault="00406630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Pr="00454444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86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Pr="00454444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87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Pr="00454444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88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Pr="00454444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89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630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406630" w:rsidRDefault="00406630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406630" w:rsidRPr="004B1385" w:rsidRDefault="00406630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406630" w:rsidRDefault="00406630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90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91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92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6630" w:rsidRDefault="00406630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393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94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95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396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97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98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99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400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401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02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03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40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05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6630" w:rsidRDefault="00406630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294"/>
        <w:gridCol w:w="1375"/>
        <w:gridCol w:w="1375"/>
        <w:gridCol w:w="1375"/>
        <w:gridCol w:w="1397"/>
      </w:tblGrid>
      <w:tr w:rsidR="00406630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06630" w:rsidRPr="00CF37BA" w:rsidRDefault="00406630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406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407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08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09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630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406630" w:rsidRDefault="00406630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406630" w:rsidRDefault="00406630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406630" w:rsidRDefault="00406630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0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1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2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3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4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5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6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7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8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9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0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1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2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3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4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5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6630" w:rsidRDefault="00406630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406630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06630" w:rsidRPr="00C9124C" w:rsidRDefault="00406630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426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427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28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29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630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406630" w:rsidRDefault="0040663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406630" w:rsidRDefault="0040663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406630" w:rsidRDefault="0040663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Adaptation des exercices à la profession</w:t>
            </w:r>
          </w:p>
          <w:p w:rsidR="00406630" w:rsidRDefault="0040663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406630" w:rsidRDefault="00406630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0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1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2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3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4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5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6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7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8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9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0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1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2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3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4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5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6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7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8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9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0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1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2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3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6630" w:rsidRDefault="00406630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406630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06630" w:rsidRPr="00CF200B" w:rsidRDefault="00406630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454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5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456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7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58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9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60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1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6630" w:rsidRDefault="00406630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406630" w:rsidRPr="00C9124C" w:rsidRDefault="00406630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406630" w:rsidRPr="00F40286" w:rsidRDefault="00406630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06630" w:rsidRPr="00F40286" w:rsidRDefault="00406630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06630" w:rsidRPr="00F40286" w:rsidRDefault="00406630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06630" w:rsidRPr="00CF200B" w:rsidRDefault="00406630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406630" w:rsidRPr="00F40286" w:rsidRDefault="00406630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06630" w:rsidRPr="00F40286" w:rsidRDefault="00406630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06630" w:rsidRPr="00F40286" w:rsidRDefault="00406630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06630" w:rsidRDefault="00406630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406630" w:rsidRPr="00F40286" w:rsidRDefault="00406630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06630" w:rsidRPr="00F40286" w:rsidRDefault="00406630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06630" w:rsidRPr="00CF200B" w:rsidRDefault="00406630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 Si oui, laquelle ?</w:t>
      </w:r>
      <w:r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406630" w:rsidRPr="00F40286" w:rsidRDefault="00406630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06630" w:rsidRPr="00F40286" w:rsidRDefault="00406630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06630" w:rsidRDefault="00406630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406630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06630" w:rsidRPr="00CF200B" w:rsidRDefault="00406630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462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463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64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06630" w:rsidRDefault="0040663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65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630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Le stagiaire possédait-il les pré requis ?</w:t>
            </w:r>
          </w:p>
          <w:p w:rsidR="00406630" w:rsidRDefault="00406630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406630" w:rsidRDefault="00406630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Intégration des notions présentées</w:t>
            </w:r>
          </w:p>
          <w:p w:rsidR="00406630" w:rsidRDefault="00406630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stage correspondait il à son besoin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6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7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8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9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0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1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2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3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4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5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6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7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6630" w:rsidRDefault="0040663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8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9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80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81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6630" w:rsidRDefault="00406630" w:rsidP="00561AD5"/>
    <w:p w:rsidR="00406630" w:rsidRPr="00CF200B" w:rsidRDefault="00406630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406630" w:rsidRPr="00F40286" w:rsidRDefault="00406630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06630" w:rsidRPr="00911159" w:rsidRDefault="00406630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06630" w:rsidRPr="00F40286" w:rsidRDefault="00406630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06630" w:rsidRDefault="00406630" w:rsidP="00561AD5"/>
    <w:p w:rsidR="00406630" w:rsidRDefault="00406630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406630" w:rsidRPr="005D7AD7" w:rsidRDefault="00406630" w:rsidP="003453CC">
      <w:pPr>
        <w:rPr>
          <w:szCs w:val="20"/>
        </w:rPr>
      </w:pPr>
    </w:p>
    <w:p w:rsidR="00406630" w:rsidRDefault="00406630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  <w:sectPr w:rsidR="00406630" w:rsidSect="00406630">
          <w:pgSz w:w="11906" w:h="16838" w:code="9"/>
          <w:pgMar w:top="851" w:right="1134" w:bottom="851" w:left="1134" w:header="709" w:footer="284" w:gutter="0"/>
          <w:pgNumType w:start="1"/>
          <w:cols w:space="708"/>
          <w:docGrid w:linePitch="360"/>
        </w:sectPr>
      </w:pPr>
    </w:p>
    <w:p w:rsidR="00663165" w:rsidRPr="003453CC" w:rsidRDefault="005D7AD7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Votre avis est important : n'hésitez pas à nous faire part de vos remarques concernant le stage que vous venez de suivre. </w:t>
      </w:r>
      <w:r w:rsidR="007E1D02" w:rsidRPr="003453CC">
        <w:rPr>
          <w:rStyle w:val="Accentuation"/>
          <w:b/>
          <w:i w:val="0"/>
          <w:color w:val="0000FF"/>
          <w:sz w:val="20"/>
          <w:szCs w:val="20"/>
        </w:rPr>
        <w:t>Vous nous aidez ainsi à</w:t>
      </w: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 améliorer toujours plus la qualité de nos formations.</w:t>
      </w:r>
    </w:p>
    <w:p w:rsidR="005D7AD7" w:rsidRPr="003453CC" w:rsidRDefault="005D7AD7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663165" w:rsidRDefault="00663165" w:rsidP="005D7AD7">
      <w:pPr>
        <w:rPr>
          <w:b/>
        </w:rPr>
      </w:pPr>
    </w:p>
    <w:p w:rsidR="006351C2" w:rsidRDefault="006351C2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2"/>
        <w:gridCol w:w="3896"/>
      </w:tblGrid>
      <w:tr w:rsidR="00AD6C3A" w:rsidRPr="00AD6C3A" w:rsidTr="006351C2">
        <w:trPr>
          <w:trHeight w:val="307"/>
        </w:trPr>
        <w:tc>
          <w:tcPr>
            <w:tcW w:w="5882" w:type="dxa"/>
          </w:tcPr>
          <w:p w:rsidR="00AD6C3A" w:rsidRPr="00AD6C3A" w:rsidRDefault="00AD6C3A" w:rsidP="005F3CC3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 w:rsidR="005F3CC3">
              <w:t>GARNIER Adrien</w:t>
            </w:r>
          </w:p>
        </w:tc>
        <w:tc>
          <w:tcPr>
            <w:tcW w:w="3896" w:type="dxa"/>
          </w:tcPr>
          <w:p w:rsidR="00AD6C3A" w:rsidRPr="00AD6C3A" w:rsidRDefault="00AD6C3A" w:rsidP="005F3CC3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 w:rsidR="005F3CC3">
              <w:t>Solutec Paris</w:t>
            </w:r>
          </w:p>
        </w:tc>
      </w:tr>
      <w:tr w:rsidR="00AD6C3A" w:rsidRPr="00AD6C3A" w:rsidTr="006351C2">
        <w:tc>
          <w:tcPr>
            <w:tcW w:w="5882" w:type="dxa"/>
          </w:tcPr>
          <w:p w:rsidR="00AD6C3A" w:rsidRPr="00AD6C3A" w:rsidRDefault="00AD6C3A" w:rsidP="005F3CC3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5F3CC3">
              <w:t xml:space="preserve"> </w:t>
            </w:r>
          </w:p>
        </w:tc>
        <w:tc>
          <w:tcPr>
            <w:tcW w:w="3896" w:type="dxa"/>
          </w:tcPr>
          <w:p w:rsidR="00AD6C3A" w:rsidRPr="00AD6C3A" w:rsidRDefault="00AD6C3A" w:rsidP="005F3CC3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5F3CC3">
              <w:t xml:space="preserve"> </w:t>
            </w:r>
          </w:p>
        </w:tc>
      </w:tr>
    </w:tbl>
    <w:p w:rsidR="00663165" w:rsidRPr="00663165" w:rsidRDefault="00663165" w:rsidP="00911159">
      <w:pPr>
        <w:spacing w:before="120"/>
        <w:rPr>
          <w:b/>
          <w:color w:val="808080"/>
        </w:rPr>
      </w:pPr>
    </w:p>
    <w:p w:rsidR="005D7AD7" w:rsidRPr="005D7AD7" w:rsidRDefault="005D7AD7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451"/>
        <w:gridCol w:w="1234"/>
        <w:gridCol w:w="1370"/>
        <w:gridCol w:w="1370"/>
        <w:gridCol w:w="1391"/>
      </w:tblGrid>
      <w:tr w:rsidR="005D7AD7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454444" w:rsidRDefault="005D7AD7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5D7AD7" w:rsidRPr="004B1385" w:rsidRDefault="006351C2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4B1385" w:rsidRDefault="004B1385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5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6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7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1385" w:rsidRDefault="004B1385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8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9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5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2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6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3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8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294"/>
        <w:gridCol w:w="1375"/>
        <w:gridCol w:w="1375"/>
        <w:gridCol w:w="1375"/>
        <w:gridCol w:w="1397"/>
      </w:tblGrid>
      <w:tr w:rsidR="005D7AD7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37BA" w:rsidRDefault="005D7AD7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7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8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9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0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5D7AD7" w:rsidRDefault="004B1385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9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9124C" w:rsidRDefault="005D7AD7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7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8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9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0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5D7AD7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FC2E60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 xml:space="preserve">Adaptation des exercices à </w:t>
            </w:r>
            <w:r w:rsidR="00F40286">
              <w:t xml:space="preserve">la </w:t>
            </w:r>
            <w:r>
              <w:t>profession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8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9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0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1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2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3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4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5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6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7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8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9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0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1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2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3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4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5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6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7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8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69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0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1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2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4CAF" w:rsidRDefault="005D7AD7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5D7AD7" w:rsidRPr="00C9124C" w:rsidRDefault="005D7AD7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C9124C" w:rsidRPr="00F40286" w:rsidRDefault="00CF200B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 w:rsidR="00F40286"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CF200B" w:rsidRDefault="005D7AD7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</w:t>
      </w:r>
      <w:r w:rsidR="00C9124C" w:rsidRPr="00CF200B">
        <w:rPr>
          <w:rStyle w:val="lev"/>
          <w:b/>
          <w:bCs/>
          <w:sz w:val="24"/>
          <w:szCs w:val="24"/>
        </w:rPr>
        <w:t xml:space="preserve"> </w:t>
      </w:r>
      <w:r w:rsidRPr="00CF200B">
        <w:rPr>
          <w:rStyle w:val="lev"/>
          <w:b/>
          <w:bCs/>
          <w:sz w:val="24"/>
          <w:szCs w:val="24"/>
        </w:rPr>
        <w:t>Si oui, laquelle ?</w:t>
      </w:r>
      <w:r w:rsidR="00C9124C"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Default="005D7AD7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3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4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5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6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 xml:space="preserve">Le stagiaire </w:t>
            </w:r>
            <w:r w:rsidR="00F175D3">
              <w:t>possédait</w:t>
            </w:r>
            <w:r w:rsidR="005D2543">
              <w:t>-</w:t>
            </w:r>
            <w:r>
              <w:t>il les pré requis</w:t>
            </w:r>
            <w:r w:rsidR="00F175D3">
              <w:t> ?</w:t>
            </w:r>
          </w:p>
          <w:p w:rsidR="005D7AD7" w:rsidRDefault="005D254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5D7AD7" w:rsidRDefault="00F175D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</w:t>
            </w:r>
            <w:r w:rsidR="005D7AD7">
              <w:t>ntégration des notions présentées</w:t>
            </w:r>
          </w:p>
          <w:p w:rsidR="005D7AD7" w:rsidRDefault="00F175D3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</w:t>
            </w:r>
            <w:r w:rsidR="005D7AD7">
              <w:t xml:space="preserve">tage </w:t>
            </w:r>
            <w:r>
              <w:t xml:space="preserve">correspondait il </w:t>
            </w:r>
            <w:r w:rsidR="005D7AD7">
              <w:t>à son besoin</w:t>
            </w:r>
            <w:r>
              <w:t>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7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8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9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0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1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2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3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4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5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6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7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8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9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0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1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2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200B" w:rsidRDefault="00CF200B" w:rsidP="00561AD5"/>
    <w:p w:rsidR="00911159" w:rsidRPr="00CF200B" w:rsidRDefault="00911159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911159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Default="00911159" w:rsidP="00561AD5"/>
    <w:p w:rsidR="0097307B" w:rsidRDefault="00CF200B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3453CC" w:rsidRPr="005D7AD7" w:rsidRDefault="003453CC" w:rsidP="003453CC">
      <w:pPr>
        <w:rPr>
          <w:szCs w:val="20"/>
        </w:rPr>
      </w:pPr>
    </w:p>
    <w:sectPr w:rsidR="003453CC" w:rsidRPr="005D7AD7" w:rsidSect="00406630">
      <w:pgSz w:w="11906" w:h="16838" w:code="9"/>
      <w:pgMar w:top="851" w:right="1134" w:bottom="851" w:left="1134" w:header="709" w:footer="28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3CC3" w:rsidRDefault="005F3CC3" w:rsidP="004E701B">
      <w:pPr>
        <w:pStyle w:val="En-tte"/>
      </w:pPr>
      <w:r>
        <w:separator/>
      </w:r>
    </w:p>
  </w:endnote>
  <w:endnote w:type="continuationSeparator" w:id="0">
    <w:p w:rsidR="005F3CC3" w:rsidRDefault="005F3CC3" w:rsidP="004E701B">
      <w:pPr>
        <w:pStyle w:val="En-t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CC3" w:rsidRDefault="005F3CC3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3070"/>
      <w:gridCol w:w="3070"/>
      <w:gridCol w:w="3070"/>
    </w:tblGrid>
    <w:tr w:rsidR="00437CD0" w:rsidRPr="00825B79"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Pr="00825B79" w:rsidRDefault="00437CD0" w:rsidP="00825B79">
          <w:pPr>
            <w:pStyle w:val="Pieddepage"/>
            <w:jc w:val="right"/>
            <w:rPr>
              <w:sz w:val="16"/>
              <w:szCs w:val="16"/>
            </w:rPr>
          </w:pPr>
          <w:r w:rsidRPr="00825B79">
            <w:rPr>
              <w:sz w:val="16"/>
              <w:szCs w:val="16"/>
            </w:rPr>
            <w:t>Id : COM/FE/003/A</w:t>
          </w:r>
        </w:p>
      </w:tc>
    </w:tr>
  </w:tbl>
  <w:p w:rsidR="00437CD0" w:rsidRDefault="00437CD0" w:rsidP="00832CF2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CC3" w:rsidRDefault="005F3CC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3CC3" w:rsidRDefault="005F3CC3" w:rsidP="004E701B">
      <w:pPr>
        <w:pStyle w:val="En-tte"/>
      </w:pPr>
      <w:r>
        <w:separator/>
      </w:r>
    </w:p>
  </w:footnote>
  <w:footnote w:type="continuationSeparator" w:id="0">
    <w:p w:rsidR="005F3CC3" w:rsidRDefault="005F3CC3" w:rsidP="004E701B">
      <w:pPr>
        <w:pStyle w:val="En-t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CC3" w:rsidRDefault="005F3CC3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986"/>
      <w:gridCol w:w="7229"/>
      <w:gridCol w:w="1558"/>
    </w:tblGrid>
    <w:tr w:rsidR="00437CD0" w:rsidRPr="00B461EA" w:rsidTr="003453CC">
      <w:trPr>
        <w:cantSplit/>
        <w:trHeight w:val="428"/>
        <w:jc w:val="center"/>
      </w:trPr>
      <w:tc>
        <w:tcPr>
          <w:tcW w:w="1986" w:type="dxa"/>
          <w:vMerge w:val="restart"/>
          <w:vAlign w:val="center"/>
        </w:tcPr>
        <w:p w:rsidR="00437CD0" w:rsidRPr="00B461EA" w:rsidRDefault="00437CD0" w:rsidP="00206173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080345" cy="391773"/>
                <wp:effectExtent l="19050" t="0" r="5505" b="0"/>
                <wp:docPr id="93" name="Image 93" descr="logo ES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3" descr="logo ES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550" cy="391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shd w:val="clear" w:color="auto" w:fill="auto"/>
          <w:vAlign w:val="center"/>
        </w:tcPr>
        <w:p w:rsidR="00437CD0" w:rsidRPr="007A132F" w:rsidRDefault="00437CD0" w:rsidP="00825B79">
          <w:pPr>
            <w:pStyle w:val="En-tte"/>
            <w:jc w:val="center"/>
            <w:rPr>
              <w:b/>
              <w:sz w:val="28"/>
              <w:szCs w:val="28"/>
            </w:rPr>
          </w:pPr>
          <w:r w:rsidRPr="007A132F">
            <w:rPr>
              <w:b/>
              <w:sz w:val="28"/>
              <w:szCs w:val="28"/>
            </w:rPr>
            <w:t>Fiche d’évaluation de stage</w:t>
          </w:r>
        </w:p>
      </w:tc>
      <w:tc>
        <w:tcPr>
          <w:tcW w:w="1558" w:type="dxa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>FE/029</w:t>
          </w:r>
        </w:p>
      </w:tc>
    </w:tr>
    <w:tr w:rsidR="00437CD0" w:rsidRPr="00B461EA" w:rsidTr="003453CC">
      <w:trPr>
        <w:cantSplit/>
        <w:trHeight w:val="42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825B79">
          <w:pPr>
            <w:pStyle w:val="En-tte"/>
            <w:jc w:val="center"/>
          </w:pPr>
        </w:p>
      </w:tc>
      <w:tc>
        <w:tcPr>
          <w:tcW w:w="7229" w:type="dxa"/>
          <w:vMerge w:val="restart"/>
          <w:shd w:val="clear" w:color="auto" w:fill="auto"/>
          <w:vAlign w:val="center"/>
        </w:tcPr>
        <w:p w:rsidR="00437CD0" w:rsidRPr="003453CC" w:rsidRDefault="00911159" w:rsidP="005F3CC3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INTITULE DE LA FORMATION : </w:t>
          </w:r>
          <w:r w:rsidR="005F3CC3">
            <w:t>SQL</w:t>
          </w:r>
        </w:p>
        <w:p w:rsidR="00437CD0" w:rsidRPr="003453CC" w:rsidRDefault="00002567" w:rsidP="005F3CC3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Cursus : </w:t>
          </w:r>
          <w:r w:rsidR="005F3CC3">
            <w:t>Développeurs et AMOA / Dév 1-2018</w:t>
          </w:r>
        </w:p>
        <w:p w:rsidR="00437CD0" w:rsidRPr="003453CC" w:rsidRDefault="00437CD0" w:rsidP="005F3CC3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DATE : du </w:t>
          </w:r>
          <w:r w:rsidR="005F3CC3">
            <w:t>17/01/2018</w:t>
          </w:r>
          <w:r w:rsidR="00911159" w:rsidRPr="003453CC">
            <w:rPr>
              <w:sz w:val="22"/>
              <w:szCs w:val="22"/>
            </w:rPr>
            <w:t xml:space="preserve"> </w:t>
          </w:r>
          <w:r w:rsidRPr="003453CC">
            <w:rPr>
              <w:sz w:val="22"/>
              <w:szCs w:val="22"/>
            </w:rPr>
            <w:t xml:space="preserve">au </w:t>
          </w:r>
          <w:r w:rsidR="005F3CC3">
            <w:t>18/01/2018</w:t>
          </w:r>
        </w:p>
        <w:p w:rsidR="00437CD0" w:rsidRPr="00825B79" w:rsidRDefault="00437CD0" w:rsidP="005F3CC3">
          <w:pPr>
            <w:ind w:right="475"/>
            <w:rPr>
              <w:sz w:val="40"/>
              <w:szCs w:val="40"/>
            </w:rPr>
          </w:pPr>
          <w:r w:rsidRPr="003453CC">
            <w:rPr>
              <w:sz w:val="22"/>
              <w:szCs w:val="22"/>
            </w:rPr>
            <w:t xml:space="preserve">FORMATEUR : </w:t>
          </w:r>
          <w:r w:rsidR="005F3CC3">
            <w:t>ZADI Joachim</w:t>
          </w:r>
        </w:p>
      </w:tc>
      <w:tc>
        <w:tcPr>
          <w:tcW w:w="1558" w:type="dxa"/>
          <w:vAlign w:val="center"/>
        </w:tcPr>
        <w:p w:rsidR="00437CD0" w:rsidRPr="00825B79" w:rsidRDefault="00437CD0" w:rsidP="00206173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Version : </w:t>
          </w:r>
          <w:r w:rsidR="00206173">
            <w:rPr>
              <w:szCs w:val="20"/>
            </w:rPr>
            <w:t>D</w:t>
          </w:r>
        </w:p>
      </w:tc>
    </w:tr>
    <w:tr w:rsidR="00437CD0" w:rsidRPr="00B461EA" w:rsidTr="003453CC">
      <w:trPr>
        <w:cantSplit/>
        <w:trHeight w:val="56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196F19">
          <w:pPr>
            <w:pStyle w:val="En-tte"/>
          </w:pPr>
        </w:p>
      </w:tc>
      <w:tc>
        <w:tcPr>
          <w:tcW w:w="7229" w:type="dxa"/>
          <w:vMerge/>
          <w:shd w:val="clear" w:color="auto" w:fill="auto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 w:val="28"/>
              <w:szCs w:val="28"/>
            </w:rPr>
          </w:pPr>
        </w:p>
      </w:tc>
      <w:tc>
        <w:tcPr>
          <w:tcW w:w="1558" w:type="dxa"/>
          <w:vAlign w:val="center"/>
        </w:tcPr>
        <w:p w:rsidR="00437CD0" w:rsidRPr="00825B79" w:rsidRDefault="00437CD0" w:rsidP="0097307B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Page </w:t>
          </w:r>
          <w:r w:rsidR="003F7488" w:rsidRPr="00825B79">
            <w:rPr>
              <w:szCs w:val="20"/>
            </w:rPr>
            <w:fldChar w:fldCharType="begin"/>
          </w:r>
          <w:r w:rsidRPr="00825B79">
            <w:rPr>
              <w:szCs w:val="20"/>
            </w:rPr>
            <w:instrText xml:space="preserve"> PAGE </w:instrText>
          </w:r>
          <w:r w:rsidR="003F7488" w:rsidRPr="00825B79">
            <w:rPr>
              <w:szCs w:val="20"/>
            </w:rPr>
            <w:fldChar w:fldCharType="separate"/>
          </w:r>
          <w:r w:rsidR="005F3CC3">
            <w:rPr>
              <w:noProof/>
              <w:szCs w:val="20"/>
            </w:rPr>
            <w:t>1</w:t>
          </w:r>
          <w:r w:rsidR="003F7488" w:rsidRPr="00825B79">
            <w:rPr>
              <w:szCs w:val="20"/>
            </w:rPr>
            <w:fldChar w:fldCharType="end"/>
          </w:r>
          <w:r w:rsidRPr="00825B79">
            <w:rPr>
              <w:szCs w:val="20"/>
            </w:rPr>
            <w:t xml:space="preserve"> sur </w:t>
          </w:r>
          <w:r w:rsidR="0097307B">
            <w:rPr>
              <w:szCs w:val="20"/>
            </w:rPr>
            <w:t>2</w:t>
          </w:r>
        </w:p>
      </w:tc>
    </w:tr>
  </w:tbl>
  <w:p w:rsidR="00437CD0" w:rsidRPr="00B461EA" w:rsidRDefault="00437CD0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CC3" w:rsidRDefault="005F3CC3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736D"/>
    <w:multiLevelType w:val="multilevel"/>
    <w:tmpl w:val="B94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A0EF0"/>
    <w:multiLevelType w:val="hybridMultilevel"/>
    <w:tmpl w:val="9FD89872"/>
    <w:lvl w:ilvl="0" w:tplc="50287FC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023047"/>
    <w:multiLevelType w:val="multilevel"/>
    <w:tmpl w:val="7CA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71CCF"/>
    <w:multiLevelType w:val="hybridMultilevel"/>
    <w:tmpl w:val="D0B89C86"/>
    <w:lvl w:ilvl="0" w:tplc="A7DE6B98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0000FF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60"/>
        </w:tabs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20"/>
        </w:tabs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</w:rPr>
    </w:lvl>
  </w:abstractNum>
  <w:abstractNum w:abstractNumId="4">
    <w:nsid w:val="55055793"/>
    <w:multiLevelType w:val="hybridMultilevel"/>
    <w:tmpl w:val="3CD05F32"/>
    <w:lvl w:ilvl="0" w:tplc="CF8CA82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E83588"/>
    <w:multiLevelType w:val="multilevel"/>
    <w:tmpl w:val="B9F2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B05F67"/>
    <w:multiLevelType w:val="hybridMultilevel"/>
    <w:tmpl w:val="613EFD7E"/>
    <w:lvl w:ilvl="0" w:tplc="B3DEE6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attachedTemplate r:id="rId1"/>
  <w:stylePaneFormatFilter w:val="3F0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/>
  <w:rsids>
    <w:rsidRoot w:val="003F7488"/>
    <w:rsid w:val="00000ECF"/>
    <w:rsid w:val="00002567"/>
    <w:rsid w:val="00002949"/>
    <w:rsid w:val="00013B1E"/>
    <w:rsid w:val="000235FA"/>
    <w:rsid w:val="00026B57"/>
    <w:rsid w:val="0003024B"/>
    <w:rsid w:val="00031486"/>
    <w:rsid w:val="00031C6E"/>
    <w:rsid w:val="00031E4A"/>
    <w:rsid w:val="00041BC4"/>
    <w:rsid w:val="000512F5"/>
    <w:rsid w:val="000721D5"/>
    <w:rsid w:val="00074165"/>
    <w:rsid w:val="000940A6"/>
    <w:rsid w:val="000C45D0"/>
    <w:rsid w:val="000E7C85"/>
    <w:rsid w:val="00102D0F"/>
    <w:rsid w:val="00104DEC"/>
    <w:rsid w:val="00113C5A"/>
    <w:rsid w:val="00167CB8"/>
    <w:rsid w:val="00181751"/>
    <w:rsid w:val="00191FCE"/>
    <w:rsid w:val="001936C6"/>
    <w:rsid w:val="00196F19"/>
    <w:rsid w:val="001A1825"/>
    <w:rsid w:val="001A4667"/>
    <w:rsid w:val="001B114C"/>
    <w:rsid w:val="001E0051"/>
    <w:rsid w:val="001E3602"/>
    <w:rsid w:val="001F4F90"/>
    <w:rsid w:val="00206173"/>
    <w:rsid w:val="00232F41"/>
    <w:rsid w:val="002343AF"/>
    <w:rsid w:val="00240D99"/>
    <w:rsid w:val="00241626"/>
    <w:rsid w:val="00243444"/>
    <w:rsid w:val="00245C68"/>
    <w:rsid w:val="00246125"/>
    <w:rsid w:val="00251816"/>
    <w:rsid w:val="002522DA"/>
    <w:rsid w:val="00273731"/>
    <w:rsid w:val="00274DAE"/>
    <w:rsid w:val="00285D20"/>
    <w:rsid w:val="00295694"/>
    <w:rsid w:val="00295987"/>
    <w:rsid w:val="00296AE0"/>
    <w:rsid w:val="002A3401"/>
    <w:rsid w:val="002B2530"/>
    <w:rsid w:val="002B7C87"/>
    <w:rsid w:val="002C0990"/>
    <w:rsid w:val="002C4C50"/>
    <w:rsid w:val="002D0569"/>
    <w:rsid w:val="002D3B2E"/>
    <w:rsid w:val="002D492F"/>
    <w:rsid w:val="002E1056"/>
    <w:rsid w:val="00302647"/>
    <w:rsid w:val="0031515A"/>
    <w:rsid w:val="00343234"/>
    <w:rsid w:val="003453CC"/>
    <w:rsid w:val="00346487"/>
    <w:rsid w:val="00357D2A"/>
    <w:rsid w:val="00361B1F"/>
    <w:rsid w:val="00365D8C"/>
    <w:rsid w:val="003860BE"/>
    <w:rsid w:val="00387F04"/>
    <w:rsid w:val="003954A9"/>
    <w:rsid w:val="003969C2"/>
    <w:rsid w:val="003A4248"/>
    <w:rsid w:val="003A59E0"/>
    <w:rsid w:val="003D2143"/>
    <w:rsid w:val="003D650C"/>
    <w:rsid w:val="003E0941"/>
    <w:rsid w:val="003E51B0"/>
    <w:rsid w:val="003F7488"/>
    <w:rsid w:val="00406630"/>
    <w:rsid w:val="004254B6"/>
    <w:rsid w:val="00432723"/>
    <w:rsid w:val="00437CD0"/>
    <w:rsid w:val="00450E11"/>
    <w:rsid w:val="00452112"/>
    <w:rsid w:val="00454444"/>
    <w:rsid w:val="00482EE4"/>
    <w:rsid w:val="004B1385"/>
    <w:rsid w:val="004C0776"/>
    <w:rsid w:val="004C4367"/>
    <w:rsid w:val="004C553D"/>
    <w:rsid w:val="004C567C"/>
    <w:rsid w:val="004E2355"/>
    <w:rsid w:val="004E701B"/>
    <w:rsid w:val="004E787A"/>
    <w:rsid w:val="004F2D7A"/>
    <w:rsid w:val="004F3B0F"/>
    <w:rsid w:val="004F3B59"/>
    <w:rsid w:val="004F6410"/>
    <w:rsid w:val="00502B4E"/>
    <w:rsid w:val="00502D89"/>
    <w:rsid w:val="005429DA"/>
    <w:rsid w:val="00561AD5"/>
    <w:rsid w:val="00562441"/>
    <w:rsid w:val="00564ADC"/>
    <w:rsid w:val="00565D75"/>
    <w:rsid w:val="005841AA"/>
    <w:rsid w:val="005B03E8"/>
    <w:rsid w:val="005B12B3"/>
    <w:rsid w:val="005B1C1D"/>
    <w:rsid w:val="005D2543"/>
    <w:rsid w:val="005D7AD7"/>
    <w:rsid w:val="005F3CC3"/>
    <w:rsid w:val="00612389"/>
    <w:rsid w:val="00612D63"/>
    <w:rsid w:val="00617ACF"/>
    <w:rsid w:val="00621990"/>
    <w:rsid w:val="00622D07"/>
    <w:rsid w:val="0062427A"/>
    <w:rsid w:val="006325A3"/>
    <w:rsid w:val="00632C9F"/>
    <w:rsid w:val="006351C2"/>
    <w:rsid w:val="0065072C"/>
    <w:rsid w:val="00663165"/>
    <w:rsid w:val="006707D5"/>
    <w:rsid w:val="00670BF7"/>
    <w:rsid w:val="00676F1A"/>
    <w:rsid w:val="0069133F"/>
    <w:rsid w:val="006B2EE9"/>
    <w:rsid w:val="006B77FA"/>
    <w:rsid w:val="006D422D"/>
    <w:rsid w:val="006F09EF"/>
    <w:rsid w:val="006F17CA"/>
    <w:rsid w:val="0070581C"/>
    <w:rsid w:val="00766485"/>
    <w:rsid w:val="00776291"/>
    <w:rsid w:val="00780236"/>
    <w:rsid w:val="007A12AD"/>
    <w:rsid w:val="007A132F"/>
    <w:rsid w:val="007D1E6A"/>
    <w:rsid w:val="007D2A5B"/>
    <w:rsid w:val="007E1C68"/>
    <w:rsid w:val="007E1D02"/>
    <w:rsid w:val="00800733"/>
    <w:rsid w:val="00815B39"/>
    <w:rsid w:val="00825B79"/>
    <w:rsid w:val="00825EEF"/>
    <w:rsid w:val="008321DD"/>
    <w:rsid w:val="00832CF2"/>
    <w:rsid w:val="00843667"/>
    <w:rsid w:val="00852E88"/>
    <w:rsid w:val="00857E89"/>
    <w:rsid w:val="00864525"/>
    <w:rsid w:val="008655CB"/>
    <w:rsid w:val="00876BA5"/>
    <w:rsid w:val="008827A5"/>
    <w:rsid w:val="008937C9"/>
    <w:rsid w:val="008947B0"/>
    <w:rsid w:val="008A7319"/>
    <w:rsid w:val="008D15AF"/>
    <w:rsid w:val="008D2562"/>
    <w:rsid w:val="008F2D3C"/>
    <w:rsid w:val="008F4CB1"/>
    <w:rsid w:val="00911159"/>
    <w:rsid w:val="0093152D"/>
    <w:rsid w:val="00931A25"/>
    <w:rsid w:val="00944D3D"/>
    <w:rsid w:val="00967747"/>
    <w:rsid w:val="00971BCA"/>
    <w:rsid w:val="0097307B"/>
    <w:rsid w:val="0097419C"/>
    <w:rsid w:val="00987A60"/>
    <w:rsid w:val="00997EFD"/>
    <w:rsid w:val="009B0CCC"/>
    <w:rsid w:val="009B151E"/>
    <w:rsid w:val="009C401D"/>
    <w:rsid w:val="009D111E"/>
    <w:rsid w:val="009F77A8"/>
    <w:rsid w:val="00A22187"/>
    <w:rsid w:val="00A26DC3"/>
    <w:rsid w:val="00A36825"/>
    <w:rsid w:val="00A41F25"/>
    <w:rsid w:val="00A50914"/>
    <w:rsid w:val="00A740A5"/>
    <w:rsid w:val="00A81C83"/>
    <w:rsid w:val="00A84A5F"/>
    <w:rsid w:val="00A87F92"/>
    <w:rsid w:val="00AA777F"/>
    <w:rsid w:val="00AB4CDA"/>
    <w:rsid w:val="00AC0B2D"/>
    <w:rsid w:val="00AC7803"/>
    <w:rsid w:val="00AD2627"/>
    <w:rsid w:val="00AD6C3A"/>
    <w:rsid w:val="00AE6CDD"/>
    <w:rsid w:val="00AF149C"/>
    <w:rsid w:val="00AF53F6"/>
    <w:rsid w:val="00B14CAF"/>
    <w:rsid w:val="00B437C8"/>
    <w:rsid w:val="00B44426"/>
    <w:rsid w:val="00B461EA"/>
    <w:rsid w:val="00B51B33"/>
    <w:rsid w:val="00B661D3"/>
    <w:rsid w:val="00B828EC"/>
    <w:rsid w:val="00BE22CD"/>
    <w:rsid w:val="00BF49D4"/>
    <w:rsid w:val="00C0615B"/>
    <w:rsid w:val="00C15D30"/>
    <w:rsid w:val="00C17C4B"/>
    <w:rsid w:val="00C21F2A"/>
    <w:rsid w:val="00C53060"/>
    <w:rsid w:val="00C6132A"/>
    <w:rsid w:val="00C720AF"/>
    <w:rsid w:val="00C83404"/>
    <w:rsid w:val="00C85287"/>
    <w:rsid w:val="00C9124C"/>
    <w:rsid w:val="00CA480A"/>
    <w:rsid w:val="00CB103E"/>
    <w:rsid w:val="00CC28DE"/>
    <w:rsid w:val="00CC66AF"/>
    <w:rsid w:val="00CD4D3B"/>
    <w:rsid w:val="00CE06D1"/>
    <w:rsid w:val="00CE71E9"/>
    <w:rsid w:val="00CE7FA5"/>
    <w:rsid w:val="00CF200B"/>
    <w:rsid w:val="00CF37BA"/>
    <w:rsid w:val="00CF46C0"/>
    <w:rsid w:val="00CF69B5"/>
    <w:rsid w:val="00D01830"/>
    <w:rsid w:val="00D121B9"/>
    <w:rsid w:val="00D304B1"/>
    <w:rsid w:val="00D37F82"/>
    <w:rsid w:val="00D4495B"/>
    <w:rsid w:val="00D640CB"/>
    <w:rsid w:val="00D87B8E"/>
    <w:rsid w:val="00D940FF"/>
    <w:rsid w:val="00D94581"/>
    <w:rsid w:val="00D962A2"/>
    <w:rsid w:val="00DA0E6A"/>
    <w:rsid w:val="00DA1F48"/>
    <w:rsid w:val="00DA4861"/>
    <w:rsid w:val="00DB00FC"/>
    <w:rsid w:val="00DB3437"/>
    <w:rsid w:val="00DC53F4"/>
    <w:rsid w:val="00DD650C"/>
    <w:rsid w:val="00DF5F39"/>
    <w:rsid w:val="00E05E05"/>
    <w:rsid w:val="00E17447"/>
    <w:rsid w:val="00E236B9"/>
    <w:rsid w:val="00E41989"/>
    <w:rsid w:val="00E47795"/>
    <w:rsid w:val="00E64F2D"/>
    <w:rsid w:val="00E80474"/>
    <w:rsid w:val="00E86913"/>
    <w:rsid w:val="00E95C5A"/>
    <w:rsid w:val="00EA78CA"/>
    <w:rsid w:val="00EB237D"/>
    <w:rsid w:val="00ED7803"/>
    <w:rsid w:val="00EF0AF9"/>
    <w:rsid w:val="00EF3A14"/>
    <w:rsid w:val="00F07DAE"/>
    <w:rsid w:val="00F13ED4"/>
    <w:rsid w:val="00F175D3"/>
    <w:rsid w:val="00F40286"/>
    <w:rsid w:val="00F6231D"/>
    <w:rsid w:val="00F94AA7"/>
    <w:rsid w:val="00F95E41"/>
    <w:rsid w:val="00F977F7"/>
    <w:rsid w:val="00FA25B6"/>
    <w:rsid w:val="00FA52EC"/>
    <w:rsid w:val="00FC2E60"/>
    <w:rsid w:val="00FC3319"/>
    <w:rsid w:val="00FC72A4"/>
    <w:rsid w:val="00FC7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7C85"/>
    <w:rPr>
      <w:rFonts w:ascii="Arial" w:hAnsi="Arial" w:cs="Arial"/>
      <w:szCs w:val="24"/>
    </w:rPr>
  </w:style>
  <w:style w:type="paragraph" w:styleId="Titre2">
    <w:name w:val="heading 2"/>
    <w:basedOn w:val="Normal"/>
    <w:next w:val="Normal"/>
    <w:qFormat/>
    <w:rsid w:val="009B0CCC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9B0CCC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343A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3AF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2343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e">
    <w:name w:val="texte"/>
    <w:basedOn w:val="Policepardfaut"/>
    <w:rsid w:val="00E80474"/>
  </w:style>
  <w:style w:type="character" w:customStyle="1" w:styleId="petit">
    <w:name w:val="petit"/>
    <w:basedOn w:val="Policepardfaut"/>
    <w:rsid w:val="00E80474"/>
  </w:style>
  <w:style w:type="paragraph" w:styleId="Textedebulles">
    <w:name w:val="Balloon Text"/>
    <w:basedOn w:val="Normal"/>
    <w:semiHidden/>
    <w:rsid w:val="00E80474"/>
    <w:rPr>
      <w:rFonts w:ascii="Tahoma" w:hAnsi="Tahoma" w:cs="Tahoma"/>
      <w:sz w:val="16"/>
      <w:szCs w:val="16"/>
    </w:rPr>
  </w:style>
  <w:style w:type="character" w:customStyle="1" w:styleId="bold1">
    <w:name w:val="bold1"/>
    <w:basedOn w:val="Policepardfaut"/>
    <w:rsid w:val="00346487"/>
    <w:rPr>
      <w:rFonts w:ascii="Verdana" w:hAnsi="Verdana" w:hint="default"/>
      <w:b/>
      <w:bCs/>
      <w:strike w:val="0"/>
      <w:dstrike w:val="0"/>
      <w:color w:val="0F0064"/>
      <w:sz w:val="20"/>
      <w:szCs w:val="20"/>
      <w:u w:val="none"/>
      <w:effect w:val="none"/>
    </w:rPr>
  </w:style>
  <w:style w:type="paragraph" w:styleId="NormalWeb">
    <w:name w:val="Normal (Web)"/>
    <w:basedOn w:val="Normal"/>
    <w:rsid w:val="0034648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character" w:styleId="lev">
    <w:name w:val="Strong"/>
    <w:basedOn w:val="Policepardfaut"/>
    <w:qFormat/>
    <w:rsid w:val="005D7AD7"/>
    <w:rPr>
      <w:b/>
      <w:bCs/>
    </w:rPr>
  </w:style>
  <w:style w:type="character" w:styleId="Accentuation">
    <w:name w:val="Emphasis"/>
    <w:basedOn w:val="Policepardfaut"/>
    <w:qFormat/>
    <w:rsid w:val="005D7AD7"/>
    <w:rPr>
      <w:i/>
      <w:iCs/>
    </w:rPr>
  </w:style>
  <w:style w:type="paragraph" w:styleId="Explorateurdedocuments">
    <w:name w:val="Document Map"/>
    <w:basedOn w:val="Normal"/>
    <w:semiHidden/>
    <w:rsid w:val="00DB00FC"/>
    <w:pPr>
      <w:shd w:val="clear" w:color="auto" w:fill="000080"/>
    </w:pPr>
    <w:rPr>
      <w:rFonts w:ascii="Tahoma" w:hAnsi="Tahoma" w:cs="Tahoma"/>
      <w:szCs w:val="20"/>
    </w:rPr>
  </w:style>
  <w:style w:type="character" w:styleId="Numrodeligne">
    <w:name w:val="line number"/>
    <w:basedOn w:val="Policepardfaut"/>
    <w:rsid w:val="00AD26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outil_formation\gestFormationWeb\gestion_formation_web\App_Data\feuille_evalu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feuille_evaluation.dotx</Template>
  <TotalTime>0</TotalTime>
  <Pages>1</Pages>
  <Words>2057</Words>
  <Characters>11316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décrire la fiche de fonction :</vt:lpstr>
    </vt:vector>
  </TitlesOfParts>
  <Company>Hewlett-Packard</Company>
  <LinksUpToDate>false</LinksUpToDate>
  <CharactersWithSpaces>13347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décrire la fiche de fonction :</dc:title>
  <dc:creator>Madani</dc:creator>
  <cp:lastModifiedBy>Madani</cp:lastModifiedBy>
  <cp:revision>2</cp:revision>
  <cp:lastPrinted>2017-12-06T14:35:00Z</cp:lastPrinted>
  <dcterms:created xsi:type="dcterms:W3CDTF">2018-01-16T11:41:00Z</dcterms:created>
  <dcterms:modified xsi:type="dcterms:W3CDTF">2018-01-16T11:41:00Z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-1714187324</vt:i4>
  </property>
  <property fmtid="{D5CDD505-2E9C-101B-9397-08002B2CF9AE}" pid="3" name="_ReviewCycleID">
    <vt:i4>-1714187324</vt:i4>
  </property>
  <property fmtid="{D5CDD505-2E9C-101B-9397-08002B2CF9AE}" pid="4" name="_NewReviewCycle">
    <vt:lpwstr/>
  </property>
  <property fmtid="{D5CDD505-2E9C-101B-9397-08002B2CF9AE}" pid="5" name="_EmailEntryID">
    <vt:lpwstr>000000008827C76AC1F127409F3724BE316DB7F1648B2000</vt:lpwstr>
  </property>
  <property fmtid="{D5CDD505-2E9C-101B-9397-08002B2CF9AE}" pid="6" name="_EmailStoreID0">
    <vt:lpwstr>0000000038A1BB1005E5101AA1BB08002B2A56C200007073747072782E646C6C00000000000000004E495441F9BFB80100AA0037D96E0000000043003A005C00550073006500720073005C004D006100640061006E0069005C0041007000700044006100740061005C004C006F00630061006C005C004D006900630072006F0</vt:lpwstr>
  </property>
  <property fmtid="{D5CDD505-2E9C-101B-9397-08002B2CF9AE}" pid="7" name="_EmailStoreID1">
    <vt:lpwstr>073006F00660074005C004F00750074006C006F006F006B005C004F00750074006C0062006D006100640061006E006900400065007300690063002D006F006E006C0069006E0065002E0063006F006D002D00300030003000300030003000300066002E007000730074000000</vt:lpwstr>
  </property>
  <property fmtid="{D5CDD505-2E9C-101B-9397-08002B2CF9AE}" pid="8" name="_ReviewingToolsShownOnce">
    <vt:lpwstr/>
  </property>
</Properties>
</file>