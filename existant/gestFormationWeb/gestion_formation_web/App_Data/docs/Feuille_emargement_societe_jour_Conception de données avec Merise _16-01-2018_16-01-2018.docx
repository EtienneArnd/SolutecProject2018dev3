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84" w:rsidRPr="00003DCC" w:rsidRDefault="00F26584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860"/>
        <w:gridCol w:w="1984"/>
        <w:gridCol w:w="1795"/>
        <w:gridCol w:w="1785"/>
      </w:tblGrid>
      <w:tr w:rsidR="00F26584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89015F" w:rsidRPr="00397242" w:rsidRDefault="0089015F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F6BAF" w:rsidRPr="007334BC" w:rsidRDefault="00F26584" w:rsidP="00CC4D3E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 w:rsidR="003B2800">
              <w:rPr>
                <w:rFonts w:ascii="Arial" w:hAnsi="Arial" w:cs="Arial"/>
                <w:b/>
                <w:bCs/>
                <w:sz w:val="28"/>
              </w:rPr>
              <w:t> 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  <w:r w:rsidR="00CC4D3E">
              <w:t>Conception de données avec Merise</w:t>
            </w:r>
          </w:p>
          <w:p w:rsidR="00880869" w:rsidRPr="00880869" w:rsidRDefault="00880869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7334BC" w:rsidRPr="007334BC" w:rsidRDefault="00880869" w:rsidP="00CC4D3E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 w:rsidR="00CC4D3E">
              <w:t>Développeurs et AMOA / Dév 1-2018</w:t>
            </w:r>
          </w:p>
          <w:p w:rsidR="007334BC" w:rsidRPr="00F65D8D" w:rsidRDefault="007334B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4DBE" w:rsidRDefault="009E726D" w:rsidP="00CC4D3E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Société :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CC4D3E">
              <w:t>Solutec Paris</w:t>
            </w:r>
          </w:p>
          <w:p w:rsidR="009F6BAF" w:rsidRPr="00F65D8D" w:rsidRDefault="009F6BAF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4DBE" w:rsidRDefault="00F26584" w:rsidP="00CC4D3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 w:rsidR="00DE3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CC4D3E">
              <w:t>1 jour</w:t>
            </w:r>
            <w:r w:rsidR="00003DCC">
              <w:t xml:space="preserve"> </w:t>
            </w:r>
          </w:p>
          <w:p w:rsidR="003B2800" w:rsidRPr="00F45D6C" w:rsidRDefault="003B2800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26584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26584" w:rsidRPr="00397242" w:rsidRDefault="00F26584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26584" w:rsidRPr="00397242" w:rsidRDefault="00F26584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</w:t>
            </w:r>
            <w:r w:rsidR="00F36207" w:rsidRPr="00397242">
              <w:rPr>
                <w:rFonts w:ascii="Arial" w:hAnsi="Arial" w:cs="Arial"/>
                <w:i/>
                <w:sz w:val="22"/>
                <w:szCs w:val="22"/>
              </w:rPr>
              <w:t>voir reçu la formation désignée</w:t>
            </w:r>
            <w:r w:rsidRPr="00397242">
              <w:rPr>
                <w:rFonts w:ascii="Arial" w:hAnsi="Arial" w:cs="Arial"/>
                <w:i/>
                <w:sz w:val="22"/>
                <w:szCs w:val="22"/>
              </w:rPr>
              <w:t xml:space="preserve"> ci-dessus.</w:t>
            </w:r>
          </w:p>
        </w:tc>
      </w:tr>
      <w:tr w:rsidR="00F26584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2C4C2C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="000B3554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0-17h00</w:t>
            </w:r>
          </w:p>
        </w:tc>
      </w:tr>
      <w:tr w:rsidR="00847C3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847C31" w:rsidRPr="00003DCC" w:rsidRDefault="00CC4D3E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GARNIER Adrien</w:t>
            </w:r>
          </w:p>
        </w:tc>
        <w:tc>
          <w:tcPr>
            <w:tcW w:w="1984" w:type="dxa"/>
            <w:vAlign w:val="center"/>
          </w:tcPr>
          <w:p w:rsidR="00847C31" w:rsidRPr="00003DCC" w:rsidRDefault="00CC4D3E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16/01/2018</w:t>
            </w:r>
          </w:p>
        </w:tc>
        <w:tc>
          <w:tcPr>
            <w:tcW w:w="179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CC4D3E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ADAVOODY-JOLFAEI Saïna-Eloïse</w:t>
            </w:r>
          </w:p>
        </w:tc>
        <w:tc>
          <w:tcPr>
            <w:tcW w:w="1984" w:type="dxa"/>
            <w:vAlign w:val="center"/>
          </w:tcPr>
          <w:p w:rsidR="00F23122" w:rsidRPr="00003DCC" w:rsidRDefault="00CC4D3E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CC4D3E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LANTZ Jean-Benoît</w:t>
            </w:r>
          </w:p>
        </w:tc>
        <w:tc>
          <w:tcPr>
            <w:tcW w:w="1984" w:type="dxa"/>
            <w:vAlign w:val="center"/>
          </w:tcPr>
          <w:p w:rsidR="00F23122" w:rsidRPr="00003DCC" w:rsidRDefault="00CC4D3E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CC4D3E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SOUMASTRE Baptiste</w:t>
            </w:r>
          </w:p>
        </w:tc>
        <w:tc>
          <w:tcPr>
            <w:tcW w:w="1984" w:type="dxa"/>
            <w:vAlign w:val="center"/>
          </w:tcPr>
          <w:p w:rsidR="00F23122" w:rsidRPr="00003DCC" w:rsidRDefault="00CC4D3E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CC4D3E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MUGLER Jean-Loup</w:t>
            </w:r>
          </w:p>
        </w:tc>
        <w:tc>
          <w:tcPr>
            <w:tcW w:w="1984" w:type="dxa"/>
            <w:vAlign w:val="center"/>
          </w:tcPr>
          <w:p w:rsidR="00F23122" w:rsidRPr="00003DCC" w:rsidRDefault="00CC4D3E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397242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97242" w:rsidRPr="00003DCC" w:rsidRDefault="00397242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DCC" w:rsidRDefault="00003DC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23122" w:rsidRPr="00003DCC" w:rsidRDefault="00CC4D3E" w:rsidP="00003DCC">
            <w:pPr>
              <w:rPr>
                <w:rFonts w:ascii="Arial" w:hAnsi="Arial" w:cs="Arial"/>
                <w:b/>
              </w:rPr>
            </w:pPr>
            <w:r>
              <w:t>HAGHIGHI David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23122" w:rsidRDefault="00CC4D3E" w:rsidP="005506B4">
            <w:pPr>
              <w:jc w:val="center"/>
            </w:pPr>
            <w:r>
              <w:t>16/01/2018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0B3554" w:rsidRDefault="00F23122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45D6C" w:rsidRDefault="00F23122" w:rsidP="005506B4">
            <w:pPr>
              <w:rPr>
                <w:rFonts w:ascii="Arial" w:hAnsi="Arial" w:cs="Arial"/>
              </w:rPr>
            </w:pPr>
          </w:p>
        </w:tc>
      </w:tr>
    </w:tbl>
    <w:p w:rsidR="00397242" w:rsidRDefault="00397242" w:rsidP="00F26584">
      <w:pPr>
        <w:rPr>
          <w:rFonts w:ascii="Arial" w:hAnsi="Arial" w:cs="Arial"/>
        </w:rPr>
      </w:pPr>
    </w:p>
    <w:p w:rsidR="00397242" w:rsidRDefault="00397242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3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BCC" w:rsidRPr="00F45D6C" w:rsidRDefault="00283527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-69.5pt;margin-top:52pt;width:75.3pt;height:58.05pt;z-index:251657728" stroked="f">
            <v:textbox style="mso-next-textbox:#_x0000_s1052">
              <w:txbxContent>
                <w:p w:rsidR="00CB6307" w:rsidRPr="00397242" w:rsidRDefault="00CB6307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sectPr w:rsidR="00054BCC" w:rsidRPr="00F45D6C" w:rsidSect="00FD30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06" w:bottom="360" w:left="1440" w:header="35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D3E" w:rsidRDefault="00CC4D3E">
      <w:r>
        <w:separator/>
      </w:r>
    </w:p>
  </w:endnote>
  <w:endnote w:type="continuationSeparator" w:id="0">
    <w:p w:rsidR="00CC4D3E" w:rsidRDefault="00CC4D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D3E" w:rsidRDefault="00CC4D3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283527">
    <w:pPr>
      <w:pStyle w:val="Pieddepage"/>
      <w:rPr>
        <w:rFonts w:ascii="Arial" w:hAnsi="Arial" w:cs="Arial"/>
        <w:color w:val="808080"/>
        <w:sz w:val="20"/>
      </w:rPr>
    </w:pPr>
    <w:r w:rsidRPr="00283527">
      <w:rPr>
        <w:noProof/>
      </w:rPr>
      <w:pict>
        <v:line id="_x0000_s2072" style="position:absolute;z-index:251656704" from="-27pt,2.85pt" to="45pt,2.85pt" strokecolor="silver" strokeweight="3pt"/>
      </w:pict>
    </w:r>
    <w:r w:rsidRPr="00283527">
      <w:rPr>
        <w:noProof/>
      </w:rPr>
      <w:pict>
        <v:line id="_x0000_s2056" style="position:absolute;z-index:251654656" from="405pt,2.85pt" to="477pt,2.85pt" strokecolor="silver" strokeweight="3pt"/>
      </w:pict>
    </w:r>
  </w:p>
  <w:p w:rsidR="002A45F2" w:rsidRDefault="002A45F2" w:rsidP="00303AB1">
    <w:pPr>
      <w:pStyle w:val="Pieddepage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12"/>
        <w:szCs w:val="12"/>
      </w:rPr>
      <w:t>FE/052/B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D3E" w:rsidRDefault="00CC4D3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D3E" w:rsidRDefault="00CC4D3E">
      <w:r>
        <w:separator/>
      </w:r>
    </w:p>
  </w:footnote>
  <w:footnote w:type="continuationSeparator" w:id="0">
    <w:p w:rsidR="00CC4D3E" w:rsidRDefault="00CC4D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283527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04.5pt;height:855.05pt;z-index:-251656704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283527" w:rsidP="003976CC">
    <w:pPr>
      <w:pStyle w:val="En-tte"/>
      <w:ind w:left="-360"/>
      <w:rPr>
        <w:rFonts w:cs="Arial"/>
      </w:rPr>
    </w:pPr>
    <w:r w:rsidRPr="0028352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45pt;margin-top:750.55pt;width:360.15pt;height:36pt;z-index:251661824" strokecolor="silver" strokeweight="3pt">
          <v:textbox style="mso-next-textbox:#_x0000_s2081">
            <w:txbxContent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ESIC – 41 rue Périer - 92120 MONTROUGE </w:t>
                </w:r>
              </w:p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 tél. : 01 53 90 15 20– 01 46 56 69 09 / Fax : 01 43 95 02 02 –  </w:t>
                </w:r>
                <w:hyperlink r:id="rId1" w:history="1">
                  <w:r>
                    <w:rPr>
                      <w:rStyle w:val="Lienhypertexte"/>
                      <w:rFonts w:ascii="Arial Narrow" w:hAnsi="Arial Narrow" w:cs="Arial"/>
                      <w:sz w:val="16"/>
                      <w:szCs w:val="16"/>
                    </w:rPr>
                    <w:t>www.esic-online.com</w:t>
                  </w:r>
                </w:hyperlink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Numéro de Déclaration d’Activité : 11.92.155.00.92 – RCS Nanterre B 453 035 230 000 45 – Code APE : </w:t>
                </w:r>
                <w:smartTag w:uri="urn:schemas-microsoft-com:office:smarttags" w:element="metricconverter">
                  <w:smartTagPr>
                    <w:attr w:name="ProductID" w:val="8559 A"/>
                  </w:smartTagPr>
                  <w:r>
                    <w:rPr>
                      <w:rFonts w:ascii="Arial Narrow" w:hAnsi="Arial Narrow" w:cs="Arial"/>
                      <w:sz w:val="16"/>
                      <w:szCs w:val="16"/>
                    </w:rPr>
                    <w:t>8559 A</w:t>
                  </w:r>
                </w:smartTag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</v:shape>
      </w:pict>
    </w:r>
    <w:r w:rsidRPr="0028352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left:0;text-align:left;margin-left:0;margin-top:0;width:604.5pt;height:855.05pt;z-index:-251655680;mso-position-horizontal:center;mso-position-horizontal-relative:margin;mso-position-vertical:center;mso-position-vertical-relative:margin" wrapcoords="-27 0 -27 21581 21600 21581 21600 0 -27 0">
          <v:imagedata r:id="rId2" o:title="fond-esic"/>
          <w10:wrap anchorx="margin" anchory="margin"/>
        </v:shape>
      </w:pict>
    </w:r>
    <w:r w:rsidRPr="00283527">
      <w:rPr>
        <w:noProof/>
      </w:rPr>
      <w:pict>
        <v:line id="_x0000_s2058" style="position:absolute;left:0;text-align:left;z-index:251655680" from="-27pt,53.05pt" to="-27pt,772.85pt" strokecolor="silver" strokeweight="3pt"/>
      </w:pict>
    </w:r>
    <w:r w:rsidRPr="00283527">
      <w:rPr>
        <w:noProof/>
      </w:rPr>
      <w:pict>
        <v:line id="_x0000_s2077" style="position:absolute;left:0;text-align:left;z-index:251657728" from="189pt,53.05pt" to="477pt,53.05pt" strokecolor="silver" strokeweight="3pt"/>
      </w:pict>
    </w:r>
    <w:r w:rsidRPr="00283527">
      <w:rPr>
        <w:noProof/>
      </w:rPr>
      <w:pict>
        <v:line id="_x0000_s2055" style="position:absolute;left:0;text-align:left;flip:x;z-index:251653632" from="477pt,53.05pt" to="477pt,772.85pt" strokecolor="silver" strokeweight="3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F2" w:rsidRDefault="00283527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04.5pt;height:855.05pt;z-index:-251657728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85FC6"/>
    <w:multiLevelType w:val="hybridMultilevel"/>
    <w:tmpl w:val="DDDE1ACA"/>
    <w:lvl w:ilvl="0" w:tplc="79FAF2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1">
    <w:nsid w:val="40540638"/>
    <w:multiLevelType w:val="hybridMultilevel"/>
    <w:tmpl w:val="A458334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35AE6"/>
    <w:multiLevelType w:val="singleLevel"/>
    <w:tmpl w:val="E0D2948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4C214D1C"/>
    <w:multiLevelType w:val="hybridMultilevel"/>
    <w:tmpl w:val="3376B9B8"/>
    <w:lvl w:ilvl="0" w:tplc="07465C02">
      <w:start w:val="9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4">
    <w:nsid w:val="7C761BBA"/>
    <w:multiLevelType w:val="hybridMultilevel"/>
    <w:tmpl w:val="870AEAFC"/>
    <w:lvl w:ilvl="0" w:tplc="1788332C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1701"/>
  <w:hyphenationZone w:val="425"/>
  <w:noPunctuationKerning/>
  <w:characterSpacingControl w:val="doNotCompress"/>
  <w:hdrShapeDefaults>
    <o:shapedefaults v:ext="edit" spidmax="13314">
      <o:colormenu v:ext="edit" stroke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 w:val="00003DCC"/>
    <w:rsid w:val="0001139A"/>
    <w:rsid w:val="0005140E"/>
    <w:rsid w:val="00054BCC"/>
    <w:rsid w:val="000A6D4C"/>
    <w:rsid w:val="000B3554"/>
    <w:rsid w:val="000E1738"/>
    <w:rsid w:val="00135FD4"/>
    <w:rsid w:val="00146DED"/>
    <w:rsid w:val="00172458"/>
    <w:rsid w:val="0017562C"/>
    <w:rsid w:val="00192C36"/>
    <w:rsid w:val="00193D73"/>
    <w:rsid w:val="001A13E1"/>
    <w:rsid w:val="001A5EE4"/>
    <w:rsid w:val="001B3F79"/>
    <w:rsid w:val="001C0256"/>
    <w:rsid w:val="001E4120"/>
    <w:rsid w:val="00206317"/>
    <w:rsid w:val="00214B1E"/>
    <w:rsid w:val="002641BE"/>
    <w:rsid w:val="00271DEF"/>
    <w:rsid w:val="00273BFA"/>
    <w:rsid w:val="00277BC7"/>
    <w:rsid w:val="00283527"/>
    <w:rsid w:val="002A45F2"/>
    <w:rsid w:val="002A5FD5"/>
    <w:rsid w:val="002A74BF"/>
    <w:rsid w:val="002C4C2C"/>
    <w:rsid w:val="002C4C50"/>
    <w:rsid w:val="002E72DF"/>
    <w:rsid w:val="002F66C4"/>
    <w:rsid w:val="00303AB1"/>
    <w:rsid w:val="0033179F"/>
    <w:rsid w:val="00346721"/>
    <w:rsid w:val="00361BF2"/>
    <w:rsid w:val="003739B9"/>
    <w:rsid w:val="003845AB"/>
    <w:rsid w:val="003929A5"/>
    <w:rsid w:val="00397242"/>
    <w:rsid w:val="003976CC"/>
    <w:rsid w:val="003A34B2"/>
    <w:rsid w:val="003A616F"/>
    <w:rsid w:val="003B2800"/>
    <w:rsid w:val="003B47E7"/>
    <w:rsid w:val="003B5E9D"/>
    <w:rsid w:val="003C4F40"/>
    <w:rsid w:val="003D3E7D"/>
    <w:rsid w:val="003D6D57"/>
    <w:rsid w:val="003E7792"/>
    <w:rsid w:val="00430B3B"/>
    <w:rsid w:val="00434A64"/>
    <w:rsid w:val="004569C2"/>
    <w:rsid w:val="00480582"/>
    <w:rsid w:val="004F7A87"/>
    <w:rsid w:val="00513869"/>
    <w:rsid w:val="005168A4"/>
    <w:rsid w:val="005829C7"/>
    <w:rsid w:val="00594AC9"/>
    <w:rsid w:val="00597570"/>
    <w:rsid w:val="005C0DF5"/>
    <w:rsid w:val="005D7115"/>
    <w:rsid w:val="005E7A7C"/>
    <w:rsid w:val="005F59CD"/>
    <w:rsid w:val="005F5E6B"/>
    <w:rsid w:val="006245FE"/>
    <w:rsid w:val="0063612D"/>
    <w:rsid w:val="006413FF"/>
    <w:rsid w:val="006502E1"/>
    <w:rsid w:val="00651837"/>
    <w:rsid w:val="00666485"/>
    <w:rsid w:val="00681D37"/>
    <w:rsid w:val="006A04CD"/>
    <w:rsid w:val="006B2966"/>
    <w:rsid w:val="006B4716"/>
    <w:rsid w:val="006D1A8E"/>
    <w:rsid w:val="006D2832"/>
    <w:rsid w:val="006F46DC"/>
    <w:rsid w:val="006F508A"/>
    <w:rsid w:val="00715AF9"/>
    <w:rsid w:val="00716421"/>
    <w:rsid w:val="007334BC"/>
    <w:rsid w:val="00741076"/>
    <w:rsid w:val="00746C7F"/>
    <w:rsid w:val="0076544C"/>
    <w:rsid w:val="00773862"/>
    <w:rsid w:val="007B63BE"/>
    <w:rsid w:val="007D7BE5"/>
    <w:rsid w:val="007F1D8A"/>
    <w:rsid w:val="007F412C"/>
    <w:rsid w:val="00837F32"/>
    <w:rsid w:val="008422CB"/>
    <w:rsid w:val="00847C31"/>
    <w:rsid w:val="008576D7"/>
    <w:rsid w:val="00880869"/>
    <w:rsid w:val="0089015F"/>
    <w:rsid w:val="008964AD"/>
    <w:rsid w:val="008B15C1"/>
    <w:rsid w:val="008C602C"/>
    <w:rsid w:val="008E5197"/>
    <w:rsid w:val="008F0B37"/>
    <w:rsid w:val="008F248C"/>
    <w:rsid w:val="008F340E"/>
    <w:rsid w:val="00903E83"/>
    <w:rsid w:val="00926520"/>
    <w:rsid w:val="00961EE0"/>
    <w:rsid w:val="0096214C"/>
    <w:rsid w:val="00966DD1"/>
    <w:rsid w:val="00971A77"/>
    <w:rsid w:val="009A4004"/>
    <w:rsid w:val="009B5B5A"/>
    <w:rsid w:val="009C2BB7"/>
    <w:rsid w:val="009D10C1"/>
    <w:rsid w:val="009E016A"/>
    <w:rsid w:val="009E726D"/>
    <w:rsid w:val="009F6BAF"/>
    <w:rsid w:val="00A10436"/>
    <w:rsid w:val="00A32325"/>
    <w:rsid w:val="00A37638"/>
    <w:rsid w:val="00A37BF5"/>
    <w:rsid w:val="00A47A09"/>
    <w:rsid w:val="00A51F42"/>
    <w:rsid w:val="00A52AB1"/>
    <w:rsid w:val="00A6306A"/>
    <w:rsid w:val="00A70994"/>
    <w:rsid w:val="00A73ED2"/>
    <w:rsid w:val="00AA1A20"/>
    <w:rsid w:val="00AA7C8F"/>
    <w:rsid w:val="00AB1916"/>
    <w:rsid w:val="00AC3469"/>
    <w:rsid w:val="00AD7967"/>
    <w:rsid w:val="00AE4139"/>
    <w:rsid w:val="00AF7924"/>
    <w:rsid w:val="00B11CF7"/>
    <w:rsid w:val="00B41A9D"/>
    <w:rsid w:val="00B43E4B"/>
    <w:rsid w:val="00B5691A"/>
    <w:rsid w:val="00B972C5"/>
    <w:rsid w:val="00BA4DBE"/>
    <w:rsid w:val="00BA6E43"/>
    <w:rsid w:val="00BC60B3"/>
    <w:rsid w:val="00BD3A51"/>
    <w:rsid w:val="00BE3D8B"/>
    <w:rsid w:val="00C07180"/>
    <w:rsid w:val="00C10E13"/>
    <w:rsid w:val="00CA01CC"/>
    <w:rsid w:val="00CA7E96"/>
    <w:rsid w:val="00CB0E84"/>
    <w:rsid w:val="00CB2F98"/>
    <w:rsid w:val="00CB50CD"/>
    <w:rsid w:val="00CB6307"/>
    <w:rsid w:val="00CC4D3E"/>
    <w:rsid w:val="00D1125C"/>
    <w:rsid w:val="00D36CC9"/>
    <w:rsid w:val="00D36E63"/>
    <w:rsid w:val="00D54E35"/>
    <w:rsid w:val="00D5548E"/>
    <w:rsid w:val="00D56012"/>
    <w:rsid w:val="00D7086B"/>
    <w:rsid w:val="00D7671A"/>
    <w:rsid w:val="00D8006F"/>
    <w:rsid w:val="00D821F9"/>
    <w:rsid w:val="00D977B9"/>
    <w:rsid w:val="00DA693A"/>
    <w:rsid w:val="00DE39EE"/>
    <w:rsid w:val="00E54159"/>
    <w:rsid w:val="00E646DF"/>
    <w:rsid w:val="00EA2535"/>
    <w:rsid w:val="00EA52CF"/>
    <w:rsid w:val="00F01138"/>
    <w:rsid w:val="00F23122"/>
    <w:rsid w:val="00F26584"/>
    <w:rsid w:val="00F3318B"/>
    <w:rsid w:val="00F36207"/>
    <w:rsid w:val="00F41F43"/>
    <w:rsid w:val="00F45D6C"/>
    <w:rsid w:val="00F50707"/>
    <w:rsid w:val="00F65D8D"/>
    <w:rsid w:val="00F80D2E"/>
    <w:rsid w:val="00F96CB3"/>
    <w:rsid w:val="00FA20F3"/>
    <w:rsid w:val="00FB7D5D"/>
    <w:rsid w:val="00FD30E3"/>
    <w:rsid w:val="00FD5D2E"/>
    <w:rsid w:val="00FE0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3314">
      <o:colormenu v:ext="edit" stroke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329"/>
    <w:rPr>
      <w:sz w:val="24"/>
    </w:rPr>
  </w:style>
  <w:style w:type="paragraph" w:styleId="Titre1">
    <w:name w:val="heading 1"/>
    <w:basedOn w:val="Normal"/>
    <w:next w:val="Normal"/>
    <w:qFormat/>
    <w:rsid w:val="00FD30E3"/>
    <w:pPr>
      <w:keepNext/>
      <w:spacing w:before="120" w:after="1440"/>
      <w:jc w:val="right"/>
      <w:outlineLvl w:val="0"/>
    </w:pPr>
    <w:rPr>
      <w:rFonts w:ascii="Arial" w:hAnsi="Arial"/>
      <w:smallCaps/>
      <w:sz w:val="40"/>
    </w:rPr>
  </w:style>
  <w:style w:type="paragraph" w:styleId="Titre2">
    <w:name w:val="heading 2"/>
    <w:basedOn w:val="Normal"/>
    <w:next w:val="Normal"/>
    <w:qFormat/>
    <w:rsid w:val="00FD30E3"/>
    <w:pPr>
      <w:keepNext/>
      <w:outlineLvl w:val="1"/>
    </w:pPr>
    <w:rPr>
      <w:rFonts w:ascii="Tahoma" w:hAnsi="Tahoma" w:cs="Tahoma"/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FD30E3"/>
    <w:pPr>
      <w:keepNext/>
      <w:jc w:val="center"/>
      <w:outlineLvl w:val="2"/>
    </w:pPr>
    <w:rPr>
      <w:b/>
      <w:bCs/>
      <w:sz w:val="40"/>
      <w:u w:val="single"/>
    </w:rPr>
  </w:style>
  <w:style w:type="paragraph" w:styleId="Titre4">
    <w:name w:val="heading 4"/>
    <w:basedOn w:val="Normal"/>
    <w:next w:val="Normal"/>
    <w:qFormat/>
    <w:rsid w:val="00FE03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E03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7">
    <w:name w:val="heading 7"/>
    <w:basedOn w:val="Normal"/>
    <w:next w:val="Normal"/>
    <w:qFormat/>
    <w:rsid w:val="00FE0329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FE032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FE03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30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30E3"/>
    <w:pPr>
      <w:tabs>
        <w:tab w:val="center" w:pos="4536"/>
        <w:tab w:val="right" w:pos="9072"/>
      </w:tabs>
    </w:pPr>
  </w:style>
  <w:style w:type="paragraph" w:customStyle="1" w:styleId="Adressedelexpditeur">
    <w:name w:val="Adresse de l'expéditeur"/>
    <w:basedOn w:val="Normal"/>
    <w:rsid w:val="00FD30E3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NormalWeb">
    <w:name w:val="Normal (Web)"/>
    <w:basedOn w:val="Normal"/>
    <w:rsid w:val="00FD30E3"/>
    <w:pPr>
      <w:spacing w:before="100" w:after="100"/>
    </w:pPr>
  </w:style>
  <w:style w:type="character" w:styleId="Lienhypertexte">
    <w:name w:val="Hyperlink"/>
    <w:basedOn w:val="Policepardfaut"/>
    <w:rsid w:val="00FD30E3"/>
    <w:rPr>
      <w:color w:val="0000FF"/>
      <w:u w:val="single"/>
    </w:rPr>
  </w:style>
  <w:style w:type="paragraph" w:styleId="Textedebulles">
    <w:name w:val="Balloon Text"/>
    <w:basedOn w:val="Normal"/>
    <w:semiHidden/>
    <w:rsid w:val="00FD30E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FD30E3"/>
    <w:rPr>
      <w:b/>
      <w:bCs/>
    </w:rPr>
  </w:style>
  <w:style w:type="paragraph" w:styleId="Corpsdetexte2">
    <w:name w:val="Body Text 2"/>
    <w:basedOn w:val="Normal"/>
    <w:rsid w:val="00FD30E3"/>
    <w:pPr>
      <w:spacing w:line="360" w:lineRule="auto"/>
      <w:jc w:val="both"/>
    </w:pPr>
    <w:rPr>
      <w:rFonts w:ascii="Verdana" w:hAnsi="Verdana"/>
    </w:rPr>
  </w:style>
  <w:style w:type="paragraph" w:styleId="Titre">
    <w:name w:val="Title"/>
    <w:basedOn w:val="Normal"/>
    <w:qFormat/>
    <w:rsid w:val="00FD30E3"/>
    <w:pPr>
      <w:jc w:val="center"/>
    </w:pPr>
    <w:rPr>
      <w:b/>
      <w:bCs/>
      <w:sz w:val="40"/>
    </w:rPr>
  </w:style>
  <w:style w:type="character" w:styleId="Lienhypertextesuivivisit">
    <w:name w:val="FollowedHyperlink"/>
    <w:basedOn w:val="Policepardfaut"/>
    <w:rsid w:val="00FD30E3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FD30E3"/>
    <w:rPr>
      <w:rFonts w:ascii="Tahoma" w:hAnsi="Tahoma" w:cs="Tahoma"/>
      <w:b/>
      <w:bCs/>
      <w:sz w:val="28"/>
      <w:bdr w:val="single" w:sz="4" w:space="0" w:color="auto"/>
    </w:rPr>
  </w:style>
  <w:style w:type="character" w:styleId="lev">
    <w:name w:val="Strong"/>
    <w:basedOn w:val="Policepardfaut"/>
    <w:qFormat/>
    <w:rsid w:val="00FD30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esic-onlin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margement_societe_jo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feuille_emargement_societe_jour.dotx</Template>
  <TotalTime>0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Affaire suivie par : Alexandre KOENIG</vt:lpstr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Affaire suivie par : Alexandre KOENIG</dc:title>
  <dc:creator>Madani</dc:creator>
  <cp:lastModifiedBy>Madani</cp:lastModifiedBy>
  <cp:revision>1</cp:revision>
  <cp:lastPrinted>2013-06-11T14:50:00Z</cp:lastPrinted>
  <dcterms:created xsi:type="dcterms:W3CDTF">2018-01-16T11:40:00Z</dcterms:created>
  <dcterms:modified xsi:type="dcterms:W3CDTF">2018-01-16T11:40:00Z</dcterms:modified>
</cp:coreProperties>
</file>