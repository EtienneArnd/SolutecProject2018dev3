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8F4E28" w:rsidRDefault="008F4E28" w:rsidP="005D7AD7">
      <w:pPr>
        <w:rPr>
          <w:b/>
        </w:rPr>
      </w:pPr>
    </w:p>
    <w:p w:rsidR="008F4E28" w:rsidRDefault="008F4E28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8F4E28" w:rsidRPr="00AD6C3A" w:rsidTr="006351C2">
        <w:trPr>
          <w:trHeight w:val="307"/>
        </w:trPr>
        <w:tc>
          <w:tcPr>
            <w:tcW w:w="5882" w:type="dxa"/>
          </w:tcPr>
          <w:p w:rsidR="008F4E28" w:rsidRPr="00AD6C3A" w:rsidRDefault="008F4E28" w:rsidP="009E1ECD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ADAVOODY-JOLFAEI Saïna-Eloïse</w:t>
            </w:r>
          </w:p>
        </w:tc>
        <w:tc>
          <w:tcPr>
            <w:tcW w:w="3896" w:type="dxa"/>
          </w:tcPr>
          <w:p w:rsidR="008F4E28" w:rsidRPr="00AD6C3A" w:rsidRDefault="008F4E28" w:rsidP="009E1ECD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8F4E28" w:rsidRPr="00AD6C3A" w:rsidTr="006351C2">
        <w:tc>
          <w:tcPr>
            <w:tcW w:w="5882" w:type="dxa"/>
          </w:tcPr>
          <w:p w:rsidR="008F4E28" w:rsidRPr="00AD6C3A" w:rsidRDefault="008F4E28" w:rsidP="009E1ECD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8F4E28" w:rsidRPr="00AD6C3A" w:rsidRDefault="008F4E28" w:rsidP="009E1ECD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8F4E28" w:rsidRPr="00663165" w:rsidRDefault="008F4E28" w:rsidP="00911159">
      <w:pPr>
        <w:spacing w:before="120"/>
        <w:rPr>
          <w:b/>
          <w:color w:val="808080"/>
        </w:rPr>
      </w:pPr>
    </w:p>
    <w:p w:rsidR="008F4E28" w:rsidRPr="005D7AD7" w:rsidRDefault="008F4E28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8F4E28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454444" w:rsidRDefault="008F4E28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9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9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10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10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8F4E28" w:rsidRPr="004B1385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1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1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10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1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1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1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8F4E28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37BA" w:rsidRDefault="008F4E28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1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1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2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12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1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1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1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1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1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1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1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1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1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1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1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1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1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1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1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13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9124C" w:rsidRDefault="008F4E28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13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13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14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14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1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1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1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1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1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1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1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1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1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1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1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1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1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1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1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1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1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1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1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1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1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1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1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1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16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16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16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16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17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17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172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17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8F4E28" w:rsidRPr="00C9124C" w:rsidRDefault="008F4E28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8F4E28" w:rsidRPr="00F40286" w:rsidRDefault="008F4E28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17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17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17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17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8F4E28" w:rsidRDefault="008F4E28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1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1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1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1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1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1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1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1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1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1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1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1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1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1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1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19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561AD5"/>
    <w:p w:rsidR="008F4E28" w:rsidRPr="00CF200B" w:rsidRDefault="008F4E28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911159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61AD5"/>
    <w:p w:rsidR="008F4E28" w:rsidRDefault="008F4E28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8F4E28" w:rsidRPr="005D7AD7" w:rsidRDefault="008F4E28" w:rsidP="003453CC">
      <w:pPr>
        <w:rPr>
          <w:szCs w:val="20"/>
        </w:rPr>
      </w:pPr>
    </w:p>
    <w:p w:rsidR="008F4E28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8F4E28" w:rsidSect="003954A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8F4E28" w:rsidRDefault="008F4E28" w:rsidP="005D7AD7">
      <w:pPr>
        <w:rPr>
          <w:b/>
        </w:rPr>
      </w:pPr>
    </w:p>
    <w:p w:rsidR="008F4E28" w:rsidRDefault="008F4E28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8F4E28" w:rsidRPr="00AD6C3A" w:rsidTr="006351C2">
        <w:trPr>
          <w:trHeight w:val="307"/>
        </w:trPr>
        <w:tc>
          <w:tcPr>
            <w:tcW w:w="5882" w:type="dxa"/>
          </w:tcPr>
          <w:p w:rsidR="008F4E28" w:rsidRPr="00AD6C3A" w:rsidRDefault="008F4E28" w:rsidP="0049024C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LANTZ Jean-Benoît</w:t>
            </w:r>
          </w:p>
        </w:tc>
        <w:tc>
          <w:tcPr>
            <w:tcW w:w="3896" w:type="dxa"/>
          </w:tcPr>
          <w:p w:rsidR="008F4E28" w:rsidRPr="00AD6C3A" w:rsidRDefault="008F4E28" w:rsidP="0049024C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8F4E28" w:rsidRPr="00AD6C3A" w:rsidTr="006351C2">
        <w:tc>
          <w:tcPr>
            <w:tcW w:w="5882" w:type="dxa"/>
          </w:tcPr>
          <w:p w:rsidR="008F4E28" w:rsidRPr="00AD6C3A" w:rsidRDefault="008F4E28" w:rsidP="0049024C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8F4E28" w:rsidRPr="00AD6C3A" w:rsidRDefault="008F4E28" w:rsidP="0049024C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8F4E28" w:rsidRPr="00663165" w:rsidRDefault="008F4E28" w:rsidP="00911159">
      <w:pPr>
        <w:spacing w:before="120"/>
        <w:rPr>
          <w:b/>
          <w:color w:val="808080"/>
        </w:rPr>
      </w:pPr>
    </w:p>
    <w:p w:rsidR="008F4E28" w:rsidRPr="005D7AD7" w:rsidRDefault="008F4E28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8F4E28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454444" w:rsidRDefault="008F4E28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9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19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19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19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8F4E28" w:rsidRPr="004B1385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19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19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20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2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2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20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2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2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2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2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2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2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8F4E28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37BA" w:rsidRDefault="008F4E28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21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21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21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1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1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2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2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2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2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2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2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2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2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9124C" w:rsidRDefault="008F4E28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23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23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23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23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23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23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24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2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2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2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2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2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2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2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2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2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2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2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2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2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2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2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2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2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2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2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2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2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262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2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26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2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26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26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268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26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8F4E28" w:rsidRPr="00C9124C" w:rsidRDefault="008F4E28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8F4E28" w:rsidRPr="00F40286" w:rsidRDefault="008F4E28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27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27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27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27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8F4E28" w:rsidRDefault="008F4E28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27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27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27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2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2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2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2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2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2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2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2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2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2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2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2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2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561AD5"/>
    <w:p w:rsidR="008F4E28" w:rsidRPr="00CF200B" w:rsidRDefault="008F4E28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911159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61AD5"/>
    <w:p w:rsidR="008F4E28" w:rsidRDefault="008F4E28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8F4E28" w:rsidRPr="005D7AD7" w:rsidRDefault="008F4E28" w:rsidP="003453CC">
      <w:pPr>
        <w:rPr>
          <w:szCs w:val="20"/>
        </w:rPr>
      </w:pPr>
    </w:p>
    <w:p w:rsidR="008F4E28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8F4E28" w:rsidSect="008F4E28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8F4E28" w:rsidRDefault="008F4E28" w:rsidP="005D7AD7">
      <w:pPr>
        <w:rPr>
          <w:b/>
        </w:rPr>
      </w:pPr>
    </w:p>
    <w:p w:rsidR="008F4E28" w:rsidRDefault="008F4E28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8F4E28" w:rsidRPr="00AD6C3A" w:rsidTr="006351C2">
        <w:trPr>
          <w:trHeight w:val="307"/>
        </w:trPr>
        <w:tc>
          <w:tcPr>
            <w:tcW w:w="5882" w:type="dxa"/>
          </w:tcPr>
          <w:p w:rsidR="008F4E28" w:rsidRPr="00AD6C3A" w:rsidRDefault="008F4E28" w:rsidP="00F2149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SOUMASTRE Baptiste</w:t>
            </w:r>
          </w:p>
        </w:tc>
        <w:tc>
          <w:tcPr>
            <w:tcW w:w="3896" w:type="dxa"/>
          </w:tcPr>
          <w:p w:rsidR="008F4E28" w:rsidRPr="00AD6C3A" w:rsidRDefault="008F4E28" w:rsidP="00F2149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8F4E28" w:rsidRPr="00AD6C3A" w:rsidTr="006351C2">
        <w:tc>
          <w:tcPr>
            <w:tcW w:w="5882" w:type="dxa"/>
          </w:tcPr>
          <w:p w:rsidR="008F4E28" w:rsidRPr="00AD6C3A" w:rsidRDefault="008F4E28" w:rsidP="00F2149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8F4E28" w:rsidRPr="00AD6C3A" w:rsidRDefault="008F4E28" w:rsidP="00F2149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8F4E28" w:rsidRPr="00663165" w:rsidRDefault="008F4E28" w:rsidP="00911159">
      <w:pPr>
        <w:spacing w:before="120"/>
        <w:rPr>
          <w:b/>
          <w:color w:val="808080"/>
        </w:rPr>
      </w:pPr>
    </w:p>
    <w:p w:rsidR="008F4E28" w:rsidRPr="005D7AD7" w:rsidRDefault="008F4E28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8F4E28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454444" w:rsidRDefault="008F4E28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29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9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29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29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8F4E28" w:rsidRPr="004B1385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29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29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29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29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29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30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3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3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30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3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3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3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8F4E28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37BA" w:rsidRDefault="008F4E28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31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31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31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31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3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3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3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31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31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31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32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3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3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9124C" w:rsidRDefault="008F4E28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3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3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3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33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3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3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3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33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33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33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34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3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3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3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3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3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3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3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3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3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3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3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3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3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3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3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3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3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35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3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360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3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36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3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36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3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8F4E28" w:rsidRPr="00C9124C" w:rsidRDefault="008F4E28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8F4E28" w:rsidRPr="00F40286" w:rsidRDefault="008F4E28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36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3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36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369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8F4E28" w:rsidRDefault="008F4E28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3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37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3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37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37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37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37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3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3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3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3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3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3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3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3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3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561AD5"/>
    <w:p w:rsidR="008F4E28" w:rsidRPr="00CF200B" w:rsidRDefault="008F4E28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911159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61AD5"/>
    <w:p w:rsidR="008F4E28" w:rsidRDefault="008F4E28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8F4E28" w:rsidRPr="005D7AD7" w:rsidRDefault="008F4E28" w:rsidP="003453CC">
      <w:pPr>
        <w:rPr>
          <w:szCs w:val="20"/>
        </w:rPr>
      </w:pPr>
    </w:p>
    <w:p w:rsidR="008F4E28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8F4E28" w:rsidSect="008F4E28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8F4E28" w:rsidRPr="003453CC" w:rsidRDefault="008F4E28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8F4E28" w:rsidRDefault="008F4E28" w:rsidP="005D7AD7">
      <w:pPr>
        <w:rPr>
          <w:b/>
        </w:rPr>
      </w:pPr>
    </w:p>
    <w:p w:rsidR="008F4E28" w:rsidRDefault="008F4E28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8F4E28" w:rsidRPr="00AD6C3A" w:rsidTr="006351C2">
        <w:trPr>
          <w:trHeight w:val="307"/>
        </w:trPr>
        <w:tc>
          <w:tcPr>
            <w:tcW w:w="5882" w:type="dxa"/>
          </w:tcPr>
          <w:p w:rsidR="008F4E28" w:rsidRPr="00AD6C3A" w:rsidRDefault="008F4E28" w:rsidP="00507E51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MUGLER Jean-Loup</w:t>
            </w:r>
          </w:p>
        </w:tc>
        <w:tc>
          <w:tcPr>
            <w:tcW w:w="3896" w:type="dxa"/>
          </w:tcPr>
          <w:p w:rsidR="008F4E28" w:rsidRPr="00AD6C3A" w:rsidRDefault="008F4E28" w:rsidP="00507E51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8F4E28" w:rsidRPr="00AD6C3A" w:rsidTr="006351C2">
        <w:tc>
          <w:tcPr>
            <w:tcW w:w="5882" w:type="dxa"/>
          </w:tcPr>
          <w:p w:rsidR="008F4E28" w:rsidRPr="00AD6C3A" w:rsidRDefault="008F4E28" w:rsidP="00507E51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8F4E28" w:rsidRPr="00AD6C3A" w:rsidRDefault="008F4E28" w:rsidP="00507E51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8F4E28" w:rsidRPr="00663165" w:rsidRDefault="008F4E28" w:rsidP="00911159">
      <w:pPr>
        <w:spacing w:before="120"/>
        <w:rPr>
          <w:b/>
          <w:color w:val="808080"/>
        </w:rPr>
      </w:pPr>
    </w:p>
    <w:p w:rsidR="008F4E28" w:rsidRPr="005D7AD7" w:rsidRDefault="008F4E28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8F4E28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454444" w:rsidRDefault="008F4E28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6" name="Image 38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7" name="Image 38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8" name="Image 38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Pr="00454444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9" name="Image 389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8F4E28" w:rsidRPr="004B1385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8F4E28" w:rsidRDefault="008F4E28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0" name="Image 3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1" name="Image 3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2" name="Image 3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3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4" name="Image 39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5" name="Image 39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7" name="Image 39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8" name="Image 39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9" name="Image 39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401" name="Image 40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2" name="Image 4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3" name="Image 4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5" name="Image 40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8F4E28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37BA" w:rsidRDefault="008F4E28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6" name="Image 40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7" name="Image 40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8" name="Image 40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9" name="Image 409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8F4E28" w:rsidRDefault="008F4E28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0" name="Image 4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1" name="Image 4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2" name="Image 4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3" name="Image 4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4" name="Image 4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5" name="Image 4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6" name="Image 4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7" name="Image 41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8" name="Image 41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9" name="Image 41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0" name="Image 42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1" name="Image 4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2" name="Image 4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3" name="Image 4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4" name="Image 4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5" name="Image 4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9124C" w:rsidRDefault="008F4E28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6" name="Image 42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7" name="Image 42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8" name="Image 42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9" name="Image 429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8F4E28" w:rsidRDefault="008F4E28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0" name="Image 4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1" name="Image 4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2" name="Image 4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3" name="Image 4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4" name="Image 4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5" name="Image 4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6" name="Image 4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7" name="Image 43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8" name="Image 43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9" name="Image 43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0" name="Image 44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1" name="Image 4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2" name="Image 4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3" name="Image 4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4" name="Image 4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5" name="Image 4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6" name="Image 4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7" name="Image 4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8" name="Image 4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9" name="Image 4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0" name="Image 4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1" name="Image 4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2" name="Image 4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3" name="Image 4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4" name="Image 45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5" name="Image 4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6" name="Image 456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7" name="Image 4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58" name="Image 45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9" name="Image 4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0" name="Image 46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1" name="Image 4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8F4E28" w:rsidRPr="00C9124C" w:rsidRDefault="008F4E28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8F4E28" w:rsidRPr="00F40286" w:rsidRDefault="008F4E28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CF200B" w:rsidRDefault="008F4E28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8F4E28" w:rsidRPr="00F40286" w:rsidRDefault="008F4E28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8F4E28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F4E28" w:rsidRPr="00CF200B" w:rsidRDefault="008F4E28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2" name="Image 462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3" name="Image 463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4" name="Image 464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8F4E28" w:rsidRDefault="008F4E28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5" name="Image 465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E28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8F4E28" w:rsidRDefault="008F4E28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8F4E28" w:rsidRDefault="008F4E28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6" name="Image 4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7" name="Image 46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8" name="Image 4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9" name="Image 46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0" name="Image 4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1" name="Image 47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2" name="Image 4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3" name="Image 47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4" name="Image 47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5" name="Image 47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6" name="Image 47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7" name="Image 4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F4E28" w:rsidRDefault="008F4E28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8" name="Image 4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9" name="Image 4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0" name="Image 4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1" name="Image 4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E28" w:rsidRDefault="008F4E28" w:rsidP="00561AD5"/>
    <w:p w:rsidR="008F4E28" w:rsidRPr="00CF200B" w:rsidRDefault="008F4E28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911159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Pr="00F40286" w:rsidRDefault="008F4E28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8F4E28" w:rsidRDefault="008F4E28" w:rsidP="00561AD5"/>
    <w:p w:rsidR="008F4E28" w:rsidRDefault="008F4E28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8F4E28" w:rsidRPr="005D7AD7" w:rsidRDefault="008F4E28" w:rsidP="003453CC">
      <w:pPr>
        <w:rPr>
          <w:szCs w:val="20"/>
        </w:rPr>
      </w:pPr>
    </w:p>
    <w:p w:rsidR="008F4E28" w:rsidRDefault="008F4E28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8F4E28" w:rsidSect="008F4E28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bookmarkStart w:id="0" w:name="_GoBack"/>
      <w:bookmarkEnd w:id="0"/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78320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783208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78320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783208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78320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83208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78320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83208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FDC0F3F" wp14:editId="58419EEE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687AEF65" wp14:editId="4F3ED4DA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8787CE6" wp14:editId="015C44E5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BCBC7A7" wp14:editId="63B72FED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B68FBC" wp14:editId="47B4E3B5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1906A61" wp14:editId="1C4DB3A1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BF0D74B" wp14:editId="1180393E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 wp14:anchorId="7F20CB6C" wp14:editId="2828EE83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52F03B" wp14:editId="19D6DCB4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2DDB3FD" wp14:editId="6E4EDF8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62E13599" wp14:editId="74D21169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F2D963" wp14:editId="348A88B3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AB1DC8" wp14:editId="5CA26AEE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DED0E2A" wp14:editId="6A455C1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01E9C6DB" wp14:editId="007E6866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77C450" wp14:editId="69B2DE76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0D44CB" wp14:editId="2E14E954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347FD3A" wp14:editId="2BCA7F6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12854F88" wp14:editId="1F48DD17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56762D" wp14:editId="15006661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B645C66" wp14:editId="643981A1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0D2EEFC2" wp14:editId="5CB09907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DEB7A2E" wp14:editId="4DBB3258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18728B8" wp14:editId="5931F103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F7D595" wp14:editId="1DC998A3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9F16115" wp14:editId="1C26417E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2AB309B" wp14:editId="7C7455C3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60B2789" wp14:editId="44F86964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F00B21" wp14:editId="7BE7B6BE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35A9B5A" wp14:editId="460676C7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1079B25" wp14:editId="1BD78EAB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78900C0" wp14:editId="1DEEA7CC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A7F767" wp14:editId="31CB1066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640D4B2" wp14:editId="102CA0FC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B28A1BD" wp14:editId="00D1A05D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501B4F4" wp14:editId="2D87ABB7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D35DDC" wp14:editId="6FC49B52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4878B94" wp14:editId="3F029118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08527E0" wp14:editId="6F579443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DDFD105" wp14:editId="5E6257E6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DD2FD66" wp14:editId="22503302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9C19E6D" wp14:editId="13E7BF79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CA952CF" wp14:editId="46DA9E79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BFE688A" wp14:editId="79FD5524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82C36" wp14:editId="6284B6E8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869D154" wp14:editId="2E903E56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EB43345" wp14:editId="121FC997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8857281" wp14:editId="6286B818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5516CDF" wp14:editId="7FCAA663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5E1C14" wp14:editId="6167E555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5E550" wp14:editId="4DCB1C6E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40E9729" wp14:editId="3EC9A249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863B2AB" wp14:editId="03CA3665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F958639" wp14:editId="264B2821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2C4F315D" wp14:editId="7525792D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A69C9F" wp14:editId="47D3618B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51ECE9" wp14:editId="48FA7133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AD5811A" wp14:editId="7BC69889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CD6B4A9" wp14:editId="23DD78A9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26AA6E4" wp14:editId="509134D8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DA52F44" wp14:editId="75132AA7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5838AF" wp14:editId="028380B2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ECEE88" wp14:editId="61877DEC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25F69F24" wp14:editId="0143FF86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28AE6A2F" wp14:editId="462C50E3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2D27E234" wp14:editId="6E1DBCDB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5E300D8" wp14:editId="70A40581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74180D" wp14:editId="03CBA409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660A3AB" wp14:editId="3473AC04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549AE793" wp14:editId="55B2CF3D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7C53306" wp14:editId="73433B2D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54230EB" wp14:editId="075BA614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61FF06BC" wp14:editId="0FB2405A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45B7F4E" wp14:editId="052FBF89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3D3A956" wp14:editId="3A14156B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F868728" wp14:editId="56FBE8D7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9205BBF" wp14:editId="096C677C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ECAC343" wp14:editId="63B19231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E424C20" wp14:editId="406F37CC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05BC7497" wp14:editId="29D1726A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1F10C4" wp14:editId="39D31B4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2C93D3D" wp14:editId="2D3F48F1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FDE2216" wp14:editId="37CE8C58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9EAEA9B" wp14:editId="1436FF99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F84868" wp14:editId="7BFE7D9E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D260D4F" wp14:editId="67D973BA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C39934B" wp14:editId="67D46D39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B6F20C3" wp14:editId="5148B8BF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E46468" wp14:editId="6DECCEA2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0C00993" wp14:editId="523C1575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610072A" wp14:editId="0FEFB20C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98E3D63" wp14:editId="60D606A9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CA5970" wp14:editId="26D5E193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63B8D9B" wp14:editId="65B45EE7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3A9BDD3" wp14:editId="31E435CC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AF0AD67" wp14:editId="1E38F72D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8F4E28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08" w:rsidRDefault="00783208" w:rsidP="004E701B">
      <w:pPr>
        <w:pStyle w:val="En-tte"/>
      </w:pPr>
      <w:r>
        <w:separator/>
      </w:r>
    </w:p>
  </w:endnote>
  <w:endnote w:type="continuationSeparator" w:id="0">
    <w:p w:rsidR="00783208" w:rsidRDefault="00783208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08" w:rsidRDefault="00783208" w:rsidP="004E701B">
      <w:pPr>
        <w:pStyle w:val="En-tte"/>
      </w:pPr>
      <w:r>
        <w:separator/>
      </w:r>
    </w:p>
  </w:footnote>
  <w:footnote w:type="continuationSeparator" w:id="0">
    <w:p w:rsidR="00783208" w:rsidRDefault="00783208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37EB6784" wp14:editId="5CEF134F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783208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783208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783208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783208">
            <w:t>08/01/2018</w:t>
          </w:r>
        </w:p>
        <w:p w:rsidR="00437CD0" w:rsidRPr="00825B79" w:rsidRDefault="00437CD0" w:rsidP="00783208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783208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783208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208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83208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8F4E28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2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