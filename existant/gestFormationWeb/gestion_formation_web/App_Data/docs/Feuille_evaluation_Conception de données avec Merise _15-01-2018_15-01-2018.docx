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5E5AF2" w:rsidRDefault="005E5AF2" w:rsidP="005D7AD7">
      <w:pPr>
        <w:rPr>
          <w:b/>
        </w:rPr>
      </w:pPr>
    </w:p>
    <w:p w:rsidR="005E5AF2" w:rsidRDefault="005E5AF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5E5AF2" w:rsidRPr="00AD6C3A" w:rsidTr="006351C2">
        <w:trPr>
          <w:trHeight w:val="307"/>
        </w:trPr>
        <w:tc>
          <w:tcPr>
            <w:tcW w:w="5882" w:type="dxa"/>
          </w:tcPr>
          <w:p w:rsidR="005E5AF2" w:rsidRPr="00AD6C3A" w:rsidRDefault="005E5AF2" w:rsidP="00B463E7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ADAVOODY-JOLFAEI Saïna-Eloïse</w:t>
            </w:r>
          </w:p>
        </w:tc>
        <w:tc>
          <w:tcPr>
            <w:tcW w:w="3896" w:type="dxa"/>
          </w:tcPr>
          <w:p w:rsidR="005E5AF2" w:rsidRPr="00AD6C3A" w:rsidRDefault="005E5AF2" w:rsidP="00B463E7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5E5AF2" w:rsidRPr="00AD6C3A" w:rsidTr="006351C2">
        <w:tc>
          <w:tcPr>
            <w:tcW w:w="5882" w:type="dxa"/>
          </w:tcPr>
          <w:p w:rsidR="005E5AF2" w:rsidRPr="00AD6C3A" w:rsidRDefault="005E5AF2" w:rsidP="00B463E7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5E5AF2" w:rsidRPr="00AD6C3A" w:rsidRDefault="005E5AF2" w:rsidP="00B463E7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5E5AF2" w:rsidRPr="00663165" w:rsidRDefault="005E5AF2" w:rsidP="00911159">
      <w:pPr>
        <w:spacing w:before="120"/>
        <w:rPr>
          <w:b/>
          <w:color w:val="808080"/>
        </w:rPr>
      </w:pPr>
    </w:p>
    <w:p w:rsidR="005E5AF2" w:rsidRPr="005D7AD7" w:rsidRDefault="005E5AF2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E5AF2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454444" w:rsidRDefault="005E5AF2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7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9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0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1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E5AF2" w:rsidRPr="004B1385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7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9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0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1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E5AF2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37BA" w:rsidRDefault="005E5AF2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8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9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0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1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0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1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2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3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9124C" w:rsidRDefault="005E5AF2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8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9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0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1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8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0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2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4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7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8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9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0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2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E5AF2" w:rsidRPr="00C9124C" w:rsidRDefault="005E5AF2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5E5AF2" w:rsidRPr="00F40286" w:rsidRDefault="005E5AF2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4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5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6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7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5E5AF2" w:rsidRDefault="005E5AF2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6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7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8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9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0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1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2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3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561AD5"/>
    <w:p w:rsidR="005E5AF2" w:rsidRPr="00CF200B" w:rsidRDefault="005E5AF2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911159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61AD5"/>
    <w:p w:rsidR="005E5AF2" w:rsidRDefault="005E5AF2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5E5AF2" w:rsidRPr="005D7AD7" w:rsidRDefault="005E5AF2" w:rsidP="003453CC">
      <w:pPr>
        <w:rPr>
          <w:szCs w:val="20"/>
        </w:rPr>
      </w:pPr>
    </w:p>
    <w:p w:rsidR="005E5AF2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5E5AF2" w:rsidSect="003954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5E5AF2" w:rsidRDefault="005E5AF2" w:rsidP="005D7AD7">
      <w:pPr>
        <w:rPr>
          <w:b/>
        </w:rPr>
      </w:pPr>
    </w:p>
    <w:p w:rsidR="005E5AF2" w:rsidRDefault="005E5AF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5E5AF2" w:rsidRPr="00AD6C3A" w:rsidTr="006351C2">
        <w:trPr>
          <w:trHeight w:val="307"/>
        </w:trPr>
        <w:tc>
          <w:tcPr>
            <w:tcW w:w="5882" w:type="dxa"/>
          </w:tcPr>
          <w:p w:rsidR="005E5AF2" w:rsidRPr="00AD6C3A" w:rsidRDefault="005E5AF2" w:rsidP="008D3585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LANTZ Jean-Benoît</w:t>
            </w:r>
          </w:p>
        </w:tc>
        <w:tc>
          <w:tcPr>
            <w:tcW w:w="3896" w:type="dxa"/>
          </w:tcPr>
          <w:p w:rsidR="005E5AF2" w:rsidRPr="00AD6C3A" w:rsidRDefault="005E5AF2" w:rsidP="008D3585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5E5AF2" w:rsidRPr="00AD6C3A" w:rsidTr="006351C2">
        <w:tc>
          <w:tcPr>
            <w:tcW w:w="5882" w:type="dxa"/>
          </w:tcPr>
          <w:p w:rsidR="005E5AF2" w:rsidRPr="00AD6C3A" w:rsidRDefault="005E5AF2" w:rsidP="008D3585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5E5AF2" w:rsidRPr="00AD6C3A" w:rsidRDefault="005E5AF2" w:rsidP="008D3585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5E5AF2" w:rsidRPr="00663165" w:rsidRDefault="005E5AF2" w:rsidP="00911159">
      <w:pPr>
        <w:spacing w:before="120"/>
        <w:rPr>
          <w:b/>
          <w:color w:val="808080"/>
        </w:rPr>
      </w:pPr>
    </w:p>
    <w:p w:rsidR="005E5AF2" w:rsidRPr="005D7AD7" w:rsidRDefault="005E5AF2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E5AF2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454444" w:rsidRDefault="005E5AF2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4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5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6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7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E5AF2" w:rsidRPr="004B1385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9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1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2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3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5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6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7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9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E5AF2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37BA" w:rsidRDefault="005E5AF2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4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5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6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7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2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3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4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5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9124C" w:rsidRDefault="005E5AF2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4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5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6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7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0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2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4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6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8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9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0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1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2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4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6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8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E5AF2" w:rsidRPr="00C9124C" w:rsidRDefault="005E5AF2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5E5AF2" w:rsidRPr="00F40286" w:rsidRDefault="005E5AF2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0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1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2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3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5E5AF2" w:rsidRDefault="005E5AF2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8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9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0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1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2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3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4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5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6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7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8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9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561AD5"/>
    <w:p w:rsidR="005E5AF2" w:rsidRPr="00CF200B" w:rsidRDefault="005E5AF2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911159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61AD5"/>
    <w:p w:rsidR="005E5AF2" w:rsidRDefault="005E5AF2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5E5AF2" w:rsidRPr="005D7AD7" w:rsidRDefault="005E5AF2" w:rsidP="003453CC">
      <w:pPr>
        <w:rPr>
          <w:szCs w:val="20"/>
        </w:rPr>
      </w:pPr>
    </w:p>
    <w:p w:rsidR="005E5AF2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5E5AF2" w:rsidSect="005E5AF2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5E5AF2" w:rsidRDefault="005E5AF2" w:rsidP="005D7AD7">
      <w:pPr>
        <w:rPr>
          <w:b/>
        </w:rPr>
      </w:pPr>
    </w:p>
    <w:p w:rsidR="005E5AF2" w:rsidRDefault="005E5AF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5E5AF2" w:rsidRPr="00AD6C3A" w:rsidTr="006351C2">
        <w:trPr>
          <w:trHeight w:val="307"/>
        </w:trPr>
        <w:tc>
          <w:tcPr>
            <w:tcW w:w="5882" w:type="dxa"/>
          </w:tcPr>
          <w:p w:rsidR="005E5AF2" w:rsidRPr="00AD6C3A" w:rsidRDefault="005E5AF2" w:rsidP="00E95682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SOUMASTRE Baptiste</w:t>
            </w:r>
          </w:p>
        </w:tc>
        <w:tc>
          <w:tcPr>
            <w:tcW w:w="3896" w:type="dxa"/>
          </w:tcPr>
          <w:p w:rsidR="005E5AF2" w:rsidRPr="00AD6C3A" w:rsidRDefault="005E5AF2" w:rsidP="00E95682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5E5AF2" w:rsidRPr="00AD6C3A" w:rsidTr="006351C2">
        <w:tc>
          <w:tcPr>
            <w:tcW w:w="5882" w:type="dxa"/>
          </w:tcPr>
          <w:p w:rsidR="005E5AF2" w:rsidRPr="00AD6C3A" w:rsidRDefault="005E5AF2" w:rsidP="00E95682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5E5AF2" w:rsidRPr="00AD6C3A" w:rsidRDefault="005E5AF2" w:rsidP="00E95682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5E5AF2" w:rsidRPr="00663165" w:rsidRDefault="005E5AF2" w:rsidP="00911159">
      <w:pPr>
        <w:spacing w:before="120"/>
        <w:rPr>
          <w:b/>
          <w:color w:val="808080"/>
        </w:rPr>
      </w:pPr>
    </w:p>
    <w:p w:rsidR="005E5AF2" w:rsidRPr="005D7AD7" w:rsidRDefault="005E5AF2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E5AF2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454444" w:rsidRDefault="005E5AF2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0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1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2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3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E5AF2" w:rsidRPr="004B1385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4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5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9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1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2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3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5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E5AF2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37BA" w:rsidRDefault="005E5AF2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0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1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2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3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4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5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6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7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9124C" w:rsidRDefault="005E5AF2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0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1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2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3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2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4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6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8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0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1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2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3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8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0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2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4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E5AF2" w:rsidRPr="00C9124C" w:rsidRDefault="005E5AF2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5E5AF2" w:rsidRPr="00F40286" w:rsidRDefault="005E5AF2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6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7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8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9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5E5AF2" w:rsidRDefault="005E5AF2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0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1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2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3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4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5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6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7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8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9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0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1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2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3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4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5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561AD5"/>
    <w:p w:rsidR="005E5AF2" w:rsidRPr="00CF200B" w:rsidRDefault="005E5AF2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911159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61AD5"/>
    <w:p w:rsidR="005E5AF2" w:rsidRDefault="005E5AF2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5E5AF2" w:rsidRPr="005D7AD7" w:rsidRDefault="005E5AF2" w:rsidP="003453CC">
      <w:pPr>
        <w:rPr>
          <w:szCs w:val="20"/>
        </w:rPr>
      </w:pPr>
    </w:p>
    <w:p w:rsidR="005E5AF2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5E5AF2" w:rsidSect="005E5AF2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5E5AF2" w:rsidRPr="003453CC" w:rsidRDefault="005E5AF2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5E5AF2" w:rsidRDefault="005E5AF2" w:rsidP="005D7AD7">
      <w:pPr>
        <w:rPr>
          <w:b/>
        </w:rPr>
      </w:pPr>
    </w:p>
    <w:p w:rsidR="005E5AF2" w:rsidRDefault="005E5AF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5E5AF2" w:rsidRPr="00AD6C3A" w:rsidTr="006351C2">
        <w:trPr>
          <w:trHeight w:val="307"/>
        </w:trPr>
        <w:tc>
          <w:tcPr>
            <w:tcW w:w="5882" w:type="dxa"/>
          </w:tcPr>
          <w:p w:rsidR="005E5AF2" w:rsidRPr="00AD6C3A" w:rsidRDefault="005E5AF2" w:rsidP="00FB212A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MUGLER Jean-Loup</w:t>
            </w:r>
          </w:p>
        </w:tc>
        <w:tc>
          <w:tcPr>
            <w:tcW w:w="3896" w:type="dxa"/>
          </w:tcPr>
          <w:p w:rsidR="005E5AF2" w:rsidRPr="00AD6C3A" w:rsidRDefault="005E5AF2" w:rsidP="00FB212A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5E5AF2" w:rsidRPr="00AD6C3A" w:rsidTr="006351C2">
        <w:tc>
          <w:tcPr>
            <w:tcW w:w="5882" w:type="dxa"/>
          </w:tcPr>
          <w:p w:rsidR="005E5AF2" w:rsidRPr="00AD6C3A" w:rsidRDefault="005E5AF2" w:rsidP="00FB212A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5E5AF2" w:rsidRPr="00AD6C3A" w:rsidRDefault="005E5AF2" w:rsidP="00FB212A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5E5AF2" w:rsidRPr="00663165" w:rsidRDefault="005E5AF2" w:rsidP="00911159">
      <w:pPr>
        <w:spacing w:before="120"/>
        <w:rPr>
          <w:b/>
          <w:color w:val="808080"/>
        </w:rPr>
      </w:pPr>
    </w:p>
    <w:p w:rsidR="005E5AF2" w:rsidRPr="005D7AD7" w:rsidRDefault="005E5AF2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E5AF2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454444" w:rsidRDefault="005E5AF2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6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7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8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Pr="00454444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9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E5AF2" w:rsidRPr="004B1385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5E5AF2" w:rsidRDefault="005E5AF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0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1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3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4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5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7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8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9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401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2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3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5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E5AF2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37BA" w:rsidRDefault="005E5AF2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6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7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8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9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E5AF2" w:rsidRDefault="005E5AF2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0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1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2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3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4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5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6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7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8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9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0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1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2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3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4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5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9124C" w:rsidRDefault="005E5AF2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6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7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8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9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E5AF2" w:rsidRDefault="005E5AF2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0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1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2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3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4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5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6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7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8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9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0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1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2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3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4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5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6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7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8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9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0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1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2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3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4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5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6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7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58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9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0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1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E5AF2" w:rsidRPr="00C9124C" w:rsidRDefault="005E5AF2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5E5AF2" w:rsidRPr="00F40286" w:rsidRDefault="005E5AF2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CF200B" w:rsidRDefault="005E5AF2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5E5AF2" w:rsidRPr="00F40286" w:rsidRDefault="005E5AF2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E5AF2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E5AF2" w:rsidRPr="00CF200B" w:rsidRDefault="005E5AF2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2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3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4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E5AF2" w:rsidRDefault="005E5AF2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5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F2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E5AF2" w:rsidRDefault="005E5AF2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5E5AF2" w:rsidRDefault="005E5AF2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6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7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8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9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0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1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2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3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4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5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6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7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5AF2" w:rsidRDefault="005E5AF2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8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9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0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1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AF2" w:rsidRDefault="005E5AF2" w:rsidP="00561AD5"/>
    <w:p w:rsidR="005E5AF2" w:rsidRPr="00CF200B" w:rsidRDefault="005E5AF2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911159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Pr="00F40286" w:rsidRDefault="005E5AF2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E5AF2" w:rsidRDefault="005E5AF2" w:rsidP="00561AD5"/>
    <w:p w:rsidR="005E5AF2" w:rsidRDefault="005E5AF2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5E5AF2" w:rsidRPr="005D7AD7" w:rsidRDefault="005E5AF2" w:rsidP="003453CC">
      <w:pPr>
        <w:rPr>
          <w:szCs w:val="20"/>
        </w:rPr>
      </w:pPr>
    </w:p>
    <w:p w:rsidR="005E5AF2" w:rsidRDefault="005E5AF2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5E5AF2" w:rsidSect="005E5AF2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70063B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70063B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70063B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70063B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70063B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0063B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70063B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0063B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5E5AF2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63B" w:rsidRDefault="0070063B" w:rsidP="004E701B">
      <w:pPr>
        <w:pStyle w:val="En-tte"/>
      </w:pPr>
      <w:r>
        <w:separator/>
      </w:r>
    </w:p>
  </w:endnote>
  <w:endnote w:type="continuationSeparator" w:id="0">
    <w:p w:rsidR="0070063B" w:rsidRDefault="0070063B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63B" w:rsidRDefault="0070063B" w:rsidP="004E701B">
      <w:pPr>
        <w:pStyle w:val="En-tte"/>
      </w:pPr>
      <w:r>
        <w:separator/>
      </w:r>
    </w:p>
  </w:footnote>
  <w:footnote w:type="continuationSeparator" w:id="0">
    <w:p w:rsidR="0070063B" w:rsidRDefault="0070063B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70063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70063B">
            <w:t>Conception de données avec Merise</w:t>
          </w:r>
        </w:p>
        <w:p w:rsidR="00437CD0" w:rsidRPr="003453CC" w:rsidRDefault="00002567" w:rsidP="0070063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70063B">
            <w:t>Développeurs et AMOA / Dév 1-2018</w:t>
          </w:r>
        </w:p>
        <w:p w:rsidR="00437CD0" w:rsidRPr="003453CC" w:rsidRDefault="00437CD0" w:rsidP="0070063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70063B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70063B">
            <w:t>15/01/2018</w:t>
          </w:r>
        </w:p>
        <w:p w:rsidR="00437CD0" w:rsidRPr="00825B79" w:rsidRDefault="00437CD0" w:rsidP="0070063B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70063B">
            <w:t>BOUKEBECHE Madani &amp; 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E015C1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E015C1" w:rsidRPr="00825B79">
            <w:rPr>
              <w:szCs w:val="20"/>
            </w:rPr>
            <w:fldChar w:fldCharType="separate"/>
          </w:r>
          <w:r w:rsidR="0070063B">
            <w:rPr>
              <w:noProof/>
              <w:szCs w:val="20"/>
            </w:rPr>
            <w:t>1</w:t>
          </w:r>
          <w:r w:rsidR="00E015C1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E015C1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732F6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5E5AF2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063B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15C1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2</cp:revision>
  <cp:lastPrinted>2017-12-06T14:35:00Z</cp:lastPrinted>
  <dcterms:created xsi:type="dcterms:W3CDTF">2018-01-16T10:05:00Z</dcterms:created>
  <dcterms:modified xsi:type="dcterms:W3CDTF">2018-01-16T10:05:00Z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