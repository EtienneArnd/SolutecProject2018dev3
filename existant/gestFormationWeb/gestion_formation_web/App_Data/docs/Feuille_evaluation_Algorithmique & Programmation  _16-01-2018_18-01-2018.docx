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B50" w:rsidRPr="003453CC" w:rsidRDefault="00714B50" w:rsidP="00206173">
      <w:pPr>
        <w:pStyle w:val="NormalWeb"/>
        <w:spacing w:before="0" w:beforeAutospacing="0" w:after="0" w:afterAutospacing="0"/>
        <w:jc w:val="both"/>
        <w:rPr>
          <w:rStyle w:val="Accentuation"/>
          <w:b/>
          <w:i w:val="0"/>
          <w:color w:val="0000FF"/>
          <w:sz w:val="20"/>
          <w:szCs w:val="20"/>
        </w:rPr>
      </w:pPr>
      <w:r w:rsidRPr="003453CC">
        <w:rPr>
          <w:rStyle w:val="Accentuation"/>
          <w:b/>
          <w:i w:val="0"/>
          <w:color w:val="0000FF"/>
          <w:sz w:val="20"/>
          <w:szCs w:val="20"/>
        </w:rPr>
        <w:t>Votre avis est important : n'hésitez pas à nous faire part de vos remarques concernant le stage que vous venez de suivre. Vous nous aidez ainsi à améliorer toujours plus la qualité de nos formations.</w:t>
      </w:r>
    </w:p>
    <w:p w:rsidR="00714B50" w:rsidRPr="003453CC" w:rsidRDefault="00714B50" w:rsidP="00206173">
      <w:pPr>
        <w:pStyle w:val="NormalWeb"/>
        <w:spacing w:before="0" w:beforeAutospacing="0" w:after="0" w:afterAutospacing="0"/>
        <w:jc w:val="both"/>
        <w:rPr>
          <w:b/>
          <w:color w:val="0000FF"/>
          <w:sz w:val="20"/>
          <w:szCs w:val="20"/>
        </w:rPr>
      </w:pPr>
      <w:r w:rsidRPr="003453CC">
        <w:rPr>
          <w:rStyle w:val="Accentuation"/>
          <w:b/>
          <w:i w:val="0"/>
          <w:color w:val="0000FF"/>
          <w:sz w:val="20"/>
          <w:szCs w:val="20"/>
        </w:rPr>
        <w:t>Ce questionnaire doit être rempli juste à la fin du stage : il vous permet d'exprimer vos impressions "à chaud". Par la suite, votre impression évoluera peut-être ou bien vous sentirez le besoin d'un complément de formation : vous pourrez toujours alors avoir un entretien avec le responsable formation de votre entreprise ou nous contacter.</w:t>
      </w:r>
    </w:p>
    <w:p w:rsidR="00714B50" w:rsidRDefault="00714B50" w:rsidP="005D7AD7">
      <w:pPr>
        <w:rPr>
          <w:b/>
        </w:rPr>
      </w:pPr>
    </w:p>
    <w:p w:rsidR="00714B50" w:rsidRDefault="00714B50" w:rsidP="005D7AD7">
      <w:pPr>
        <w:rPr>
          <w:b/>
        </w:rPr>
      </w:pPr>
    </w:p>
    <w:tbl>
      <w:tblPr>
        <w:tblStyle w:val="Grilledutableau"/>
        <w:tblW w:w="0" w:type="auto"/>
        <w:tblInd w:w="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882"/>
        <w:gridCol w:w="3896"/>
      </w:tblGrid>
      <w:tr w:rsidR="00714B50" w:rsidRPr="00AD6C3A" w:rsidTr="006351C2">
        <w:trPr>
          <w:trHeight w:val="307"/>
        </w:trPr>
        <w:tc>
          <w:tcPr>
            <w:tcW w:w="5882" w:type="dxa"/>
          </w:tcPr>
          <w:p w:rsidR="00714B50" w:rsidRPr="00AD6C3A" w:rsidRDefault="00714B50" w:rsidP="003039FB">
            <w:r w:rsidRPr="00AD6C3A">
              <w:rPr>
                <w:b/>
                <w:u w:val="single"/>
              </w:rPr>
              <w:t>Vos nom et prénom</w:t>
            </w:r>
            <w:r w:rsidRPr="00AD6C3A">
              <w:rPr>
                <w:b/>
              </w:rPr>
              <w:t xml:space="preserve"> : </w:t>
            </w:r>
            <w:r>
              <w:t xml:space="preserve">BOUNIF Teddy </w:t>
            </w:r>
          </w:p>
        </w:tc>
        <w:tc>
          <w:tcPr>
            <w:tcW w:w="3896" w:type="dxa"/>
          </w:tcPr>
          <w:p w:rsidR="00714B50" w:rsidRPr="00AD6C3A" w:rsidRDefault="00714B50" w:rsidP="003039FB">
            <w:pPr>
              <w:rPr>
                <w:b/>
                <w:color w:val="808080"/>
              </w:rPr>
            </w:pPr>
            <w:r w:rsidRPr="00AD6C3A">
              <w:rPr>
                <w:b/>
                <w:u w:val="single"/>
              </w:rPr>
              <w:t>Société</w:t>
            </w:r>
            <w:r w:rsidRPr="00AD6C3A">
              <w:rPr>
                <w:b/>
              </w:rPr>
              <w:t xml:space="preserve"> : </w:t>
            </w:r>
            <w:r>
              <w:t>Solutec Paris</w:t>
            </w:r>
          </w:p>
        </w:tc>
      </w:tr>
      <w:tr w:rsidR="00714B50" w:rsidRPr="00AD6C3A" w:rsidTr="006351C2">
        <w:tc>
          <w:tcPr>
            <w:tcW w:w="5882" w:type="dxa"/>
          </w:tcPr>
          <w:p w:rsidR="00714B50" w:rsidRPr="00AD6C3A" w:rsidRDefault="00714B50" w:rsidP="003039FB">
            <w:pPr>
              <w:rPr>
                <w:b/>
                <w:u w:val="single"/>
              </w:rPr>
            </w:pPr>
            <w:r w:rsidRPr="00911159">
              <w:rPr>
                <w:b/>
                <w:u w:val="single"/>
              </w:rPr>
              <w:t>Votre mail</w:t>
            </w:r>
            <w:r w:rsidRPr="00911159">
              <w:rPr>
                <w:b/>
              </w:rPr>
              <w:t xml:space="preserve"> :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3896" w:type="dxa"/>
          </w:tcPr>
          <w:p w:rsidR="00714B50" w:rsidRPr="00AD6C3A" w:rsidRDefault="00714B50" w:rsidP="003039FB">
            <w:pPr>
              <w:rPr>
                <w:b/>
                <w:u w:val="single"/>
              </w:rPr>
            </w:pPr>
            <w:r w:rsidRPr="00002567">
              <w:rPr>
                <w:b/>
                <w:u w:val="single"/>
              </w:rPr>
              <w:t>Tél</w:t>
            </w:r>
            <w:r w:rsidRPr="00911159">
              <w:rPr>
                <w:b/>
              </w:rPr>
              <w:t xml:space="preserve"> :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</w:tr>
    </w:tbl>
    <w:p w:rsidR="00714B50" w:rsidRPr="00663165" w:rsidRDefault="00714B50" w:rsidP="00911159">
      <w:pPr>
        <w:spacing w:before="120"/>
        <w:rPr>
          <w:b/>
          <w:color w:val="808080"/>
        </w:rPr>
      </w:pPr>
    </w:p>
    <w:p w:rsidR="00714B50" w:rsidRPr="005D7AD7" w:rsidRDefault="00714B50" w:rsidP="005D7AD7">
      <w:pPr>
        <w:rPr>
          <w:b/>
        </w:rPr>
      </w:pP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453"/>
        <w:gridCol w:w="1338"/>
        <w:gridCol w:w="1338"/>
        <w:gridCol w:w="1338"/>
        <w:gridCol w:w="1349"/>
      </w:tblGrid>
      <w:tr w:rsidR="00714B50" w:rsidRPr="00454444">
        <w:trPr>
          <w:tblCellSpacing w:w="22" w:type="dxa"/>
        </w:trPr>
        <w:tc>
          <w:tcPr>
            <w:tcW w:w="2296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714B50" w:rsidRPr="00454444" w:rsidRDefault="00714B50" w:rsidP="006D422D">
            <w:pPr>
              <w:pStyle w:val="Titre2"/>
              <w:rPr>
                <w:sz w:val="24"/>
                <w:szCs w:val="24"/>
              </w:rPr>
            </w:pPr>
            <w:r w:rsidRPr="00454444">
              <w:rPr>
                <w:sz w:val="24"/>
                <w:szCs w:val="24"/>
              </w:rPr>
              <w:t> Le formateur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714B50" w:rsidRPr="00454444" w:rsidRDefault="00714B50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94" name="Image 1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714B50" w:rsidRPr="00454444" w:rsidRDefault="00714B50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95" name="Image 2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714B50" w:rsidRPr="00454444" w:rsidRDefault="00714B50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96" name="Image 3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714B50" w:rsidRPr="00454444" w:rsidRDefault="00714B50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97" name="Image 4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4B50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14B50" w:rsidRDefault="00714B50" w:rsidP="006351C2">
            <w:pPr>
              <w:numPr>
                <w:ilvl w:val="0"/>
                <w:numId w:val="4"/>
              </w:numPr>
              <w:spacing w:before="60" w:after="100" w:afterAutospacing="1"/>
              <w:ind w:left="714" w:hanging="357"/>
            </w:pPr>
            <w:r>
              <w:t>Maîtrise du sujet</w:t>
            </w:r>
          </w:p>
          <w:p w:rsidR="00714B50" w:rsidRDefault="00714B50" w:rsidP="006351C2">
            <w:pPr>
              <w:numPr>
                <w:ilvl w:val="0"/>
                <w:numId w:val="4"/>
              </w:numPr>
              <w:spacing w:before="60" w:after="100" w:afterAutospacing="1"/>
              <w:ind w:left="714" w:hanging="357"/>
            </w:pPr>
            <w:r>
              <w:t>Qualités pédagogiques</w:t>
            </w:r>
          </w:p>
          <w:p w:rsidR="00714B50" w:rsidRDefault="00714B50" w:rsidP="006351C2">
            <w:pPr>
              <w:numPr>
                <w:ilvl w:val="0"/>
                <w:numId w:val="4"/>
              </w:numPr>
              <w:spacing w:before="60"/>
              <w:ind w:left="714" w:hanging="357"/>
              <w:rPr>
                <w:sz w:val="24"/>
              </w:rPr>
            </w:pPr>
            <w:r>
              <w:t>Disponibilité et aide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14B50" w:rsidRDefault="00714B50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98" name="Image 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99" name="Image 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00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14B50" w:rsidRDefault="00714B50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01" name="Image 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02" name="Image 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03" name="Image 1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14B50" w:rsidRDefault="00714B50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04" name="Image 1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05" name="Image 1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06" name="Image 1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14B50" w:rsidRDefault="00714B50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07" name="Image 1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08" name="Image 1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09" name="Image 1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14B50" w:rsidRDefault="00714B50" w:rsidP="007D2A5B">
      <w:pPr>
        <w:pStyle w:val="NormalWeb"/>
        <w:spacing w:before="80" w:beforeAutospacing="0" w:after="8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294"/>
        <w:gridCol w:w="1375"/>
        <w:gridCol w:w="1375"/>
        <w:gridCol w:w="1375"/>
        <w:gridCol w:w="1397"/>
      </w:tblGrid>
      <w:tr w:rsidR="00714B50">
        <w:trPr>
          <w:tblCellSpacing w:w="22" w:type="dxa"/>
        </w:trPr>
        <w:tc>
          <w:tcPr>
            <w:tcW w:w="2213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714B50" w:rsidRPr="00CF37BA" w:rsidRDefault="00714B50" w:rsidP="006D422D">
            <w:pPr>
              <w:pStyle w:val="Titre2"/>
              <w:rPr>
                <w:sz w:val="24"/>
                <w:szCs w:val="24"/>
              </w:rPr>
            </w:pPr>
            <w:r w:rsidRPr="00CF37BA">
              <w:rPr>
                <w:rStyle w:val="lev"/>
                <w:b/>
                <w:bCs/>
                <w:sz w:val="24"/>
                <w:szCs w:val="24"/>
              </w:rPr>
              <w:t>Environnement et moyens pédagogiques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714B50" w:rsidRDefault="00714B50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10" name="Image 17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714B50" w:rsidRDefault="00714B50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11" name="Image 18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714B50" w:rsidRDefault="00714B50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112" name="Image 1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714B50" w:rsidRDefault="00714B50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113" name="Image 20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4B50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14B50" w:rsidRDefault="00714B50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Accueil</w:t>
            </w:r>
          </w:p>
          <w:p w:rsidR="00714B50" w:rsidRDefault="00714B50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Salle de formation</w:t>
            </w:r>
          </w:p>
          <w:p w:rsidR="00714B50" w:rsidRDefault="00714B50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 xml:space="preserve">Matériel informatique </w:t>
            </w:r>
          </w:p>
          <w:p w:rsidR="00714B50" w:rsidRDefault="00714B50" w:rsidP="006351C2">
            <w:pPr>
              <w:numPr>
                <w:ilvl w:val="0"/>
                <w:numId w:val="5"/>
              </w:numPr>
              <w:spacing w:before="60"/>
              <w:ind w:left="714" w:hanging="357"/>
              <w:rPr>
                <w:sz w:val="24"/>
              </w:rPr>
            </w:pPr>
            <w:r>
              <w:t>Support de cours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14B50" w:rsidRDefault="00714B50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14" name="Image 2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15" name="Image 2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16" name="Image 2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17" name="Image 2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14B50" w:rsidRDefault="00714B50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18" name="Image 2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19" name="Image 2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20" name="Image 2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21" name="Image 2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14B50" w:rsidRDefault="00714B50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22" name="Image 2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23" name="Image 3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24" name="Image 3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25" name="Image 3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14B50" w:rsidRDefault="00714B50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26" name="Image 3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27" name="Image 3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28" name="Image 3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29" name="Image 3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14B50" w:rsidRDefault="00714B50" w:rsidP="007D2A5B">
      <w:pPr>
        <w:pStyle w:val="NormalWeb"/>
        <w:spacing w:before="80" w:beforeAutospacing="0" w:after="8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898"/>
        <w:gridCol w:w="1224"/>
        <w:gridCol w:w="1224"/>
        <w:gridCol w:w="1224"/>
        <w:gridCol w:w="1246"/>
      </w:tblGrid>
      <w:tr w:rsidR="00714B50">
        <w:trPr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714B50" w:rsidRPr="00C9124C" w:rsidRDefault="00714B50" w:rsidP="006D422D">
            <w:pPr>
              <w:pStyle w:val="Titre2"/>
              <w:rPr>
                <w:sz w:val="24"/>
                <w:szCs w:val="24"/>
              </w:rPr>
            </w:pPr>
            <w:r w:rsidRPr="00C9124C">
              <w:rPr>
                <w:rStyle w:val="lev"/>
                <w:b/>
                <w:bCs/>
                <w:sz w:val="24"/>
                <w:szCs w:val="24"/>
              </w:rPr>
              <w:t>La formation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714B50" w:rsidRDefault="00714B50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30" name="Image 37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714B50" w:rsidRDefault="00714B50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31" name="Image 38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714B50" w:rsidRDefault="00714B50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132" name="Image 3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714B50" w:rsidRDefault="00714B50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133" name="Image 40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4B50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14B50" w:rsidRDefault="00714B50" w:rsidP="006351C2">
            <w:pPr>
              <w:numPr>
                <w:ilvl w:val="0"/>
                <w:numId w:val="6"/>
              </w:numPr>
              <w:spacing w:before="60"/>
            </w:pPr>
            <w:r>
              <w:t>Information préalable sur le contenu</w:t>
            </w:r>
          </w:p>
          <w:p w:rsidR="00714B50" w:rsidRDefault="00714B50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Contenu adapté à mon niveau</w:t>
            </w:r>
          </w:p>
          <w:p w:rsidR="00714B50" w:rsidRDefault="00714B50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Fréquence des exercices</w:t>
            </w:r>
          </w:p>
          <w:p w:rsidR="00714B50" w:rsidRDefault="00714B50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Adaptation des exercices à la profession</w:t>
            </w:r>
          </w:p>
          <w:p w:rsidR="00714B50" w:rsidRDefault="00714B50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Niveau du groupe homogène</w:t>
            </w:r>
          </w:p>
          <w:p w:rsidR="00714B50" w:rsidRDefault="00714B50" w:rsidP="006351C2">
            <w:pPr>
              <w:numPr>
                <w:ilvl w:val="0"/>
                <w:numId w:val="6"/>
              </w:numPr>
              <w:spacing w:before="60"/>
              <w:ind w:left="714" w:hanging="357"/>
              <w:rPr>
                <w:sz w:val="24"/>
              </w:rPr>
            </w:pPr>
            <w:r>
              <w:t>Stage correspondant à mon besoin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14B50" w:rsidRDefault="00714B50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34" name="Image 4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35" name="Image 4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36" name="Image 4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37" name="Image 4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38" name="Image 4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14B50" w:rsidRDefault="00714B50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39" name="Image 4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14B50" w:rsidRDefault="00714B50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40" name="Image 4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41" name="Image 4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42" name="Image 4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43" name="Image 5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44" name="Image 5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14B50" w:rsidRDefault="00714B50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45" name="Image 5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14B50" w:rsidRDefault="00714B50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46" name="Image 5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47" name="Image 5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48" name="Image 5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49" name="Image 5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50" name="Image 5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14B50" w:rsidRDefault="00714B50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51" name="Image 5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14B50" w:rsidRDefault="00714B50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52" name="Image 5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53" name="Image 6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54" name="Image 6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55" name="Image 6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56" name="Image 6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14B50" w:rsidRDefault="00714B50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57" name="Image 6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14B50" w:rsidRDefault="00714B50" w:rsidP="00FC2E60">
      <w:pPr>
        <w:pStyle w:val="NormalWeb"/>
        <w:spacing w:before="0" w:beforeAutospacing="0" w:after="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898"/>
        <w:gridCol w:w="1224"/>
        <w:gridCol w:w="1224"/>
        <w:gridCol w:w="1224"/>
        <w:gridCol w:w="1246"/>
      </w:tblGrid>
      <w:tr w:rsidR="00714B50" w:rsidTr="0097307B">
        <w:trPr>
          <w:trHeight w:val="942"/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714B50" w:rsidRPr="00CF200B" w:rsidRDefault="00714B50" w:rsidP="006D422D">
            <w:pPr>
              <w:pStyle w:val="Titre2"/>
              <w:rPr>
                <w:sz w:val="24"/>
                <w:szCs w:val="24"/>
              </w:rPr>
            </w:pPr>
            <w:r w:rsidRPr="00CF200B">
              <w:rPr>
                <w:rStyle w:val="lev"/>
                <w:b/>
                <w:bCs/>
                <w:sz w:val="24"/>
                <w:szCs w:val="24"/>
              </w:rPr>
              <w:t>Satisfaction globale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714B50" w:rsidRDefault="00714B50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58" name="Image 65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14B50" w:rsidRDefault="00714B50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59" name="Image 6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714B50" w:rsidRDefault="00714B50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60" name="Image 67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14B50" w:rsidRDefault="00714B50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61" name="Image 6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714B50" w:rsidRDefault="00714B50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162" name="Image 6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14B50" w:rsidRDefault="00714B50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63" name="Image 7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714B50" w:rsidRDefault="00714B50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164" name="Image 71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14B50" w:rsidRDefault="00714B50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65" name="Image 7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14B50" w:rsidRDefault="00714B50" w:rsidP="00911159">
      <w:pPr>
        <w:pStyle w:val="NormalWeb"/>
        <w:spacing w:before="0" w:beforeAutospacing="0" w:after="0" w:afterAutospacing="0"/>
        <w:rPr>
          <w:rStyle w:val="lev"/>
          <w:b w:val="0"/>
          <w:bCs w:val="0"/>
        </w:rPr>
      </w:pPr>
      <w:r w:rsidRPr="00CF200B">
        <w:rPr>
          <w:sz w:val="16"/>
          <w:szCs w:val="16"/>
        </w:rPr>
        <w:t> </w:t>
      </w:r>
    </w:p>
    <w:p w:rsidR="00714B50" w:rsidRPr="00C9124C" w:rsidRDefault="00714B50" w:rsidP="007D2A5B">
      <w:pPr>
        <w:pStyle w:val="Titre2"/>
        <w:spacing w:before="60"/>
        <w:rPr>
          <w:sz w:val="24"/>
          <w:szCs w:val="24"/>
        </w:rPr>
      </w:pPr>
      <w:r w:rsidRPr="00C9124C">
        <w:rPr>
          <w:rStyle w:val="lev"/>
          <w:b/>
          <w:bCs/>
          <w:sz w:val="24"/>
          <w:szCs w:val="24"/>
        </w:rPr>
        <w:t>Points forts du stage</w:t>
      </w:r>
    </w:p>
    <w:p w:rsidR="00714B50" w:rsidRPr="00F40286" w:rsidRDefault="00714B50" w:rsidP="00FC2E60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714B50" w:rsidRPr="00F40286" w:rsidRDefault="00714B50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714B50" w:rsidRPr="00F40286" w:rsidRDefault="00714B50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714B50" w:rsidRPr="00CF200B" w:rsidRDefault="00714B50" w:rsidP="007D2A5B">
      <w:pPr>
        <w:pStyle w:val="Titre2"/>
        <w:spacing w:before="60"/>
        <w:rPr>
          <w:rStyle w:val="lev"/>
          <w:b/>
          <w:bCs/>
        </w:rPr>
      </w:pPr>
      <w:r w:rsidRPr="00C9124C">
        <w:rPr>
          <w:rStyle w:val="lev"/>
          <w:b/>
          <w:bCs/>
          <w:sz w:val="24"/>
          <w:szCs w:val="24"/>
        </w:rPr>
        <w:t>Points faibles du stage</w:t>
      </w:r>
    </w:p>
    <w:p w:rsidR="00714B50" w:rsidRPr="00F40286" w:rsidRDefault="00714B50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714B50" w:rsidRPr="00F40286" w:rsidRDefault="00714B50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714B50" w:rsidRPr="00F40286" w:rsidRDefault="00714B50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714B50" w:rsidRDefault="00714B50" w:rsidP="007D2A5B">
      <w:pPr>
        <w:pStyle w:val="Titre2"/>
        <w:spacing w:before="60"/>
        <w:rPr>
          <w:rStyle w:val="lev"/>
          <w:b/>
          <w:bCs/>
          <w:sz w:val="24"/>
          <w:szCs w:val="24"/>
        </w:rPr>
      </w:pPr>
      <w:r w:rsidRPr="00C9124C">
        <w:rPr>
          <w:rStyle w:val="lev"/>
          <w:b/>
          <w:bCs/>
          <w:sz w:val="24"/>
          <w:szCs w:val="24"/>
        </w:rPr>
        <w:t>Observations diverses</w:t>
      </w:r>
    </w:p>
    <w:p w:rsidR="00714B50" w:rsidRPr="00F40286" w:rsidRDefault="00714B50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714B50" w:rsidRPr="00F40286" w:rsidRDefault="00714B50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714B50" w:rsidRPr="00CF200B" w:rsidRDefault="00714B50" w:rsidP="00CF200B">
      <w:pPr>
        <w:pStyle w:val="Titre2"/>
        <w:spacing w:before="120"/>
        <w:rPr>
          <w:rStyle w:val="lev"/>
          <w:b/>
          <w:bCs/>
          <w:sz w:val="24"/>
          <w:szCs w:val="24"/>
        </w:rPr>
      </w:pPr>
      <w:r w:rsidRPr="00CF200B">
        <w:rPr>
          <w:rStyle w:val="lev"/>
          <w:b/>
          <w:bCs/>
          <w:sz w:val="24"/>
          <w:szCs w:val="24"/>
        </w:rPr>
        <w:t>Ressentez vous le besoin d'une formation complémentaire ? Si oui, laquelle ?</w:t>
      </w:r>
      <w:r w:rsidRPr="00CF200B" w:rsidDel="00C9124C">
        <w:rPr>
          <w:rStyle w:val="lev"/>
          <w:b/>
          <w:bCs/>
          <w:sz w:val="24"/>
          <w:szCs w:val="24"/>
        </w:rPr>
        <w:t xml:space="preserve"> </w:t>
      </w:r>
    </w:p>
    <w:p w:rsidR="00714B50" w:rsidRPr="00F40286" w:rsidRDefault="00714B50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714B50" w:rsidRPr="00F40286" w:rsidRDefault="00714B50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714B50" w:rsidRDefault="00714B50" w:rsidP="005D7AD7"/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898"/>
        <w:gridCol w:w="1224"/>
        <w:gridCol w:w="1224"/>
        <w:gridCol w:w="1224"/>
        <w:gridCol w:w="1246"/>
      </w:tblGrid>
      <w:tr w:rsidR="00714B50">
        <w:trPr>
          <w:trHeight w:val="493"/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714B50" w:rsidRPr="00CF200B" w:rsidRDefault="00714B50" w:rsidP="00FC2E60">
            <w:pPr>
              <w:pStyle w:val="Titre2"/>
              <w:spacing w:before="120"/>
              <w:rPr>
                <w:sz w:val="24"/>
                <w:szCs w:val="24"/>
              </w:rPr>
            </w:pPr>
            <w:r w:rsidRPr="00CF200B">
              <w:rPr>
                <w:rStyle w:val="lev"/>
                <w:b/>
                <w:bCs/>
                <w:sz w:val="24"/>
                <w:szCs w:val="24"/>
              </w:rPr>
              <w:t>Le point de vue du formateur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714B50" w:rsidRDefault="00714B50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66" name="Image 73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714B50" w:rsidRDefault="00714B50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67" name="Image 74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714B50" w:rsidRDefault="00714B50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168" name="Image 75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714B50" w:rsidRDefault="00714B50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169" name="Image 76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4B50">
        <w:trPr>
          <w:trHeight w:val="1160"/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14B50" w:rsidRDefault="00714B50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Le stagiaire possédait-il les pré requis ?</w:t>
            </w:r>
          </w:p>
          <w:p w:rsidR="00714B50" w:rsidRDefault="00714B50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Qualité d’écoute</w:t>
            </w:r>
          </w:p>
          <w:p w:rsidR="00714B50" w:rsidRDefault="00714B50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Intégration des notions présentées</w:t>
            </w:r>
          </w:p>
          <w:p w:rsidR="00714B50" w:rsidRDefault="00714B50" w:rsidP="00FC2E60">
            <w:pPr>
              <w:numPr>
                <w:ilvl w:val="0"/>
                <w:numId w:val="7"/>
              </w:numPr>
              <w:spacing w:before="100" w:beforeAutospacing="1" w:after="40"/>
              <w:rPr>
                <w:sz w:val="24"/>
              </w:rPr>
            </w:pPr>
            <w:r>
              <w:t>Le stage correspondait il à son besoin ?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14B50" w:rsidRDefault="00714B50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70" name="Image 7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71" name="Image 7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72" name="Image 7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73" name="Image 8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14B50" w:rsidRDefault="00714B50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74" name="Image 8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75" name="Image 8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76" name="Image 8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77" name="Image 8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14B50" w:rsidRDefault="00714B50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78" name="Image 8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79" name="Image 8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80" name="Image 8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81" name="Image 8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14B50" w:rsidRDefault="00714B50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82" name="Image 8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83" name="Image 9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84" name="Image 9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85" name="Image 9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14B50" w:rsidRDefault="00714B50" w:rsidP="00561AD5"/>
    <w:p w:rsidR="00714B50" w:rsidRPr="00CF200B" w:rsidRDefault="00714B50" w:rsidP="00911159">
      <w:pPr>
        <w:pStyle w:val="Titre2"/>
        <w:spacing w:before="120"/>
        <w:rPr>
          <w:rStyle w:val="lev"/>
          <w:b/>
          <w:bCs/>
          <w:sz w:val="24"/>
          <w:szCs w:val="24"/>
        </w:rPr>
      </w:pPr>
      <w:r>
        <w:rPr>
          <w:rStyle w:val="lev"/>
          <w:b/>
          <w:bCs/>
          <w:sz w:val="24"/>
          <w:szCs w:val="24"/>
        </w:rPr>
        <w:t>Observations du formateur</w:t>
      </w:r>
    </w:p>
    <w:p w:rsidR="00714B50" w:rsidRPr="00F40286" w:rsidRDefault="00714B50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714B50" w:rsidRPr="00911159" w:rsidRDefault="00714B50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714B50" w:rsidRPr="00F40286" w:rsidRDefault="00714B50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714B50" w:rsidRDefault="00714B50" w:rsidP="00561AD5"/>
    <w:p w:rsidR="00714B50" w:rsidRDefault="00714B50" w:rsidP="0062427A">
      <w:pPr>
        <w:tabs>
          <w:tab w:val="left" w:pos="360"/>
          <w:tab w:val="left" w:pos="5040"/>
        </w:tabs>
        <w:rPr>
          <w:b/>
          <w:bCs/>
          <w:sz w:val="24"/>
        </w:rPr>
      </w:pPr>
      <w:r w:rsidRPr="00FC2E60">
        <w:rPr>
          <w:b/>
          <w:bCs/>
          <w:sz w:val="24"/>
        </w:rPr>
        <w:tab/>
        <w:t>Signature du stagiaire</w:t>
      </w:r>
      <w:r w:rsidRPr="00FC2E60">
        <w:rPr>
          <w:b/>
          <w:bCs/>
          <w:sz w:val="24"/>
        </w:rPr>
        <w:tab/>
        <w:t>Signature du formateur</w:t>
      </w:r>
    </w:p>
    <w:p w:rsidR="00714B50" w:rsidRPr="005D7AD7" w:rsidRDefault="00714B50" w:rsidP="003453CC">
      <w:pPr>
        <w:rPr>
          <w:szCs w:val="20"/>
        </w:rPr>
      </w:pPr>
    </w:p>
    <w:p w:rsidR="00714B50" w:rsidRDefault="00714B50" w:rsidP="00206173">
      <w:pPr>
        <w:pStyle w:val="NormalWeb"/>
        <w:spacing w:before="0" w:beforeAutospacing="0" w:after="0" w:afterAutospacing="0"/>
        <w:jc w:val="both"/>
        <w:rPr>
          <w:rStyle w:val="Accentuation"/>
          <w:b/>
          <w:i w:val="0"/>
          <w:color w:val="0000FF"/>
          <w:sz w:val="20"/>
          <w:szCs w:val="20"/>
        </w:rPr>
        <w:sectPr w:rsidR="00714B50" w:rsidSect="003954A9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type w:val="continuous"/>
          <w:pgSz w:w="11906" w:h="16838" w:code="9"/>
          <w:pgMar w:top="851" w:right="1134" w:bottom="851" w:left="1134" w:header="709" w:footer="284" w:gutter="0"/>
          <w:pgNumType w:start="1"/>
          <w:cols w:space="708"/>
          <w:docGrid w:linePitch="360"/>
        </w:sectPr>
      </w:pPr>
    </w:p>
    <w:p w:rsidR="00714B50" w:rsidRPr="003453CC" w:rsidRDefault="00714B50" w:rsidP="00206173">
      <w:pPr>
        <w:pStyle w:val="NormalWeb"/>
        <w:spacing w:before="0" w:beforeAutospacing="0" w:after="0" w:afterAutospacing="0"/>
        <w:jc w:val="both"/>
        <w:rPr>
          <w:rStyle w:val="Accentuation"/>
          <w:b/>
          <w:i w:val="0"/>
          <w:color w:val="0000FF"/>
          <w:sz w:val="20"/>
          <w:szCs w:val="20"/>
        </w:rPr>
      </w:pPr>
      <w:r w:rsidRPr="003453CC">
        <w:rPr>
          <w:rStyle w:val="Accentuation"/>
          <w:b/>
          <w:i w:val="0"/>
          <w:color w:val="0000FF"/>
          <w:sz w:val="20"/>
          <w:szCs w:val="20"/>
        </w:rPr>
        <w:t>Votre avis est important : n'hésitez pas à nous faire part de vos remarques concernant le stage que vous venez de suivre. Vous nous aidez ainsi à améliorer toujours plus la qualité de nos formations.</w:t>
      </w:r>
    </w:p>
    <w:p w:rsidR="00714B50" w:rsidRPr="003453CC" w:rsidRDefault="00714B50" w:rsidP="00206173">
      <w:pPr>
        <w:pStyle w:val="NormalWeb"/>
        <w:spacing w:before="0" w:beforeAutospacing="0" w:after="0" w:afterAutospacing="0"/>
        <w:jc w:val="both"/>
        <w:rPr>
          <w:b/>
          <w:color w:val="0000FF"/>
          <w:sz w:val="20"/>
          <w:szCs w:val="20"/>
        </w:rPr>
      </w:pPr>
      <w:r w:rsidRPr="003453CC">
        <w:rPr>
          <w:rStyle w:val="Accentuation"/>
          <w:b/>
          <w:i w:val="0"/>
          <w:color w:val="0000FF"/>
          <w:sz w:val="20"/>
          <w:szCs w:val="20"/>
        </w:rPr>
        <w:t>Ce questionnaire doit être rempli juste à la fin du stage : il vous permet d'exprimer vos impressions "à chaud". Par la suite, votre impression évoluera peut-être ou bien vous sentirez le besoin d'un complément de formation : vous pourrez toujours alors avoir un entretien avec le responsable formation de votre entreprise ou nous contacter.</w:t>
      </w:r>
    </w:p>
    <w:p w:rsidR="00714B50" w:rsidRDefault="00714B50" w:rsidP="005D7AD7">
      <w:pPr>
        <w:rPr>
          <w:b/>
        </w:rPr>
      </w:pPr>
    </w:p>
    <w:p w:rsidR="00714B50" w:rsidRDefault="00714B50" w:rsidP="005D7AD7">
      <w:pPr>
        <w:rPr>
          <w:b/>
        </w:rPr>
      </w:pPr>
    </w:p>
    <w:tbl>
      <w:tblPr>
        <w:tblStyle w:val="Grilledutableau"/>
        <w:tblW w:w="0" w:type="auto"/>
        <w:tblInd w:w="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882"/>
        <w:gridCol w:w="3896"/>
      </w:tblGrid>
      <w:tr w:rsidR="00714B50" w:rsidRPr="00AD6C3A" w:rsidTr="006351C2">
        <w:trPr>
          <w:trHeight w:val="307"/>
        </w:trPr>
        <w:tc>
          <w:tcPr>
            <w:tcW w:w="5882" w:type="dxa"/>
          </w:tcPr>
          <w:p w:rsidR="00714B50" w:rsidRPr="00AD6C3A" w:rsidRDefault="00714B50" w:rsidP="005D25FA">
            <w:r w:rsidRPr="00AD6C3A">
              <w:rPr>
                <w:b/>
                <w:u w:val="single"/>
              </w:rPr>
              <w:t>Vos nom et prénom</w:t>
            </w:r>
            <w:r w:rsidRPr="00AD6C3A">
              <w:rPr>
                <w:b/>
              </w:rPr>
              <w:t xml:space="preserve"> : </w:t>
            </w:r>
            <w:r>
              <w:t>LE CORRE Gaëlle</w:t>
            </w:r>
          </w:p>
        </w:tc>
        <w:tc>
          <w:tcPr>
            <w:tcW w:w="3896" w:type="dxa"/>
          </w:tcPr>
          <w:p w:rsidR="00714B50" w:rsidRPr="00AD6C3A" w:rsidRDefault="00714B50" w:rsidP="005D25FA">
            <w:pPr>
              <w:rPr>
                <w:b/>
                <w:color w:val="808080"/>
              </w:rPr>
            </w:pPr>
            <w:r w:rsidRPr="00AD6C3A">
              <w:rPr>
                <w:b/>
                <w:u w:val="single"/>
              </w:rPr>
              <w:t>Société</w:t>
            </w:r>
            <w:r w:rsidRPr="00AD6C3A">
              <w:rPr>
                <w:b/>
              </w:rPr>
              <w:t xml:space="preserve"> : </w:t>
            </w:r>
            <w:r>
              <w:t>Solutec Paris</w:t>
            </w:r>
          </w:p>
        </w:tc>
      </w:tr>
      <w:tr w:rsidR="00714B50" w:rsidRPr="00AD6C3A" w:rsidTr="006351C2">
        <w:tc>
          <w:tcPr>
            <w:tcW w:w="5882" w:type="dxa"/>
          </w:tcPr>
          <w:p w:rsidR="00714B50" w:rsidRPr="00AD6C3A" w:rsidRDefault="00714B50" w:rsidP="005D25FA">
            <w:pPr>
              <w:rPr>
                <w:b/>
                <w:u w:val="single"/>
              </w:rPr>
            </w:pPr>
            <w:r w:rsidRPr="00911159">
              <w:rPr>
                <w:b/>
                <w:u w:val="single"/>
              </w:rPr>
              <w:t>Votre mail</w:t>
            </w:r>
            <w:r w:rsidRPr="00911159">
              <w:rPr>
                <w:b/>
              </w:rPr>
              <w:t xml:space="preserve"> :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3896" w:type="dxa"/>
          </w:tcPr>
          <w:p w:rsidR="00714B50" w:rsidRPr="00AD6C3A" w:rsidRDefault="00714B50" w:rsidP="005D25FA">
            <w:pPr>
              <w:rPr>
                <w:b/>
                <w:u w:val="single"/>
              </w:rPr>
            </w:pPr>
            <w:r w:rsidRPr="00002567">
              <w:rPr>
                <w:b/>
                <w:u w:val="single"/>
              </w:rPr>
              <w:t>Tél</w:t>
            </w:r>
            <w:r w:rsidRPr="00911159">
              <w:rPr>
                <w:b/>
              </w:rPr>
              <w:t xml:space="preserve"> :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</w:tr>
    </w:tbl>
    <w:p w:rsidR="00714B50" w:rsidRPr="00663165" w:rsidRDefault="00714B50" w:rsidP="00911159">
      <w:pPr>
        <w:spacing w:before="120"/>
        <w:rPr>
          <w:b/>
          <w:color w:val="808080"/>
        </w:rPr>
      </w:pPr>
    </w:p>
    <w:p w:rsidR="00714B50" w:rsidRPr="005D7AD7" w:rsidRDefault="00714B50" w:rsidP="005D7AD7">
      <w:pPr>
        <w:rPr>
          <w:b/>
        </w:rPr>
      </w:pP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453"/>
        <w:gridCol w:w="1338"/>
        <w:gridCol w:w="1338"/>
        <w:gridCol w:w="1338"/>
        <w:gridCol w:w="1349"/>
      </w:tblGrid>
      <w:tr w:rsidR="00714B50" w:rsidRPr="00454444">
        <w:trPr>
          <w:tblCellSpacing w:w="22" w:type="dxa"/>
        </w:trPr>
        <w:tc>
          <w:tcPr>
            <w:tcW w:w="2296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714B50" w:rsidRPr="00454444" w:rsidRDefault="00714B50" w:rsidP="006D422D">
            <w:pPr>
              <w:pStyle w:val="Titre2"/>
              <w:rPr>
                <w:sz w:val="24"/>
                <w:szCs w:val="24"/>
              </w:rPr>
            </w:pPr>
            <w:r w:rsidRPr="00454444">
              <w:rPr>
                <w:sz w:val="24"/>
                <w:szCs w:val="24"/>
              </w:rPr>
              <w:t> Le formateur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714B50" w:rsidRPr="00454444" w:rsidRDefault="00714B50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86" name="Image 1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714B50" w:rsidRPr="00454444" w:rsidRDefault="00714B50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87" name="Image 2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714B50" w:rsidRPr="00454444" w:rsidRDefault="00714B50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188" name="Image 3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714B50" w:rsidRPr="00454444" w:rsidRDefault="00714B50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189" name="Image 4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4B50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14B50" w:rsidRDefault="00714B50" w:rsidP="006351C2">
            <w:pPr>
              <w:numPr>
                <w:ilvl w:val="0"/>
                <w:numId w:val="4"/>
              </w:numPr>
              <w:spacing w:before="60" w:after="100" w:afterAutospacing="1"/>
              <w:ind w:left="714" w:hanging="357"/>
            </w:pPr>
            <w:r>
              <w:t>Maîtrise du sujet</w:t>
            </w:r>
          </w:p>
          <w:p w:rsidR="00714B50" w:rsidRDefault="00714B50" w:rsidP="006351C2">
            <w:pPr>
              <w:numPr>
                <w:ilvl w:val="0"/>
                <w:numId w:val="4"/>
              </w:numPr>
              <w:spacing w:before="60" w:after="100" w:afterAutospacing="1"/>
              <w:ind w:left="714" w:hanging="357"/>
            </w:pPr>
            <w:r>
              <w:t>Qualités pédagogiques</w:t>
            </w:r>
          </w:p>
          <w:p w:rsidR="00714B50" w:rsidRDefault="00714B50" w:rsidP="006351C2">
            <w:pPr>
              <w:numPr>
                <w:ilvl w:val="0"/>
                <w:numId w:val="4"/>
              </w:numPr>
              <w:spacing w:before="60"/>
              <w:ind w:left="714" w:hanging="357"/>
              <w:rPr>
                <w:sz w:val="24"/>
              </w:rPr>
            </w:pPr>
            <w:r>
              <w:t>Disponibilité et aide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14B50" w:rsidRDefault="00714B50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90" name="Image 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91" name="Image 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92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14B50" w:rsidRDefault="00714B50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93" name="Image 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94" name="Image 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95" name="Image 1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14B50" w:rsidRDefault="00714B50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96" name="Image 1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97" name="Image 1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98" name="Image 1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14B50" w:rsidRDefault="00714B50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99" name="Image 1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00" name="Image 1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01" name="Image 1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14B50" w:rsidRDefault="00714B50" w:rsidP="007D2A5B">
      <w:pPr>
        <w:pStyle w:val="NormalWeb"/>
        <w:spacing w:before="80" w:beforeAutospacing="0" w:after="8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294"/>
        <w:gridCol w:w="1375"/>
        <w:gridCol w:w="1375"/>
        <w:gridCol w:w="1375"/>
        <w:gridCol w:w="1397"/>
      </w:tblGrid>
      <w:tr w:rsidR="00714B50">
        <w:trPr>
          <w:tblCellSpacing w:w="22" w:type="dxa"/>
        </w:trPr>
        <w:tc>
          <w:tcPr>
            <w:tcW w:w="2213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714B50" w:rsidRPr="00CF37BA" w:rsidRDefault="00714B50" w:rsidP="006D422D">
            <w:pPr>
              <w:pStyle w:val="Titre2"/>
              <w:rPr>
                <w:sz w:val="24"/>
                <w:szCs w:val="24"/>
              </w:rPr>
            </w:pPr>
            <w:r w:rsidRPr="00CF37BA">
              <w:rPr>
                <w:rStyle w:val="lev"/>
                <w:b/>
                <w:bCs/>
                <w:sz w:val="24"/>
                <w:szCs w:val="24"/>
              </w:rPr>
              <w:t>Environnement et moyens pédagogiques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714B50" w:rsidRDefault="00714B50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202" name="Image 17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714B50" w:rsidRDefault="00714B50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203" name="Image 18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714B50" w:rsidRDefault="00714B50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204" name="Image 1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714B50" w:rsidRDefault="00714B50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205" name="Image 20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4B50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14B50" w:rsidRDefault="00714B50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Accueil</w:t>
            </w:r>
          </w:p>
          <w:p w:rsidR="00714B50" w:rsidRDefault="00714B50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Salle de formation</w:t>
            </w:r>
          </w:p>
          <w:p w:rsidR="00714B50" w:rsidRDefault="00714B50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 xml:space="preserve">Matériel informatique </w:t>
            </w:r>
          </w:p>
          <w:p w:rsidR="00714B50" w:rsidRDefault="00714B50" w:rsidP="006351C2">
            <w:pPr>
              <w:numPr>
                <w:ilvl w:val="0"/>
                <w:numId w:val="5"/>
              </w:numPr>
              <w:spacing w:before="60"/>
              <w:ind w:left="714" w:hanging="357"/>
              <w:rPr>
                <w:sz w:val="24"/>
              </w:rPr>
            </w:pPr>
            <w:r>
              <w:t>Support de cours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14B50" w:rsidRDefault="00714B50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06" name="Image 2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07" name="Image 2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08" name="Image 2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09" name="Image 2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14B50" w:rsidRDefault="00714B50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10" name="Image 2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11" name="Image 2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12" name="Image 2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13" name="Image 2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14B50" w:rsidRDefault="00714B50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14" name="Image 2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15" name="Image 3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16" name="Image 3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17" name="Image 3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14B50" w:rsidRDefault="00714B50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18" name="Image 3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19" name="Image 3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20" name="Image 3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21" name="Image 3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14B50" w:rsidRDefault="00714B50" w:rsidP="007D2A5B">
      <w:pPr>
        <w:pStyle w:val="NormalWeb"/>
        <w:spacing w:before="80" w:beforeAutospacing="0" w:after="8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898"/>
        <w:gridCol w:w="1224"/>
        <w:gridCol w:w="1224"/>
        <w:gridCol w:w="1224"/>
        <w:gridCol w:w="1246"/>
      </w:tblGrid>
      <w:tr w:rsidR="00714B50">
        <w:trPr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714B50" w:rsidRPr="00C9124C" w:rsidRDefault="00714B50" w:rsidP="006D422D">
            <w:pPr>
              <w:pStyle w:val="Titre2"/>
              <w:rPr>
                <w:sz w:val="24"/>
                <w:szCs w:val="24"/>
              </w:rPr>
            </w:pPr>
            <w:r w:rsidRPr="00C9124C">
              <w:rPr>
                <w:rStyle w:val="lev"/>
                <w:b/>
                <w:bCs/>
                <w:sz w:val="24"/>
                <w:szCs w:val="24"/>
              </w:rPr>
              <w:t>La formation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714B50" w:rsidRDefault="00714B50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222" name="Image 37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714B50" w:rsidRDefault="00714B50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223" name="Image 38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714B50" w:rsidRDefault="00714B50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224" name="Image 3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714B50" w:rsidRDefault="00714B50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225" name="Image 40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4B50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14B50" w:rsidRDefault="00714B50" w:rsidP="006351C2">
            <w:pPr>
              <w:numPr>
                <w:ilvl w:val="0"/>
                <w:numId w:val="6"/>
              </w:numPr>
              <w:spacing w:before="60"/>
            </w:pPr>
            <w:r>
              <w:t>Information préalable sur le contenu</w:t>
            </w:r>
          </w:p>
          <w:p w:rsidR="00714B50" w:rsidRDefault="00714B50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Contenu adapté à mon niveau</w:t>
            </w:r>
          </w:p>
          <w:p w:rsidR="00714B50" w:rsidRDefault="00714B50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Fréquence des exercices</w:t>
            </w:r>
          </w:p>
          <w:p w:rsidR="00714B50" w:rsidRDefault="00714B50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Adaptation des exercices à la profession</w:t>
            </w:r>
          </w:p>
          <w:p w:rsidR="00714B50" w:rsidRDefault="00714B50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Niveau du groupe homogène</w:t>
            </w:r>
          </w:p>
          <w:p w:rsidR="00714B50" w:rsidRDefault="00714B50" w:rsidP="006351C2">
            <w:pPr>
              <w:numPr>
                <w:ilvl w:val="0"/>
                <w:numId w:val="6"/>
              </w:numPr>
              <w:spacing w:before="60"/>
              <w:ind w:left="714" w:hanging="357"/>
              <w:rPr>
                <w:sz w:val="24"/>
              </w:rPr>
            </w:pPr>
            <w:r>
              <w:t>Stage correspondant à mon besoin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14B50" w:rsidRDefault="00714B50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26" name="Image 4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27" name="Image 4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28" name="Image 4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29" name="Image 4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30" name="Image 4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14B50" w:rsidRDefault="00714B50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31" name="Image 4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14B50" w:rsidRDefault="00714B50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32" name="Image 4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33" name="Image 4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34" name="Image 4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35" name="Image 5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36" name="Image 5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14B50" w:rsidRDefault="00714B50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37" name="Image 5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14B50" w:rsidRDefault="00714B50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38" name="Image 5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39" name="Image 5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40" name="Image 5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41" name="Image 5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42" name="Image 5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14B50" w:rsidRDefault="00714B50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43" name="Image 5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14B50" w:rsidRDefault="00714B50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44" name="Image 5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45" name="Image 6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46" name="Image 6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47" name="Image 6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48" name="Image 6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14B50" w:rsidRDefault="00714B50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49" name="Image 6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14B50" w:rsidRDefault="00714B50" w:rsidP="00FC2E60">
      <w:pPr>
        <w:pStyle w:val="NormalWeb"/>
        <w:spacing w:before="0" w:beforeAutospacing="0" w:after="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898"/>
        <w:gridCol w:w="1224"/>
        <w:gridCol w:w="1224"/>
        <w:gridCol w:w="1224"/>
        <w:gridCol w:w="1246"/>
      </w:tblGrid>
      <w:tr w:rsidR="00714B50" w:rsidTr="0097307B">
        <w:trPr>
          <w:trHeight w:val="942"/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714B50" w:rsidRPr="00CF200B" w:rsidRDefault="00714B50" w:rsidP="006D422D">
            <w:pPr>
              <w:pStyle w:val="Titre2"/>
              <w:rPr>
                <w:sz w:val="24"/>
                <w:szCs w:val="24"/>
              </w:rPr>
            </w:pPr>
            <w:r w:rsidRPr="00CF200B">
              <w:rPr>
                <w:rStyle w:val="lev"/>
                <w:b/>
                <w:bCs/>
                <w:sz w:val="24"/>
                <w:szCs w:val="24"/>
              </w:rPr>
              <w:t>Satisfaction globale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714B50" w:rsidRDefault="00714B50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250" name="Image 65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14B50" w:rsidRDefault="00714B50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51" name="Image 6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714B50" w:rsidRDefault="00714B50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252" name="Image 67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14B50" w:rsidRDefault="00714B50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53" name="Image 6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714B50" w:rsidRDefault="00714B50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254" name="Image 6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14B50" w:rsidRDefault="00714B50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55" name="Image 7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714B50" w:rsidRDefault="00714B50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256" name="Image 71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14B50" w:rsidRDefault="00714B50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57" name="Image 7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14B50" w:rsidRDefault="00714B50" w:rsidP="00911159">
      <w:pPr>
        <w:pStyle w:val="NormalWeb"/>
        <w:spacing w:before="0" w:beforeAutospacing="0" w:after="0" w:afterAutospacing="0"/>
        <w:rPr>
          <w:rStyle w:val="lev"/>
          <w:b w:val="0"/>
          <w:bCs w:val="0"/>
        </w:rPr>
      </w:pPr>
      <w:r w:rsidRPr="00CF200B">
        <w:rPr>
          <w:sz w:val="16"/>
          <w:szCs w:val="16"/>
        </w:rPr>
        <w:t> </w:t>
      </w:r>
    </w:p>
    <w:p w:rsidR="00714B50" w:rsidRPr="00C9124C" w:rsidRDefault="00714B50" w:rsidP="007D2A5B">
      <w:pPr>
        <w:pStyle w:val="Titre2"/>
        <w:spacing w:before="60"/>
        <w:rPr>
          <w:sz w:val="24"/>
          <w:szCs w:val="24"/>
        </w:rPr>
      </w:pPr>
      <w:r w:rsidRPr="00C9124C">
        <w:rPr>
          <w:rStyle w:val="lev"/>
          <w:b/>
          <w:bCs/>
          <w:sz w:val="24"/>
          <w:szCs w:val="24"/>
        </w:rPr>
        <w:t>Points forts du stage</w:t>
      </w:r>
    </w:p>
    <w:p w:rsidR="00714B50" w:rsidRPr="00F40286" w:rsidRDefault="00714B50" w:rsidP="00FC2E60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714B50" w:rsidRPr="00F40286" w:rsidRDefault="00714B50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714B50" w:rsidRPr="00F40286" w:rsidRDefault="00714B50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714B50" w:rsidRPr="00CF200B" w:rsidRDefault="00714B50" w:rsidP="007D2A5B">
      <w:pPr>
        <w:pStyle w:val="Titre2"/>
        <w:spacing w:before="60"/>
        <w:rPr>
          <w:rStyle w:val="lev"/>
          <w:b/>
          <w:bCs/>
        </w:rPr>
      </w:pPr>
      <w:r w:rsidRPr="00C9124C">
        <w:rPr>
          <w:rStyle w:val="lev"/>
          <w:b/>
          <w:bCs/>
          <w:sz w:val="24"/>
          <w:szCs w:val="24"/>
        </w:rPr>
        <w:t>Points faibles du stage</w:t>
      </w:r>
    </w:p>
    <w:p w:rsidR="00714B50" w:rsidRPr="00F40286" w:rsidRDefault="00714B50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714B50" w:rsidRPr="00F40286" w:rsidRDefault="00714B50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714B50" w:rsidRPr="00F40286" w:rsidRDefault="00714B50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714B50" w:rsidRDefault="00714B50" w:rsidP="007D2A5B">
      <w:pPr>
        <w:pStyle w:val="Titre2"/>
        <w:spacing w:before="60"/>
        <w:rPr>
          <w:rStyle w:val="lev"/>
          <w:b/>
          <w:bCs/>
          <w:sz w:val="24"/>
          <w:szCs w:val="24"/>
        </w:rPr>
      </w:pPr>
      <w:r w:rsidRPr="00C9124C">
        <w:rPr>
          <w:rStyle w:val="lev"/>
          <w:b/>
          <w:bCs/>
          <w:sz w:val="24"/>
          <w:szCs w:val="24"/>
        </w:rPr>
        <w:t>Observations diverses</w:t>
      </w:r>
    </w:p>
    <w:p w:rsidR="00714B50" w:rsidRPr="00F40286" w:rsidRDefault="00714B50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714B50" w:rsidRPr="00F40286" w:rsidRDefault="00714B50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714B50" w:rsidRPr="00CF200B" w:rsidRDefault="00714B50" w:rsidP="00CF200B">
      <w:pPr>
        <w:pStyle w:val="Titre2"/>
        <w:spacing w:before="120"/>
        <w:rPr>
          <w:rStyle w:val="lev"/>
          <w:b/>
          <w:bCs/>
          <w:sz w:val="24"/>
          <w:szCs w:val="24"/>
        </w:rPr>
      </w:pPr>
      <w:r w:rsidRPr="00CF200B">
        <w:rPr>
          <w:rStyle w:val="lev"/>
          <w:b/>
          <w:bCs/>
          <w:sz w:val="24"/>
          <w:szCs w:val="24"/>
        </w:rPr>
        <w:t>Ressentez vous le besoin d'une formation complémentaire ? Si oui, laquelle ?</w:t>
      </w:r>
      <w:r w:rsidRPr="00CF200B" w:rsidDel="00C9124C">
        <w:rPr>
          <w:rStyle w:val="lev"/>
          <w:b/>
          <w:bCs/>
          <w:sz w:val="24"/>
          <w:szCs w:val="24"/>
        </w:rPr>
        <w:t xml:space="preserve"> </w:t>
      </w:r>
    </w:p>
    <w:p w:rsidR="00714B50" w:rsidRPr="00F40286" w:rsidRDefault="00714B50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714B50" w:rsidRPr="00F40286" w:rsidRDefault="00714B50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714B50" w:rsidRDefault="00714B50" w:rsidP="005D7AD7"/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898"/>
        <w:gridCol w:w="1224"/>
        <w:gridCol w:w="1224"/>
        <w:gridCol w:w="1224"/>
        <w:gridCol w:w="1246"/>
      </w:tblGrid>
      <w:tr w:rsidR="00714B50">
        <w:trPr>
          <w:trHeight w:val="493"/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714B50" w:rsidRPr="00CF200B" w:rsidRDefault="00714B50" w:rsidP="00FC2E60">
            <w:pPr>
              <w:pStyle w:val="Titre2"/>
              <w:spacing w:before="120"/>
              <w:rPr>
                <w:sz w:val="24"/>
                <w:szCs w:val="24"/>
              </w:rPr>
            </w:pPr>
            <w:r w:rsidRPr="00CF200B">
              <w:rPr>
                <w:rStyle w:val="lev"/>
                <w:b/>
                <w:bCs/>
                <w:sz w:val="24"/>
                <w:szCs w:val="24"/>
              </w:rPr>
              <w:t>Le point de vue du formateur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714B50" w:rsidRDefault="00714B50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258" name="Image 73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714B50" w:rsidRDefault="00714B50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259" name="Image 74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714B50" w:rsidRDefault="00714B50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260" name="Image 75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714B50" w:rsidRDefault="00714B50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261" name="Image 76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4B50">
        <w:trPr>
          <w:trHeight w:val="1160"/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14B50" w:rsidRDefault="00714B50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Le stagiaire possédait-il les pré requis ?</w:t>
            </w:r>
          </w:p>
          <w:p w:rsidR="00714B50" w:rsidRDefault="00714B50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Qualité d’écoute</w:t>
            </w:r>
          </w:p>
          <w:p w:rsidR="00714B50" w:rsidRDefault="00714B50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Intégration des notions présentées</w:t>
            </w:r>
          </w:p>
          <w:p w:rsidR="00714B50" w:rsidRDefault="00714B50" w:rsidP="00FC2E60">
            <w:pPr>
              <w:numPr>
                <w:ilvl w:val="0"/>
                <w:numId w:val="7"/>
              </w:numPr>
              <w:spacing w:before="100" w:beforeAutospacing="1" w:after="40"/>
              <w:rPr>
                <w:sz w:val="24"/>
              </w:rPr>
            </w:pPr>
            <w:r>
              <w:t>Le stage correspondait il à son besoin ?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14B50" w:rsidRDefault="00714B50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62" name="Image 7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63" name="Image 7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64" name="Image 7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65" name="Image 8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14B50" w:rsidRDefault="00714B50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66" name="Image 8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67" name="Image 8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68" name="Image 8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69" name="Image 8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14B50" w:rsidRDefault="00714B50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70" name="Image 8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71" name="Image 8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72" name="Image 8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73" name="Image 8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14B50" w:rsidRDefault="00714B50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74" name="Image 8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75" name="Image 9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76" name="Image 9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77" name="Image 9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14B50" w:rsidRDefault="00714B50" w:rsidP="00561AD5"/>
    <w:p w:rsidR="00714B50" w:rsidRPr="00CF200B" w:rsidRDefault="00714B50" w:rsidP="00911159">
      <w:pPr>
        <w:pStyle w:val="Titre2"/>
        <w:spacing w:before="120"/>
        <w:rPr>
          <w:rStyle w:val="lev"/>
          <w:b/>
          <w:bCs/>
          <w:sz w:val="24"/>
          <w:szCs w:val="24"/>
        </w:rPr>
      </w:pPr>
      <w:r>
        <w:rPr>
          <w:rStyle w:val="lev"/>
          <w:b/>
          <w:bCs/>
          <w:sz w:val="24"/>
          <w:szCs w:val="24"/>
        </w:rPr>
        <w:t>Observations du formateur</w:t>
      </w:r>
    </w:p>
    <w:p w:rsidR="00714B50" w:rsidRPr="00F40286" w:rsidRDefault="00714B50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714B50" w:rsidRPr="00911159" w:rsidRDefault="00714B50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714B50" w:rsidRPr="00F40286" w:rsidRDefault="00714B50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714B50" w:rsidRDefault="00714B50" w:rsidP="00561AD5"/>
    <w:p w:rsidR="00714B50" w:rsidRDefault="00714B50" w:rsidP="0062427A">
      <w:pPr>
        <w:tabs>
          <w:tab w:val="left" w:pos="360"/>
          <w:tab w:val="left" w:pos="5040"/>
        </w:tabs>
        <w:rPr>
          <w:b/>
          <w:bCs/>
          <w:sz w:val="24"/>
        </w:rPr>
      </w:pPr>
      <w:r w:rsidRPr="00FC2E60">
        <w:rPr>
          <w:b/>
          <w:bCs/>
          <w:sz w:val="24"/>
        </w:rPr>
        <w:tab/>
        <w:t>Signature du stagiaire</w:t>
      </w:r>
      <w:r w:rsidRPr="00FC2E60">
        <w:rPr>
          <w:b/>
          <w:bCs/>
          <w:sz w:val="24"/>
        </w:rPr>
        <w:tab/>
        <w:t>Signature du formateur</w:t>
      </w:r>
    </w:p>
    <w:p w:rsidR="00714B50" w:rsidRPr="005D7AD7" w:rsidRDefault="00714B50" w:rsidP="003453CC">
      <w:pPr>
        <w:rPr>
          <w:szCs w:val="20"/>
        </w:rPr>
      </w:pPr>
    </w:p>
    <w:p w:rsidR="00714B50" w:rsidRDefault="00714B50" w:rsidP="00206173">
      <w:pPr>
        <w:pStyle w:val="NormalWeb"/>
        <w:spacing w:before="0" w:beforeAutospacing="0" w:after="0" w:afterAutospacing="0"/>
        <w:jc w:val="both"/>
        <w:rPr>
          <w:rStyle w:val="Accentuation"/>
          <w:b/>
          <w:i w:val="0"/>
          <w:color w:val="0000FF"/>
          <w:sz w:val="20"/>
          <w:szCs w:val="20"/>
        </w:rPr>
        <w:sectPr w:rsidR="00714B50" w:rsidSect="00714B50">
          <w:pgSz w:w="11906" w:h="16838" w:code="9"/>
          <w:pgMar w:top="851" w:right="1134" w:bottom="851" w:left="1134" w:header="709" w:footer="284" w:gutter="0"/>
          <w:pgNumType w:start="1"/>
          <w:cols w:space="708"/>
          <w:docGrid w:linePitch="360"/>
        </w:sectPr>
      </w:pPr>
    </w:p>
    <w:p w:rsidR="00714B50" w:rsidRPr="003453CC" w:rsidRDefault="00714B50" w:rsidP="00206173">
      <w:pPr>
        <w:pStyle w:val="NormalWeb"/>
        <w:spacing w:before="0" w:beforeAutospacing="0" w:after="0" w:afterAutospacing="0"/>
        <w:jc w:val="both"/>
        <w:rPr>
          <w:rStyle w:val="Accentuation"/>
          <w:b/>
          <w:i w:val="0"/>
          <w:color w:val="0000FF"/>
          <w:sz w:val="20"/>
          <w:szCs w:val="20"/>
        </w:rPr>
      </w:pPr>
      <w:r w:rsidRPr="003453CC">
        <w:rPr>
          <w:rStyle w:val="Accentuation"/>
          <w:b/>
          <w:i w:val="0"/>
          <w:color w:val="0000FF"/>
          <w:sz w:val="20"/>
          <w:szCs w:val="20"/>
        </w:rPr>
        <w:t>Votre avis est important : n'hésitez pas à nous faire part de vos remarques concernant le stage que vous venez de suivre. Vous nous aidez ainsi à améliorer toujours plus la qualité de nos formations.</w:t>
      </w:r>
    </w:p>
    <w:p w:rsidR="00714B50" w:rsidRPr="003453CC" w:rsidRDefault="00714B50" w:rsidP="00206173">
      <w:pPr>
        <w:pStyle w:val="NormalWeb"/>
        <w:spacing w:before="0" w:beforeAutospacing="0" w:after="0" w:afterAutospacing="0"/>
        <w:jc w:val="both"/>
        <w:rPr>
          <w:b/>
          <w:color w:val="0000FF"/>
          <w:sz w:val="20"/>
          <w:szCs w:val="20"/>
        </w:rPr>
      </w:pPr>
      <w:r w:rsidRPr="003453CC">
        <w:rPr>
          <w:rStyle w:val="Accentuation"/>
          <w:b/>
          <w:i w:val="0"/>
          <w:color w:val="0000FF"/>
          <w:sz w:val="20"/>
          <w:szCs w:val="20"/>
        </w:rPr>
        <w:t>Ce questionnaire doit être rempli juste à la fin du stage : il vous permet d'exprimer vos impressions "à chaud". Par la suite, votre impression évoluera peut-être ou bien vous sentirez le besoin d'un complément de formation : vous pourrez toujours alors avoir un entretien avec le responsable formation de votre entreprise ou nous contacter.</w:t>
      </w:r>
    </w:p>
    <w:p w:rsidR="00714B50" w:rsidRDefault="00714B50" w:rsidP="005D7AD7">
      <w:pPr>
        <w:rPr>
          <w:b/>
        </w:rPr>
      </w:pPr>
    </w:p>
    <w:p w:rsidR="00714B50" w:rsidRDefault="00714B50" w:rsidP="005D7AD7">
      <w:pPr>
        <w:rPr>
          <w:b/>
        </w:rPr>
      </w:pPr>
    </w:p>
    <w:tbl>
      <w:tblPr>
        <w:tblStyle w:val="Grilledutableau"/>
        <w:tblW w:w="0" w:type="auto"/>
        <w:tblInd w:w="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882"/>
        <w:gridCol w:w="3896"/>
      </w:tblGrid>
      <w:tr w:rsidR="00714B50" w:rsidRPr="00AD6C3A" w:rsidTr="006351C2">
        <w:trPr>
          <w:trHeight w:val="307"/>
        </w:trPr>
        <w:tc>
          <w:tcPr>
            <w:tcW w:w="5882" w:type="dxa"/>
          </w:tcPr>
          <w:p w:rsidR="00714B50" w:rsidRPr="00AD6C3A" w:rsidRDefault="00714B50" w:rsidP="00D1254E">
            <w:r w:rsidRPr="00AD6C3A">
              <w:rPr>
                <w:b/>
                <w:u w:val="single"/>
              </w:rPr>
              <w:t>Vos nom et prénom</w:t>
            </w:r>
            <w:r w:rsidRPr="00AD6C3A">
              <w:rPr>
                <w:b/>
              </w:rPr>
              <w:t xml:space="preserve"> : </w:t>
            </w:r>
            <w:r>
              <w:t>BETTOLO Laura</w:t>
            </w:r>
          </w:p>
        </w:tc>
        <w:tc>
          <w:tcPr>
            <w:tcW w:w="3896" w:type="dxa"/>
          </w:tcPr>
          <w:p w:rsidR="00714B50" w:rsidRPr="00AD6C3A" w:rsidRDefault="00714B50" w:rsidP="00D1254E">
            <w:pPr>
              <w:rPr>
                <w:b/>
                <w:color w:val="808080"/>
              </w:rPr>
            </w:pPr>
            <w:r w:rsidRPr="00AD6C3A">
              <w:rPr>
                <w:b/>
                <w:u w:val="single"/>
              </w:rPr>
              <w:t>Société</w:t>
            </w:r>
            <w:r w:rsidRPr="00AD6C3A">
              <w:rPr>
                <w:b/>
              </w:rPr>
              <w:t xml:space="preserve"> : </w:t>
            </w:r>
            <w:r>
              <w:t>Solutec Paris</w:t>
            </w:r>
          </w:p>
        </w:tc>
      </w:tr>
      <w:tr w:rsidR="00714B50" w:rsidRPr="00AD6C3A" w:rsidTr="006351C2">
        <w:tc>
          <w:tcPr>
            <w:tcW w:w="5882" w:type="dxa"/>
          </w:tcPr>
          <w:p w:rsidR="00714B50" w:rsidRPr="00AD6C3A" w:rsidRDefault="00714B50" w:rsidP="00D1254E">
            <w:pPr>
              <w:rPr>
                <w:b/>
                <w:u w:val="single"/>
              </w:rPr>
            </w:pPr>
            <w:r w:rsidRPr="00911159">
              <w:rPr>
                <w:b/>
                <w:u w:val="single"/>
              </w:rPr>
              <w:t>Votre mail</w:t>
            </w:r>
            <w:r w:rsidRPr="00911159">
              <w:rPr>
                <w:b/>
              </w:rPr>
              <w:t xml:space="preserve"> :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3896" w:type="dxa"/>
          </w:tcPr>
          <w:p w:rsidR="00714B50" w:rsidRPr="00AD6C3A" w:rsidRDefault="00714B50" w:rsidP="00D1254E">
            <w:pPr>
              <w:rPr>
                <w:b/>
                <w:u w:val="single"/>
              </w:rPr>
            </w:pPr>
            <w:r w:rsidRPr="00002567">
              <w:rPr>
                <w:b/>
                <w:u w:val="single"/>
              </w:rPr>
              <w:t>Tél</w:t>
            </w:r>
            <w:r w:rsidRPr="00911159">
              <w:rPr>
                <w:b/>
              </w:rPr>
              <w:t xml:space="preserve"> :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</w:tr>
    </w:tbl>
    <w:p w:rsidR="00714B50" w:rsidRPr="00663165" w:rsidRDefault="00714B50" w:rsidP="00911159">
      <w:pPr>
        <w:spacing w:before="120"/>
        <w:rPr>
          <w:b/>
          <w:color w:val="808080"/>
        </w:rPr>
      </w:pPr>
    </w:p>
    <w:p w:rsidR="00714B50" w:rsidRPr="005D7AD7" w:rsidRDefault="00714B50" w:rsidP="005D7AD7">
      <w:pPr>
        <w:rPr>
          <w:b/>
        </w:rPr>
      </w:pP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453"/>
        <w:gridCol w:w="1338"/>
        <w:gridCol w:w="1338"/>
        <w:gridCol w:w="1338"/>
        <w:gridCol w:w="1349"/>
      </w:tblGrid>
      <w:tr w:rsidR="00714B50" w:rsidRPr="00454444">
        <w:trPr>
          <w:tblCellSpacing w:w="22" w:type="dxa"/>
        </w:trPr>
        <w:tc>
          <w:tcPr>
            <w:tcW w:w="2296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714B50" w:rsidRPr="00454444" w:rsidRDefault="00714B50" w:rsidP="006D422D">
            <w:pPr>
              <w:pStyle w:val="Titre2"/>
              <w:rPr>
                <w:sz w:val="24"/>
                <w:szCs w:val="24"/>
              </w:rPr>
            </w:pPr>
            <w:r w:rsidRPr="00454444">
              <w:rPr>
                <w:sz w:val="24"/>
                <w:szCs w:val="24"/>
              </w:rPr>
              <w:t> Le formateur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714B50" w:rsidRPr="00454444" w:rsidRDefault="00714B50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278" name="Image 1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714B50" w:rsidRPr="00454444" w:rsidRDefault="00714B50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279" name="Image 2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714B50" w:rsidRPr="00454444" w:rsidRDefault="00714B50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280" name="Image 3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714B50" w:rsidRPr="00454444" w:rsidRDefault="00714B50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281" name="Image 4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4B50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14B50" w:rsidRDefault="00714B50" w:rsidP="006351C2">
            <w:pPr>
              <w:numPr>
                <w:ilvl w:val="0"/>
                <w:numId w:val="4"/>
              </w:numPr>
              <w:spacing w:before="60" w:after="100" w:afterAutospacing="1"/>
              <w:ind w:left="714" w:hanging="357"/>
            </w:pPr>
            <w:r>
              <w:t>Maîtrise du sujet</w:t>
            </w:r>
          </w:p>
          <w:p w:rsidR="00714B50" w:rsidRDefault="00714B50" w:rsidP="006351C2">
            <w:pPr>
              <w:numPr>
                <w:ilvl w:val="0"/>
                <w:numId w:val="4"/>
              </w:numPr>
              <w:spacing w:before="60" w:after="100" w:afterAutospacing="1"/>
              <w:ind w:left="714" w:hanging="357"/>
            </w:pPr>
            <w:r>
              <w:t>Qualités pédagogiques</w:t>
            </w:r>
          </w:p>
          <w:p w:rsidR="00714B50" w:rsidRDefault="00714B50" w:rsidP="006351C2">
            <w:pPr>
              <w:numPr>
                <w:ilvl w:val="0"/>
                <w:numId w:val="4"/>
              </w:numPr>
              <w:spacing w:before="60"/>
              <w:ind w:left="714" w:hanging="357"/>
              <w:rPr>
                <w:sz w:val="24"/>
              </w:rPr>
            </w:pPr>
            <w:r>
              <w:t>Disponibilité et aide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14B50" w:rsidRDefault="00714B50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282" name="Image 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283" name="Image 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284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14B50" w:rsidRDefault="00714B50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285" name="Image 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286" name="Image 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287" name="Image 1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14B50" w:rsidRDefault="00714B50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288" name="Image 1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289" name="Image 1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290" name="Image 1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14B50" w:rsidRDefault="00714B50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91" name="Image 1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92" name="Image 1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93" name="Image 1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14B50" w:rsidRDefault="00714B50" w:rsidP="007D2A5B">
      <w:pPr>
        <w:pStyle w:val="NormalWeb"/>
        <w:spacing w:before="80" w:beforeAutospacing="0" w:after="8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294"/>
        <w:gridCol w:w="1375"/>
        <w:gridCol w:w="1375"/>
        <w:gridCol w:w="1375"/>
        <w:gridCol w:w="1397"/>
      </w:tblGrid>
      <w:tr w:rsidR="00714B50">
        <w:trPr>
          <w:tblCellSpacing w:w="22" w:type="dxa"/>
        </w:trPr>
        <w:tc>
          <w:tcPr>
            <w:tcW w:w="2213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714B50" w:rsidRPr="00CF37BA" w:rsidRDefault="00714B50" w:rsidP="006D422D">
            <w:pPr>
              <w:pStyle w:val="Titre2"/>
              <w:rPr>
                <w:sz w:val="24"/>
                <w:szCs w:val="24"/>
              </w:rPr>
            </w:pPr>
            <w:r w:rsidRPr="00CF37BA">
              <w:rPr>
                <w:rStyle w:val="lev"/>
                <w:b/>
                <w:bCs/>
                <w:sz w:val="24"/>
                <w:szCs w:val="24"/>
              </w:rPr>
              <w:t>Environnement et moyens pédagogiques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714B50" w:rsidRDefault="00714B50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294" name="Image 17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714B50" w:rsidRDefault="00714B50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295" name="Image 18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714B50" w:rsidRDefault="00714B50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296" name="Image 1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714B50" w:rsidRDefault="00714B50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297" name="Image 20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4B50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14B50" w:rsidRDefault="00714B50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Accueil</w:t>
            </w:r>
          </w:p>
          <w:p w:rsidR="00714B50" w:rsidRDefault="00714B50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Salle de formation</w:t>
            </w:r>
          </w:p>
          <w:p w:rsidR="00714B50" w:rsidRDefault="00714B50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 xml:space="preserve">Matériel informatique </w:t>
            </w:r>
          </w:p>
          <w:p w:rsidR="00714B50" w:rsidRDefault="00714B50" w:rsidP="006351C2">
            <w:pPr>
              <w:numPr>
                <w:ilvl w:val="0"/>
                <w:numId w:val="5"/>
              </w:numPr>
              <w:spacing w:before="60"/>
              <w:ind w:left="714" w:hanging="357"/>
              <w:rPr>
                <w:sz w:val="24"/>
              </w:rPr>
            </w:pPr>
            <w:r>
              <w:t>Support de cours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14B50" w:rsidRDefault="00714B50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98" name="Image 2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99" name="Image 2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00" name="Image 2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01" name="Image 2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14B50" w:rsidRDefault="00714B50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02" name="Image 2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03" name="Image 2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04" name="Image 2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05" name="Image 2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14B50" w:rsidRDefault="00714B50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06" name="Image 2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07" name="Image 3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08" name="Image 3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09" name="Image 3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14B50" w:rsidRDefault="00714B50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10" name="Image 3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11" name="Image 3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12" name="Image 3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13" name="Image 3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14B50" w:rsidRDefault="00714B50" w:rsidP="007D2A5B">
      <w:pPr>
        <w:pStyle w:val="NormalWeb"/>
        <w:spacing w:before="80" w:beforeAutospacing="0" w:after="8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898"/>
        <w:gridCol w:w="1224"/>
        <w:gridCol w:w="1224"/>
        <w:gridCol w:w="1224"/>
        <w:gridCol w:w="1246"/>
      </w:tblGrid>
      <w:tr w:rsidR="00714B50">
        <w:trPr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714B50" w:rsidRPr="00C9124C" w:rsidRDefault="00714B50" w:rsidP="006D422D">
            <w:pPr>
              <w:pStyle w:val="Titre2"/>
              <w:rPr>
                <w:sz w:val="24"/>
                <w:szCs w:val="24"/>
              </w:rPr>
            </w:pPr>
            <w:r w:rsidRPr="00C9124C">
              <w:rPr>
                <w:rStyle w:val="lev"/>
                <w:b/>
                <w:bCs/>
                <w:sz w:val="24"/>
                <w:szCs w:val="24"/>
              </w:rPr>
              <w:t>La formation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714B50" w:rsidRDefault="00714B50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314" name="Image 37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714B50" w:rsidRDefault="00714B50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315" name="Image 38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714B50" w:rsidRDefault="00714B50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316" name="Image 3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714B50" w:rsidRDefault="00714B50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317" name="Image 40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4B50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14B50" w:rsidRDefault="00714B50" w:rsidP="006351C2">
            <w:pPr>
              <w:numPr>
                <w:ilvl w:val="0"/>
                <w:numId w:val="6"/>
              </w:numPr>
              <w:spacing w:before="60"/>
            </w:pPr>
            <w:r>
              <w:t>Information préalable sur le contenu</w:t>
            </w:r>
          </w:p>
          <w:p w:rsidR="00714B50" w:rsidRDefault="00714B50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Contenu adapté à mon niveau</w:t>
            </w:r>
          </w:p>
          <w:p w:rsidR="00714B50" w:rsidRDefault="00714B50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Fréquence des exercices</w:t>
            </w:r>
          </w:p>
          <w:p w:rsidR="00714B50" w:rsidRDefault="00714B50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Adaptation des exercices à la profession</w:t>
            </w:r>
          </w:p>
          <w:p w:rsidR="00714B50" w:rsidRDefault="00714B50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Niveau du groupe homogène</w:t>
            </w:r>
          </w:p>
          <w:p w:rsidR="00714B50" w:rsidRDefault="00714B50" w:rsidP="006351C2">
            <w:pPr>
              <w:numPr>
                <w:ilvl w:val="0"/>
                <w:numId w:val="6"/>
              </w:numPr>
              <w:spacing w:before="60"/>
              <w:ind w:left="714" w:hanging="357"/>
              <w:rPr>
                <w:sz w:val="24"/>
              </w:rPr>
            </w:pPr>
            <w:r>
              <w:t>Stage correspondant à mon besoin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14B50" w:rsidRDefault="00714B50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18" name="Image 4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19" name="Image 4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20" name="Image 4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21" name="Image 4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22" name="Image 4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14B50" w:rsidRDefault="00714B50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23" name="Image 4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14B50" w:rsidRDefault="00714B50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24" name="Image 4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25" name="Image 4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26" name="Image 4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27" name="Image 5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28" name="Image 5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14B50" w:rsidRDefault="00714B50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29" name="Image 5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14B50" w:rsidRDefault="00714B50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30" name="Image 5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31" name="Image 5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32" name="Image 5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33" name="Image 5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34" name="Image 5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14B50" w:rsidRDefault="00714B50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35" name="Image 5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14B50" w:rsidRDefault="00714B50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36" name="Image 5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37" name="Image 6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38" name="Image 6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39" name="Image 6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40" name="Image 6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14B50" w:rsidRDefault="00714B50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41" name="Image 6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14B50" w:rsidRDefault="00714B50" w:rsidP="00FC2E60">
      <w:pPr>
        <w:pStyle w:val="NormalWeb"/>
        <w:spacing w:before="0" w:beforeAutospacing="0" w:after="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898"/>
        <w:gridCol w:w="1224"/>
        <w:gridCol w:w="1224"/>
        <w:gridCol w:w="1224"/>
        <w:gridCol w:w="1246"/>
      </w:tblGrid>
      <w:tr w:rsidR="00714B50" w:rsidTr="0097307B">
        <w:trPr>
          <w:trHeight w:val="942"/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714B50" w:rsidRPr="00CF200B" w:rsidRDefault="00714B50" w:rsidP="006D422D">
            <w:pPr>
              <w:pStyle w:val="Titre2"/>
              <w:rPr>
                <w:sz w:val="24"/>
                <w:szCs w:val="24"/>
              </w:rPr>
            </w:pPr>
            <w:r w:rsidRPr="00CF200B">
              <w:rPr>
                <w:rStyle w:val="lev"/>
                <w:b/>
                <w:bCs/>
                <w:sz w:val="24"/>
                <w:szCs w:val="24"/>
              </w:rPr>
              <w:t>Satisfaction globale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714B50" w:rsidRDefault="00714B50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342" name="Image 65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14B50" w:rsidRDefault="00714B50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43" name="Image 6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714B50" w:rsidRDefault="00714B50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344" name="Image 67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14B50" w:rsidRDefault="00714B50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45" name="Image 6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714B50" w:rsidRDefault="00714B50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346" name="Image 6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14B50" w:rsidRDefault="00714B50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47" name="Image 7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714B50" w:rsidRDefault="00714B50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348" name="Image 71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14B50" w:rsidRDefault="00714B50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49" name="Image 7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14B50" w:rsidRDefault="00714B50" w:rsidP="00911159">
      <w:pPr>
        <w:pStyle w:val="NormalWeb"/>
        <w:spacing w:before="0" w:beforeAutospacing="0" w:after="0" w:afterAutospacing="0"/>
        <w:rPr>
          <w:rStyle w:val="lev"/>
          <w:b w:val="0"/>
          <w:bCs w:val="0"/>
        </w:rPr>
      </w:pPr>
      <w:r w:rsidRPr="00CF200B">
        <w:rPr>
          <w:sz w:val="16"/>
          <w:szCs w:val="16"/>
        </w:rPr>
        <w:t> </w:t>
      </w:r>
    </w:p>
    <w:p w:rsidR="00714B50" w:rsidRPr="00C9124C" w:rsidRDefault="00714B50" w:rsidP="007D2A5B">
      <w:pPr>
        <w:pStyle w:val="Titre2"/>
        <w:spacing w:before="60"/>
        <w:rPr>
          <w:sz w:val="24"/>
          <w:szCs w:val="24"/>
        </w:rPr>
      </w:pPr>
      <w:r w:rsidRPr="00C9124C">
        <w:rPr>
          <w:rStyle w:val="lev"/>
          <w:b/>
          <w:bCs/>
          <w:sz w:val="24"/>
          <w:szCs w:val="24"/>
        </w:rPr>
        <w:t>Points forts du stage</w:t>
      </w:r>
    </w:p>
    <w:p w:rsidR="00714B50" w:rsidRPr="00F40286" w:rsidRDefault="00714B50" w:rsidP="00FC2E60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714B50" w:rsidRPr="00F40286" w:rsidRDefault="00714B50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714B50" w:rsidRPr="00F40286" w:rsidRDefault="00714B50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714B50" w:rsidRPr="00CF200B" w:rsidRDefault="00714B50" w:rsidP="007D2A5B">
      <w:pPr>
        <w:pStyle w:val="Titre2"/>
        <w:spacing w:before="60"/>
        <w:rPr>
          <w:rStyle w:val="lev"/>
          <w:b/>
          <w:bCs/>
        </w:rPr>
      </w:pPr>
      <w:r w:rsidRPr="00C9124C">
        <w:rPr>
          <w:rStyle w:val="lev"/>
          <w:b/>
          <w:bCs/>
          <w:sz w:val="24"/>
          <w:szCs w:val="24"/>
        </w:rPr>
        <w:t>Points faibles du stage</w:t>
      </w:r>
    </w:p>
    <w:p w:rsidR="00714B50" w:rsidRPr="00F40286" w:rsidRDefault="00714B50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714B50" w:rsidRPr="00F40286" w:rsidRDefault="00714B50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714B50" w:rsidRPr="00F40286" w:rsidRDefault="00714B50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714B50" w:rsidRDefault="00714B50" w:rsidP="007D2A5B">
      <w:pPr>
        <w:pStyle w:val="Titre2"/>
        <w:spacing w:before="60"/>
        <w:rPr>
          <w:rStyle w:val="lev"/>
          <w:b/>
          <w:bCs/>
          <w:sz w:val="24"/>
          <w:szCs w:val="24"/>
        </w:rPr>
      </w:pPr>
      <w:r w:rsidRPr="00C9124C">
        <w:rPr>
          <w:rStyle w:val="lev"/>
          <w:b/>
          <w:bCs/>
          <w:sz w:val="24"/>
          <w:szCs w:val="24"/>
        </w:rPr>
        <w:t>Observations diverses</w:t>
      </w:r>
    </w:p>
    <w:p w:rsidR="00714B50" w:rsidRPr="00F40286" w:rsidRDefault="00714B50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714B50" w:rsidRPr="00F40286" w:rsidRDefault="00714B50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714B50" w:rsidRPr="00CF200B" w:rsidRDefault="00714B50" w:rsidP="00CF200B">
      <w:pPr>
        <w:pStyle w:val="Titre2"/>
        <w:spacing w:before="120"/>
        <w:rPr>
          <w:rStyle w:val="lev"/>
          <w:b/>
          <w:bCs/>
          <w:sz w:val="24"/>
          <w:szCs w:val="24"/>
        </w:rPr>
      </w:pPr>
      <w:r w:rsidRPr="00CF200B">
        <w:rPr>
          <w:rStyle w:val="lev"/>
          <w:b/>
          <w:bCs/>
          <w:sz w:val="24"/>
          <w:szCs w:val="24"/>
        </w:rPr>
        <w:t>Ressentez vous le besoin d'une formation complémentaire ? Si oui, laquelle ?</w:t>
      </w:r>
      <w:r w:rsidRPr="00CF200B" w:rsidDel="00C9124C">
        <w:rPr>
          <w:rStyle w:val="lev"/>
          <w:b/>
          <w:bCs/>
          <w:sz w:val="24"/>
          <w:szCs w:val="24"/>
        </w:rPr>
        <w:t xml:space="preserve"> </w:t>
      </w:r>
    </w:p>
    <w:p w:rsidR="00714B50" w:rsidRPr="00F40286" w:rsidRDefault="00714B50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714B50" w:rsidRPr="00F40286" w:rsidRDefault="00714B50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714B50" w:rsidRDefault="00714B50" w:rsidP="005D7AD7"/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898"/>
        <w:gridCol w:w="1224"/>
        <w:gridCol w:w="1224"/>
        <w:gridCol w:w="1224"/>
        <w:gridCol w:w="1246"/>
      </w:tblGrid>
      <w:tr w:rsidR="00714B50">
        <w:trPr>
          <w:trHeight w:val="493"/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714B50" w:rsidRPr="00CF200B" w:rsidRDefault="00714B50" w:rsidP="00FC2E60">
            <w:pPr>
              <w:pStyle w:val="Titre2"/>
              <w:spacing w:before="120"/>
              <w:rPr>
                <w:sz w:val="24"/>
                <w:szCs w:val="24"/>
              </w:rPr>
            </w:pPr>
            <w:r w:rsidRPr="00CF200B">
              <w:rPr>
                <w:rStyle w:val="lev"/>
                <w:b/>
                <w:bCs/>
                <w:sz w:val="24"/>
                <w:szCs w:val="24"/>
              </w:rPr>
              <w:t>Le point de vue du formateur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714B50" w:rsidRDefault="00714B50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350" name="Image 73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714B50" w:rsidRDefault="00714B50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351" name="Image 74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714B50" w:rsidRDefault="00714B50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352" name="Image 75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714B50" w:rsidRDefault="00714B50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353" name="Image 76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4B50">
        <w:trPr>
          <w:trHeight w:val="1160"/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14B50" w:rsidRDefault="00714B50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Le stagiaire possédait-il les pré requis ?</w:t>
            </w:r>
          </w:p>
          <w:p w:rsidR="00714B50" w:rsidRDefault="00714B50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Qualité d’écoute</w:t>
            </w:r>
          </w:p>
          <w:p w:rsidR="00714B50" w:rsidRDefault="00714B50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Intégration des notions présentées</w:t>
            </w:r>
          </w:p>
          <w:p w:rsidR="00714B50" w:rsidRDefault="00714B50" w:rsidP="00FC2E60">
            <w:pPr>
              <w:numPr>
                <w:ilvl w:val="0"/>
                <w:numId w:val="7"/>
              </w:numPr>
              <w:spacing w:before="100" w:beforeAutospacing="1" w:after="40"/>
              <w:rPr>
                <w:sz w:val="24"/>
              </w:rPr>
            </w:pPr>
            <w:r>
              <w:t>Le stage correspondait il à son besoin ?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14B50" w:rsidRDefault="00714B50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54" name="Image 7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55" name="Image 7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56" name="Image 7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57" name="Image 8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14B50" w:rsidRDefault="00714B50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58" name="Image 8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59" name="Image 8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60" name="Image 8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61" name="Image 8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14B50" w:rsidRDefault="00714B50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62" name="Image 8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63" name="Image 8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64" name="Image 8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65" name="Image 8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14B50" w:rsidRDefault="00714B50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66" name="Image 8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67" name="Image 9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68" name="Image 9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69" name="Image 9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14B50" w:rsidRDefault="00714B50" w:rsidP="00561AD5"/>
    <w:p w:rsidR="00714B50" w:rsidRPr="00CF200B" w:rsidRDefault="00714B50" w:rsidP="00911159">
      <w:pPr>
        <w:pStyle w:val="Titre2"/>
        <w:spacing w:before="120"/>
        <w:rPr>
          <w:rStyle w:val="lev"/>
          <w:b/>
          <w:bCs/>
          <w:sz w:val="24"/>
          <w:szCs w:val="24"/>
        </w:rPr>
      </w:pPr>
      <w:r>
        <w:rPr>
          <w:rStyle w:val="lev"/>
          <w:b/>
          <w:bCs/>
          <w:sz w:val="24"/>
          <w:szCs w:val="24"/>
        </w:rPr>
        <w:t>Observations du formateur</w:t>
      </w:r>
    </w:p>
    <w:p w:rsidR="00714B50" w:rsidRPr="00F40286" w:rsidRDefault="00714B50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714B50" w:rsidRPr="00911159" w:rsidRDefault="00714B50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714B50" w:rsidRPr="00F40286" w:rsidRDefault="00714B50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714B50" w:rsidRDefault="00714B50" w:rsidP="00561AD5"/>
    <w:p w:rsidR="00714B50" w:rsidRDefault="00714B50" w:rsidP="0062427A">
      <w:pPr>
        <w:tabs>
          <w:tab w:val="left" w:pos="360"/>
          <w:tab w:val="left" w:pos="5040"/>
        </w:tabs>
        <w:rPr>
          <w:b/>
          <w:bCs/>
          <w:sz w:val="24"/>
        </w:rPr>
      </w:pPr>
      <w:r w:rsidRPr="00FC2E60">
        <w:rPr>
          <w:b/>
          <w:bCs/>
          <w:sz w:val="24"/>
        </w:rPr>
        <w:tab/>
        <w:t>Signature du stagiaire</w:t>
      </w:r>
      <w:r w:rsidRPr="00FC2E60">
        <w:rPr>
          <w:b/>
          <w:bCs/>
          <w:sz w:val="24"/>
        </w:rPr>
        <w:tab/>
        <w:t>Signature du formateur</w:t>
      </w:r>
    </w:p>
    <w:p w:rsidR="00714B50" w:rsidRPr="005D7AD7" w:rsidRDefault="00714B50" w:rsidP="003453CC">
      <w:pPr>
        <w:rPr>
          <w:szCs w:val="20"/>
        </w:rPr>
      </w:pPr>
    </w:p>
    <w:p w:rsidR="00714B50" w:rsidRDefault="00714B50" w:rsidP="00206173">
      <w:pPr>
        <w:pStyle w:val="NormalWeb"/>
        <w:spacing w:before="0" w:beforeAutospacing="0" w:after="0" w:afterAutospacing="0"/>
        <w:jc w:val="both"/>
        <w:rPr>
          <w:rStyle w:val="Accentuation"/>
          <w:b/>
          <w:i w:val="0"/>
          <w:color w:val="0000FF"/>
          <w:sz w:val="20"/>
          <w:szCs w:val="20"/>
        </w:rPr>
        <w:sectPr w:rsidR="00714B50" w:rsidSect="00714B50">
          <w:pgSz w:w="11906" w:h="16838" w:code="9"/>
          <w:pgMar w:top="851" w:right="1134" w:bottom="851" w:left="1134" w:header="709" w:footer="284" w:gutter="0"/>
          <w:pgNumType w:start="1"/>
          <w:cols w:space="708"/>
          <w:docGrid w:linePitch="360"/>
        </w:sectPr>
      </w:pPr>
    </w:p>
    <w:p w:rsidR="00663165" w:rsidRPr="003453CC" w:rsidRDefault="005D7AD7" w:rsidP="00206173">
      <w:pPr>
        <w:pStyle w:val="NormalWeb"/>
        <w:spacing w:before="0" w:beforeAutospacing="0" w:after="0" w:afterAutospacing="0"/>
        <w:jc w:val="both"/>
        <w:rPr>
          <w:rStyle w:val="Accentuation"/>
          <w:b/>
          <w:i w:val="0"/>
          <w:color w:val="0000FF"/>
          <w:sz w:val="20"/>
          <w:szCs w:val="20"/>
        </w:rPr>
      </w:pPr>
      <w:r w:rsidRPr="003453CC">
        <w:rPr>
          <w:rStyle w:val="Accentuation"/>
          <w:b/>
          <w:i w:val="0"/>
          <w:color w:val="0000FF"/>
          <w:sz w:val="20"/>
          <w:szCs w:val="20"/>
        </w:rPr>
        <w:t xml:space="preserve">Votre avis est important : n'hésitez pas à nous faire part de vos remarques concernant le stage que vous venez de suivre. </w:t>
      </w:r>
      <w:r w:rsidR="007E1D02" w:rsidRPr="003453CC">
        <w:rPr>
          <w:rStyle w:val="Accentuation"/>
          <w:b/>
          <w:i w:val="0"/>
          <w:color w:val="0000FF"/>
          <w:sz w:val="20"/>
          <w:szCs w:val="20"/>
        </w:rPr>
        <w:t>Vous nous aidez ainsi à</w:t>
      </w:r>
      <w:r w:rsidRPr="003453CC">
        <w:rPr>
          <w:rStyle w:val="Accentuation"/>
          <w:b/>
          <w:i w:val="0"/>
          <w:color w:val="0000FF"/>
          <w:sz w:val="20"/>
          <w:szCs w:val="20"/>
        </w:rPr>
        <w:t xml:space="preserve"> améliorer toujours plus la qualité de nos formations.</w:t>
      </w:r>
    </w:p>
    <w:p w:rsidR="005D7AD7" w:rsidRPr="003453CC" w:rsidRDefault="005D7AD7" w:rsidP="00206173">
      <w:pPr>
        <w:pStyle w:val="NormalWeb"/>
        <w:spacing w:before="0" w:beforeAutospacing="0" w:after="0" w:afterAutospacing="0"/>
        <w:jc w:val="both"/>
        <w:rPr>
          <w:b/>
          <w:color w:val="0000FF"/>
          <w:sz w:val="20"/>
          <w:szCs w:val="20"/>
        </w:rPr>
      </w:pPr>
      <w:r w:rsidRPr="003453CC">
        <w:rPr>
          <w:rStyle w:val="Accentuation"/>
          <w:b/>
          <w:i w:val="0"/>
          <w:color w:val="0000FF"/>
          <w:sz w:val="20"/>
          <w:szCs w:val="20"/>
        </w:rPr>
        <w:t>Ce questionnaire doit être rempli juste à la fin du stage : il vous permet d'exprimer vos impressions "à chaud". Par la suite, votre impression évoluera peut-être ou bien vous sentirez le besoin d'un complément de formation : vous pourrez toujours alors avoir un entretien avec le responsable formation de votre entreprise ou nous contacter.</w:t>
      </w:r>
    </w:p>
    <w:p w:rsidR="00663165" w:rsidRDefault="00663165" w:rsidP="005D7AD7">
      <w:pPr>
        <w:rPr>
          <w:b/>
        </w:rPr>
      </w:pPr>
    </w:p>
    <w:p w:rsidR="006351C2" w:rsidRDefault="006351C2" w:rsidP="005D7AD7">
      <w:pPr>
        <w:rPr>
          <w:b/>
        </w:rPr>
      </w:pPr>
    </w:p>
    <w:tbl>
      <w:tblPr>
        <w:tblStyle w:val="Grilledutableau"/>
        <w:tblW w:w="0" w:type="auto"/>
        <w:tblInd w:w="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882"/>
        <w:gridCol w:w="3896"/>
      </w:tblGrid>
      <w:tr w:rsidR="00AD6C3A" w:rsidRPr="00AD6C3A" w:rsidTr="006351C2">
        <w:trPr>
          <w:trHeight w:val="307"/>
        </w:trPr>
        <w:tc>
          <w:tcPr>
            <w:tcW w:w="5882" w:type="dxa"/>
          </w:tcPr>
          <w:p w:rsidR="00AD6C3A" w:rsidRPr="00AD6C3A" w:rsidRDefault="00AD6C3A" w:rsidP="0019242E">
            <w:r w:rsidRPr="00AD6C3A">
              <w:rPr>
                <w:b/>
                <w:u w:val="single"/>
              </w:rPr>
              <w:t>Vos nom et prénom</w:t>
            </w:r>
            <w:r w:rsidRPr="00AD6C3A">
              <w:rPr>
                <w:b/>
              </w:rPr>
              <w:t xml:space="preserve"> : </w:t>
            </w:r>
            <w:r w:rsidR="0019242E">
              <w:t>SOUSSANA Lou-Hélène</w:t>
            </w:r>
          </w:p>
        </w:tc>
        <w:tc>
          <w:tcPr>
            <w:tcW w:w="3896" w:type="dxa"/>
          </w:tcPr>
          <w:p w:rsidR="00AD6C3A" w:rsidRPr="00AD6C3A" w:rsidRDefault="00AD6C3A" w:rsidP="0019242E">
            <w:pPr>
              <w:rPr>
                <w:b/>
                <w:color w:val="808080"/>
              </w:rPr>
            </w:pPr>
            <w:r w:rsidRPr="00AD6C3A">
              <w:rPr>
                <w:b/>
                <w:u w:val="single"/>
              </w:rPr>
              <w:t>Société</w:t>
            </w:r>
            <w:r w:rsidRPr="00AD6C3A">
              <w:rPr>
                <w:b/>
              </w:rPr>
              <w:t xml:space="preserve"> : </w:t>
            </w:r>
            <w:r w:rsidR="0019242E">
              <w:t>Solutec Paris</w:t>
            </w:r>
          </w:p>
        </w:tc>
      </w:tr>
      <w:tr w:rsidR="00AD6C3A" w:rsidRPr="00AD6C3A" w:rsidTr="006351C2">
        <w:tc>
          <w:tcPr>
            <w:tcW w:w="5882" w:type="dxa"/>
          </w:tcPr>
          <w:p w:rsidR="00AD6C3A" w:rsidRPr="00AD6C3A" w:rsidRDefault="00AD6C3A" w:rsidP="0019242E">
            <w:pPr>
              <w:rPr>
                <w:b/>
                <w:u w:val="single"/>
              </w:rPr>
            </w:pPr>
            <w:r w:rsidRPr="00911159">
              <w:rPr>
                <w:b/>
                <w:u w:val="single"/>
              </w:rPr>
              <w:t>Votre mail</w:t>
            </w:r>
            <w:r w:rsidRPr="00911159">
              <w:rPr>
                <w:b/>
              </w:rPr>
              <w:t xml:space="preserve"> :</w:t>
            </w:r>
            <w:r>
              <w:rPr>
                <w:b/>
              </w:rPr>
              <w:t xml:space="preserve"> </w:t>
            </w:r>
            <w:r w:rsidR="0019242E">
              <w:t xml:space="preserve"> </w:t>
            </w:r>
          </w:p>
        </w:tc>
        <w:tc>
          <w:tcPr>
            <w:tcW w:w="3896" w:type="dxa"/>
          </w:tcPr>
          <w:p w:rsidR="00AD6C3A" w:rsidRPr="00AD6C3A" w:rsidRDefault="00AD6C3A" w:rsidP="0019242E">
            <w:pPr>
              <w:rPr>
                <w:b/>
                <w:u w:val="single"/>
              </w:rPr>
            </w:pPr>
            <w:r w:rsidRPr="00002567">
              <w:rPr>
                <w:b/>
                <w:u w:val="single"/>
              </w:rPr>
              <w:t>Tél</w:t>
            </w:r>
            <w:r w:rsidRPr="00911159">
              <w:rPr>
                <w:b/>
              </w:rPr>
              <w:t xml:space="preserve"> :</w:t>
            </w:r>
            <w:r>
              <w:rPr>
                <w:b/>
              </w:rPr>
              <w:t xml:space="preserve"> </w:t>
            </w:r>
            <w:r w:rsidR="0019242E">
              <w:t xml:space="preserve"> </w:t>
            </w:r>
          </w:p>
        </w:tc>
      </w:tr>
    </w:tbl>
    <w:p w:rsidR="00663165" w:rsidRPr="00663165" w:rsidRDefault="00663165" w:rsidP="00911159">
      <w:pPr>
        <w:spacing w:before="120"/>
        <w:rPr>
          <w:b/>
          <w:color w:val="808080"/>
        </w:rPr>
      </w:pPr>
    </w:p>
    <w:p w:rsidR="005D7AD7" w:rsidRPr="005D7AD7" w:rsidRDefault="005D7AD7" w:rsidP="005D7AD7">
      <w:pPr>
        <w:rPr>
          <w:b/>
        </w:rPr>
      </w:pP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453"/>
        <w:gridCol w:w="1338"/>
        <w:gridCol w:w="1338"/>
        <w:gridCol w:w="1338"/>
        <w:gridCol w:w="1349"/>
      </w:tblGrid>
      <w:tr w:rsidR="005D7AD7" w:rsidRPr="00454444">
        <w:trPr>
          <w:tblCellSpacing w:w="22" w:type="dxa"/>
        </w:trPr>
        <w:tc>
          <w:tcPr>
            <w:tcW w:w="2296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454444" w:rsidRDefault="005D7AD7" w:rsidP="006D422D">
            <w:pPr>
              <w:pStyle w:val="Titre2"/>
              <w:rPr>
                <w:sz w:val="24"/>
                <w:szCs w:val="24"/>
              </w:rPr>
            </w:pPr>
            <w:r w:rsidRPr="00454444">
              <w:rPr>
                <w:sz w:val="24"/>
                <w:szCs w:val="24"/>
              </w:rPr>
              <w:t> Le formateur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" name="Image 1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2" name="Image 2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3" name="Image 3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4" name="Image 4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6351C2">
            <w:pPr>
              <w:numPr>
                <w:ilvl w:val="0"/>
                <w:numId w:val="4"/>
              </w:numPr>
              <w:spacing w:before="60" w:after="100" w:afterAutospacing="1"/>
              <w:ind w:left="714" w:hanging="357"/>
            </w:pPr>
            <w:r>
              <w:t>Maîtrise du sujet</w:t>
            </w:r>
          </w:p>
          <w:p w:rsidR="005D7AD7" w:rsidRDefault="005D7AD7" w:rsidP="006351C2">
            <w:pPr>
              <w:numPr>
                <w:ilvl w:val="0"/>
                <w:numId w:val="4"/>
              </w:numPr>
              <w:spacing w:before="60" w:after="100" w:afterAutospacing="1"/>
              <w:ind w:left="714" w:hanging="357"/>
            </w:pPr>
            <w:r>
              <w:t>Qualités pédagogiques</w:t>
            </w:r>
          </w:p>
          <w:p w:rsidR="005D7AD7" w:rsidRDefault="006351C2" w:rsidP="006351C2">
            <w:pPr>
              <w:numPr>
                <w:ilvl w:val="0"/>
                <w:numId w:val="4"/>
              </w:numPr>
              <w:spacing w:before="60"/>
              <w:ind w:left="714" w:hanging="357"/>
              <w:rPr>
                <w:sz w:val="24"/>
              </w:rPr>
            </w:pPr>
            <w:r>
              <w:t>Disponibilité</w:t>
            </w:r>
            <w:r w:rsidR="00502D89">
              <w:t xml:space="preserve"> et aide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5" name="Image 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6" name="Image 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7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8" name="Image 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9" name="Image 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0" name="Image 1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1" name="Image 1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2" name="Image 1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3" name="Image 1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4" name="Image 1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5" name="Image 1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6" name="Image 1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7AD7" w:rsidRDefault="005D7AD7" w:rsidP="007D2A5B">
      <w:pPr>
        <w:pStyle w:val="NormalWeb"/>
        <w:spacing w:before="80" w:beforeAutospacing="0" w:after="8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294"/>
        <w:gridCol w:w="1375"/>
        <w:gridCol w:w="1375"/>
        <w:gridCol w:w="1375"/>
        <w:gridCol w:w="1397"/>
      </w:tblGrid>
      <w:tr w:rsidR="005D7AD7">
        <w:trPr>
          <w:tblCellSpacing w:w="22" w:type="dxa"/>
        </w:trPr>
        <w:tc>
          <w:tcPr>
            <w:tcW w:w="2213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F37BA" w:rsidRDefault="005D7AD7" w:rsidP="006D422D">
            <w:pPr>
              <w:pStyle w:val="Titre2"/>
              <w:rPr>
                <w:sz w:val="24"/>
                <w:szCs w:val="24"/>
              </w:rPr>
            </w:pPr>
            <w:r w:rsidRPr="00CF37BA">
              <w:rPr>
                <w:rStyle w:val="lev"/>
                <w:b/>
                <w:bCs/>
                <w:sz w:val="24"/>
                <w:szCs w:val="24"/>
              </w:rPr>
              <w:t>Environnement et moyens pédagogiques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7" name="Image 17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8" name="Image 18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19" name="Image 1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20" name="Image 20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Accueil</w:t>
            </w:r>
          </w:p>
          <w:p w:rsidR="005D7AD7" w:rsidRDefault="005D7AD7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Salle de formation</w:t>
            </w:r>
          </w:p>
          <w:p w:rsidR="005D7AD7" w:rsidRDefault="005D7AD7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 xml:space="preserve">Matériel informatique </w:t>
            </w:r>
          </w:p>
          <w:p w:rsidR="005D7AD7" w:rsidRDefault="005D7AD7" w:rsidP="006351C2">
            <w:pPr>
              <w:numPr>
                <w:ilvl w:val="0"/>
                <w:numId w:val="5"/>
              </w:numPr>
              <w:spacing w:before="60"/>
              <w:ind w:left="714" w:hanging="357"/>
              <w:rPr>
                <w:sz w:val="24"/>
              </w:rPr>
            </w:pPr>
            <w:r>
              <w:t>Support de cours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1" name="Image 2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2" name="Image 2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3" name="Image 2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4" name="Image 2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5" name="Image 2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6" name="Image 2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7" name="Image 2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8" name="Image 2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9" name="Image 2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0" name="Image 3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1" name="Image 3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2" name="Image 3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3" name="Image 3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4" name="Image 3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5" name="Image 3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6" name="Image 3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7AD7" w:rsidRDefault="005D7AD7" w:rsidP="007D2A5B">
      <w:pPr>
        <w:pStyle w:val="NormalWeb"/>
        <w:spacing w:before="80" w:beforeAutospacing="0" w:after="8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898"/>
        <w:gridCol w:w="1224"/>
        <w:gridCol w:w="1224"/>
        <w:gridCol w:w="1224"/>
        <w:gridCol w:w="1246"/>
      </w:tblGrid>
      <w:tr w:rsidR="005D7AD7">
        <w:trPr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9124C" w:rsidRDefault="005D7AD7" w:rsidP="006D422D">
            <w:pPr>
              <w:pStyle w:val="Titre2"/>
              <w:rPr>
                <w:sz w:val="24"/>
                <w:szCs w:val="24"/>
              </w:rPr>
            </w:pPr>
            <w:r w:rsidRPr="00C9124C">
              <w:rPr>
                <w:rStyle w:val="lev"/>
                <w:b/>
                <w:bCs/>
                <w:sz w:val="24"/>
                <w:szCs w:val="24"/>
              </w:rPr>
              <w:t>La formation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37" name="Image 37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38" name="Image 38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39" name="Image 3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40" name="Image 40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6351C2">
            <w:pPr>
              <w:numPr>
                <w:ilvl w:val="0"/>
                <w:numId w:val="6"/>
              </w:numPr>
              <w:spacing w:before="60"/>
            </w:pPr>
            <w:r>
              <w:t>Information préalable sur le contenu</w:t>
            </w:r>
          </w:p>
          <w:p w:rsidR="005D7AD7" w:rsidRDefault="005D7AD7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Contenu adapté à mon niveau</w:t>
            </w:r>
          </w:p>
          <w:p w:rsidR="005D7AD7" w:rsidRDefault="00FC2E60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Fréquence des exercices</w:t>
            </w:r>
          </w:p>
          <w:p w:rsidR="00FC2E60" w:rsidRDefault="00FC2E60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 xml:space="preserve">Adaptation des exercices à </w:t>
            </w:r>
            <w:r w:rsidR="00F40286">
              <w:t xml:space="preserve">la </w:t>
            </w:r>
            <w:r>
              <w:t>profession</w:t>
            </w:r>
          </w:p>
          <w:p w:rsidR="005D7AD7" w:rsidRDefault="005D7AD7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Niveau du groupe homogène</w:t>
            </w:r>
          </w:p>
          <w:p w:rsidR="005D7AD7" w:rsidRDefault="005D7AD7" w:rsidP="006351C2">
            <w:pPr>
              <w:numPr>
                <w:ilvl w:val="0"/>
                <w:numId w:val="6"/>
              </w:numPr>
              <w:spacing w:before="60"/>
              <w:ind w:left="714" w:hanging="357"/>
              <w:rPr>
                <w:sz w:val="24"/>
              </w:rPr>
            </w:pPr>
            <w:r>
              <w:t>Stage correspondant à mon besoin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1" name="Image 4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2" name="Image 4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3" name="Image 4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4" name="Image 4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5" name="Image 4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6" name="Image 4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7" name="Image 4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8" name="Image 4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9" name="Image 4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0" name="Image 5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1" name="Image 5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2" name="Image 5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3" name="Image 5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4" name="Image 5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5" name="Image 5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6" name="Image 5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7" name="Image 5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8" name="Image 5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9" name="Image 5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0" name="Image 6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1" name="Image 6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2" name="Image 6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3" name="Image 6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4" name="Image 6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7AD7" w:rsidRDefault="005D7AD7" w:rsidP="00FC2E60">
      <w:pPr>
        <w:pStyle w:val="NormalWeb"/>
        <w:spacing w:before="0" w:beforeAutospacing="0" w:after="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898"/>
        <w:gridCol w:w="1224"/>
        <w:gridCol w:w="1224"/>
        <w:gridCol w:w="1224"/>
        <w:gridCol w:w="1246"/>
      </w:tblGrid>
      <w:tr w:rsidR="005D7AD7" w:rsidTr="0097307B">
        <w:trPr>
          <w:trHeight w:val="942"/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F200B" w:rsidRDefault="005D7AD7" w:rsidP="006D422D">
            <w:pPr>
              <w:pStyle w:val="Titre2"/>
              <w:rPr>
                <w:sz w:val="24"/>
                <w:szCs w:val="24"/>
              </w:rPr>
            </w:pPr>
            <w:r w:rsidRPr="00CF200B">
              <w:rPr>
                <w:rStyle w:val="lev"/>
                <w:b/>
                <w:bCs/>
                <w:sz w:val="24"/>
                <w:szCs w:val="24"/>
              </w:rPr>
              <w:t>Satisfaction globale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65" name="Image 65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6" name="Image 6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67" name="Image 67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8" name="Image 6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69" name="Image 6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0" name="Image 7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71" name="Image 71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2" name="Image 7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14CAF" w:rsidRDefault="005D7AD7" w:rsidP="00911159">
      <w:pPr>
        <w:pStyle w:val="NormalWeb"/>
        <w:spacing w:before="0" w:beforeAutospacing="0" w:after="0" w:afterAutospacing="0"/>
        <w:rPr>
          <w:rStyle w:val="lev"/>
          <w:b w:val="0"/>
          <w:bCs w:val="0"/>
        </w:rPr>
      </w:pPr>
      <w:r w:rsidRPr="00CF200B">
        <w:rPr>
          <w:sz w:val="16"/>
          <w:szCs w:val="16"/>
        </w:rPr>
        <w:t> </w:t>
      </w:r>
    </w:p>
    <w:p w:rsidR="005D7AD7" w:rsidRPr="00C9124C" w:rsidRDefault="005D7AD7" w:rsidP="007D2A5B">
      <w:pPr>
        <w:pStyle w:val="Titre2"/>
        <w:spacing w:before="60"/>
        <w:rPr>
          <w:sz w:val="24"/>
          <w:szCs w:val="24"/>
        </w:rPr>
      </w:pPr>
      <w:r w:rsidRPr="00C9124C">
        <w:rPr>
          <w:rStyle w:val="lev"/>
          <w:b/>
          <w:bCs/>
          <w:sz w:val="24"/>
          <w:szCs w:val="24"/>
        </w:rPr>
        <w:t>Points forts du stage</w:t>
      </w:r>
    </w:p>
    <w:p w:rsidR="00C9124C" w:rsidRPr="00F40286" w:rsidRDefault="00CF200B" w:rsidP="00FC2E60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 w:rsidR="00F40286"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D7AD7" w:rsidRPr="00CF200B" w:rsidRDefault="005D7AD7" w:rsidP="007D2A5B">
      <w:pPr>
        <w:pStyle w:val="Titre2"/>
        <w:spacing w:before="60"/>
        <w:rPr>
          <w:rStyle w:val="lev"/>
          <w:b/>
          <w:bCs/>
        </w:rPr>
      </w:pPr>
      <w:r w:rsidRPr="00C9124C">
        <w:rPr>
          <w:rStyle w:val="lev"/>
          <w:b/>
          <w:bCs/>
          <w:sz w:val="24"/>
          <w:szCs w:val="24"/>
        </w:rPr>
        <w:t>Points faibles du stage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CF200B" w:rsidRDefault="005D7AD7" w:rsidP="007D2A5B">
      <w:pPr>
        <w:pStyle w:val="Titre2"/>
        <w:spacing w:before="60"/>
        <w:rPr>
          <w:rStyle w:val="lev"/>
          <w:b/>
          <w:bCs/>
          <w:sz w:val="24"/>
          <w:szCs w:val="24"/>
        </w:rPr>
      </w:pPr>
      <w:r w:rsidRPr="00C9124C">
        <w:rPr>
          <w:rStyle w:val="lev"/>
          <w:b/>
          <w:bCs/>
          <w:sz w:val="24"/>
          <w:szCs w:val="24"/>
        </w:rPr>
        <w:t>Observations diverses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D7AD7" w:rsidRPr="00CF200B" w:rsidRDefault="005D7AD7" w:rsidP="00CF200B">
      <w:pPr>
        <w:pStyle w:val="Titre2"/>
        <w:spacing w:before="120"/>
        <w:rPr>
          <w:rStyle w:val="lev"/>
          <w:b/>
          <w:bCs/>
          <w:sz w:val="24"/>
          <w:szCs w:val="24"/>
        </w:rPr>
      </w:pPr>
      <w:r w:rsidRPr="00CF200B">
        <w:rPr>
          <w:rStyle w:val="lev"/>
          <w:b/>
          <w:bCs/>
          <w:sz w:val="24"/>
          <w:szCs w:val="24"/>
        </w:rPr>
        <w:t>Ressentez vous le besoin d'une formation complémentaire ?</w:t>
      </w:r>
      <w:r w:rsidR="00C9124C" w:rsidRPr="00CF200B">
        <w:rPr>
          <w:rStyle w:val="lev"/>
          <w:b/>
          <w:bCs/>
          <w:sz w:val="24"/>
          <w:szCs w:val="24"/>
        </w:rPr>
        <w:t xml:space="preserve"> </w:t>
      </w:r>
      <w:r w:rsidRPr="00CF200B">
        <w:rPr>
          <w:rStyle w:val="lev"/>
          <w:b/>
          <w:bCs/>
          <w:sz w:val="24"/>
          <w:szCs w:val="24"/>
        </w:rPr>
        <w:t>Si oui, laquelle ?</w:t>
      </w:r>
      <w:r w:rsidR="00C9124C" w:rsidRPr="00CF200B" w:rsidDel="00C9124C">
        <w:rPr>
          <w:rStyle w:val="lev"/>
          <w:b/>
          <w:bCs/>
          <w:sz w:val="24"/>
          <w:szCs w:val="24"/>
        </w:rPr>
        <w:t xml:space="preserve"> 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Pr="00F40286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D7AD7" w:rsidRDefault="005D7AD7" w:rsidP="005D7AD7"/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898"/>
        <w:gridCol w:w="1224"/>
        <w:gridCol w:w="1224"/>
        <w:gridCol w:w="1224"/>
        <w:gridCol w:w="1246"/>
      </w:tblGrid>
      <w:tr w:rsidR="005D7AD7">
        <w:trPr>
          <w:trHeight w:val="493"/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F200B" w:rsidRDefault="005D7AD7" w:rsidP="00FC2E60">
            <w:pPr>
              <w:pStyle w:val="Titre2"/>
              <w:spacing w:before="120"/>
              <w:rPr>
                <w:sz w:val="24"/>
                <w:szCs w:val="24"/>
              </w:rPr>
            </w:pPr>
            <w:r w:rsidRPr="00CF200B">
              <w:rPr>
                <w:rStyle w:val="lev"/>
                <w:b/>
                <w:bCs/>
                <w:sz w:val="24"/>
                <w:szCs w:val="24"/>
              </w:rPr>
              <w:t>Le point de vue du formateur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73" name="Image 73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74" name="Image 74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75" name="Image 75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76" name="Image 76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rHeight w:val="1160"/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 xml:space="preserve">Le stagiaire </w:t>
            </w:r>
            <w:r w:rsidR="00F175D3">
              <w:t>possédait</w:t>
            </w:r>
            <w:r w:rsidR="005D2543">
              <w:t>-</w:t>
            </w:r>
            <w:r>
              <w:t>il les pré requis</w:t>
            </w:r>
            <w:r w:rsidR="00F175D3">
              <w:t> ?</w:t>
            </w:r>
          </w:p>
          <w:p w:rsidR="005D7AD7" w:rsidRDefault="005D2543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Qualité d’écoute</w:t>
            </w:r>
          </w:p>
          <w:p w:rsidR="005D7AD7" w:rsidRDefault="00F175D3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I</w:t>
            </w:r>
            <w:r w:rsidR="005D7AD7">
              <w:t>ntégration des notions présentées</w:t>
            </w:r>
          </w:p>
          <w:p w:rsidR="005D7AD7" w:rsidRDefault="00F175D3" w:rsidP="00FC2E60">
            <w:pPr>
              <w:numPr>
                <w:ilvl w:val="0"/>
                <w:numId w:val="7"/>
              </w:numPr>
              <w:spacing w:before="100" w:beforeAutospacing="1" w:after="40"/>
              <w:rPr>
                <w:sz w:val="24"/>
              </w:rPr>
            </w:pPr>
            <w:r>
              <w:t>Le s</w:t>
            </w:r>
            <w:r w:rsidR="005D7AD7">
              <w:t xml:space="preserve">tage </w:t>
            </w:r>
            <w:r>
              <w:t xml:space="preserve">correspondait il </w:t>
            </w:r>
            <w:r w:rsidR="005D7AD7">
              <w:t>à son besoin</w:t>
            </w:r>
            <w:r>
              <w:t> ?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7" name="Image 7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8" name="Image 7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9" name="Image 7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0" name="Image 8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1" name="Image 8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2" name="Image 8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3" name="Image 8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4" name="Image 8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5" name="Image 8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6" name="Image 8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7" name="Image 8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8" name="Image 8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9" name="Image 8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90" name="Image 9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91" name="Image 9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92" name="Image 9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200B" w:rsidRDefault="00CF200B" w:rsidP="00561AD5"/>
    <w:p w:rsidR="00911159" w:rsidRPr="00CF200B" w:rsidRDefault="00911159" w:rsidP="00911159">
      <w:pPr>
        <w:pStyle w:val="Titre2"/>
        <w:spacing w:before="120"/>
        <w:rPr>
          <w:rStyle w:val="lev"/>
          <w:b/>
          <w:bCs/>
          <w:sz w:val="24"/>
          <w:szCs w:val="24"/>
        </w:rPr>
      </w:pPr>
      <w:r>
        <w:rPr>
          <w:rStyle w:val="lev"/>
          <w:b/>
          <w:bCs/>
          <w:sz w:val="24"/>
          <w:szCs w:val="24"/>
        </w:rPr>
        <w:t>Observations du formateur</w:t>
      </w:r>
    </w:p>
    <w:p w:rsidR="00911159" w:rsidRPr="00F40286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Pr="00911159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Pr="00F40286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Default="00911159" w:rsidP="00561AD5"/>
    <w:p w:rsidR="0097307B" w:rsidRDefault="00CF200B" w:rsidP="0062427A">
      <w:pPr>
        <w:tabs>
          <w:tab w:val="left" w:pos="360"/>
          <w:tab w:val="left" w:pos="5040"/>
        </w:tabs>
        <w:rPr>
          <w:b/>
          <w:bCs/>
          <w:sz w:val="24"/>
        </w:rPr>
      </w:pPr>
      <w:r w:rsidRPr="00FC2E60">
        <w:rPr>
          <w:b/>
          <w:bCs/>
          <w:sz w:val="24"/>
        </w:rPr>
        <w:tab/>
        <w:t>Signature du stagiaire</w:t>
      </w:r>
      <w:r w:rsidRPr="00FC2E60">
        <w:rPr>
          <w:b/>
          <w:bCs/>
          <w:sz w:val="24"/>
        </w:rPr>
        <w:tab/>
        <w:t>Signature du formateur</w:t>
      </w:r>
    </w:p>
    <w:p w:rsidR="003453CC" w:rsidRPr="005D7AD7" w:rsidRDefault="003453CC" w:rsidP="003453CC">
      <w:pPr>
        <w:rPr>
          <w:szCs w:val="20"/>
        </w:rPr>
      </w:pPr>
    </w:p>
    <w:sectPr w:rsidR="003453CC" w:rsidRPr="005D7AD7" w:rsidSect="00714B50">
      <w:pgSz w:w="11906" w:h="16838" w:code="9"/>
      <w:pgMar w:top="851" w:right="1134" w:bottom="851" w:left="1134" w:header="709" w:footer="284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242E" w:rsidRDefault="0019242E" w:rsidP="004E701B">
      <w:pPr>
        <w:pStyle w:val="En-tte"/>
      </w:pPr>
      <w:r>
        <w:separator/>
      </w:r>
    </w:p>
  </w:endnote>
  <w:endnote w:type="continuationSeparator" w:id="0">
    <w:p w:rsidR="0019242E" w:rsidRDefault="0019242E" w:rsidP="004E701B">
      <w:pPr>
        <w:pStyle w:val="En-tte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242E" w:rsidRDefault="0019242E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1E0"/>
    </w:tblPr>
    <w:tblGrid>
      <w:gridCol w:w="3070"/>
      <w:gridCol w:w="3070"/>
      <w:gridCol w:w="3070"/>
    </w:tblGrid>
    <w:tr w:rsidR="00437CD0" w:rsidRPr="00825B79">
      <w:tc>
        <w:tcPr>
          <w:tcW w:w="3070" w:type="dxa"/>
        </w:tcPr>
        <w:p w:rsidR="00437CD0" w:rsidRDefault="00437CD0">
          <w:pPr>
            <w:pStyle w:val="Pieddepage"/>
          </w:pPr>
        </w:p>
      </w:tc>
      <w:tc>
        <w:tcPr>
          <w:tcW w:w="3070" w:type="dxa"/>
        </w:tcPr>
        <w:p w:rsidR="00437CD0" w:rsidRDefault="00437CD0">
          <w:pPr>
            <w:pStyle w:val="Pieddepage"/>
          </w:pPr>
        </w:p>
      </w:tc>
      <w:tc>
        <w:tcPr>
          <w:tcW w:w="3070" w:type="dxa"/>
        </w:tcPr>
        <w:p w:rsidR="00437CD0" w:rsidRPr="00825B79" w:rsidRDefault="00437CD0" w:rsidP="00825B79">
          <w:pPr>
            <w:pStyle w:val="Pieddepage"/>
            <w:jc w:val="right"/>
            <w:rPr>
              <w:sz w:val="16"/>
              <w:szCs w:val="16"/>
            </w:rPr>
          </w:pPr>
          <w:r w:rsidRPr="00825B79">
            <w:rPr>
              <w:sz w:val="16"/>
              <w:szCs w:val="16"/>
            </w:rPr>
            <w:t>Id : COM/FE/003/A</w:t>
          </w:r>
        </w:p>
      </w:tc>
    </w:tr>
  </w:tbl>
  <w:p w:rsidR="00437CD0" w:rsidRDefault="00437CD0" w:rsidP="00832CF2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242E" w:rsidRDefault="0019242E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242E" w:rsidRDefault="0019242E" w:rsidP="004E701B">
      <w:pPr>
        <w:pStyle w:val="En-tte"/>
      </w:pPr>
      <w:r>
        <w:separator/>
      </w:r>
    </w:p>
  </w:footnote>
  <w:footnote w:type="continuationSeparator" w:id="0">
    <w:p w:rsidR="0019242E" w:rsidRDefault="0019242E" w:rsidP="004E701B">
      <w:pPr>
        <w:pStyle w:val="En-tte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242E" w:rsidRDefault="0019242E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77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1986"/>
      <w:gridCol w:w="7229"/>
      <w:gridCol w:w="1558"/>
    </w:tblGrid>
    <w:tr w:rsidR="00437CD0" w:rsidRPr="00B461EA" w:rsidTr="003453CC">
      <w:trPr>
        <w:cantSplit/>
        <w:trHeight w:val="428"/>
        <w:jc w:val="center"/>
      </w:trPr>
      <w:tc>
        <w:tcPr>
          <w:tcW w:w="1986" w:type="dxa"/>
          <w:vMerge w:val="restart"/>
          <w:vAlign w:val="center"/>
        </w:tcPr>
        <w:p w:rsidR="00437CD0" w:rsidRPr="00B461EA" w:rsidRDefault="00437CD0" w:rsidP="00206173">
          <w:pPr>
            <w:pStyle w:val="En-tte"/>
          </w:pPr>
          <w:r>
            <w:rPr>
              <w:noProof/>
            </w:rPr>
            <w:drawing>
              <wp:inline distT="0" distB="0" distL="0" distR="0">
                <wp:extent cx="1080345" cy="391773"/>
                <wp:effectExtent l="19050" t="0" r="5505" b="0"/>
                <wp:docPr id="93" name="Image 93" descr="logo ES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3" descr="logo ESI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550" cy="3911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29" w:type="dxa"/>
          <w:shd w:val="clear" w:color="auto" w:fill="auto"/>
          <w:vAlign w:val="center"/>
        </w:tcPr>
        <w:p w:rsidR="00437CD0" w:rsidRPr="007A132F" w:rsidRDefault="00437CD0" w:rsidP="00825B79">
          <w:pPr>
            <w:pStyle w:val="En-tte"/>
            <w:jc w:val="center"/>
            <w:rPr>
              <w:b/>
              <w:sz w:val="28"/>
              <w:szCs w:val="28"/>
            </w:rPr>
          </w:pPr>
          <w:r w:rsidRPr="007A132F">
            <w:rPr>
              <w:b/>
              <w:sz w:val="28"/>
              <w:szCs w:val="28"/>
            </w:rPr>
            <w:t>Fiche d’évaluation de stage</w:t>
          </w:r>
        </w:p>
      </w:tc>
      <w:tc>
        <w:tcPr>
          <w:tcW w:w="1558" w:type="dxa"/>
          <w:vAlign w:val="center"/>
        </w:tcPr>
        <w:p w:rsidR="00437CD0" w:rsidRPr="00825B79" w:rsidRDefault="00437CD0" w:rsidP="00825B79">
          <w:pPr>
            <w:pStyle w:val="En-tte"/>
            <w:jc w:val="center"/>
            <w:rPr>
              <w:szCs w:val="20"/>
            </w:rPr>
          </w:pPr>
          <w:r w:rsidRPr="00825B79">
            <w:rPr>
              <w:szCs w:val="20"/>
            </w:rPr>
            <w:t>FE/029</w:t>
          </w:r>
        </w:p>
      </w:tc>
    </w:tr>
    <w:tr w:rsidR="00437CD0" w:rsidRPr="00B461EA" w:rsidTr="003453CC">
      <w:trPr>
        <w:cantSplit/>
        <w:trHeight w:val="427"/>
        <w:jc w:val="center"/>
      </w:trPr>
      <w:tc>
        <w:tcPr>
          <w:tcW w:w="1986" w:type="dxa"/>
          <w:vMerge/>
          <w:vAlign w:val="center"/>
        </w:tcPr>
        <w:p w:rsidR="00437CD0" w:rsidRPr="00B461EA" w:rsidRDefault="00437CD0" w:rsidP="00825B79">
          <w:pPr>
            <w:pStyle w:val="En-tte"/>
            <w:jc w:val="center"/>
          </w:pPr>
        </w:p>
      </w:tc>
      <w:tc>
        <w:tcPr>
          <w:tcW w:w="7229" w:type="dxa"/>
          <w:vMerge w:val="restart"/>
          <w:shd w:val="clear" w:color="auto" w:fill="auto"/>
          <w:vAlign w:val="center"/>
        </w:tcPr>
        <w:p w:rsidR="00437CD0" w:rsidRPr="003453CC" w:rsidRDefault="00911159" w:rsidP="0019242E">
          <w:pPr>
            <w:ind w:right="475"/>
            <w:rPr>
              <w:sz w:val="22"/>
              <w:szCs w:val="22"/>
            </w:rPr>
          </w:pPr>
          <w:r w:rsidRPr="003453CC">
            <w:rPr>
              <w:sz w:val="22"/>
              <w:szCs w:val="22"/>
            </w:rPr>
            <w:t xml:space="preserve">INTITULE DE LA FORMATION : </w:t>
          </w:r>
          <w:r w:rsidR="0019242E">
            <w:t xml:space="preserve">Algorithmique &amp; Programmation </w:t>
          </w:r>
        </w:p>
        <w:p w:rsidR="00437CD0" w:rsidRPr="003453CC" w:rsidRDefault="00002567" w:rsidP="0019242E">
          <w:pPr>
            <w:ind w:right="475"/>
            <w:rPr>
              <w:sz w:val="22"/>
              <w:szCs w:val="22"/>
            </w:rPr>
          </w:pPr>
          <w:r w:rsidRPr="003453CC">
            <w:rPr>
              <w:sz w:val="22"/>
              <w:szCs w:val="22"/>
            </w:rPr>
            <w:t xml:space="preserve">Cursus : </w:t>
          </w:r>
          <w:r w:rsidR="0019242E">
            <w:t>Solutec Paris - AMOA, Tests &amp; Recette / 1-Jan 2018</w:t>
          </w:r>
        </w:p>
        <w:p w:rsidR="00437CD0" w:rsidRPr="003453CC" w:rsidRDefault="00437CD0" w:rsidP="0019242E">
          <w:pPr>
            <w:ind w:right="475"/>
            <w:rPr>
              <w:sz w:val="22"/>
              <w:szCs w:val="22"/>
            </w:rPr>
          </w:pPr>
          <w:r w:rsidRPr="003453CC">
            <w:rPr>
              <w:sz w:val="22"/>
              <w:szCs w:val="22"/>
            </w:rPr>
            <w:t xml:space="preserve">DATE : du </w:t>
          </w:r>
          <w:r w:rsidR="0019242E">
            <w:t>16/01/2018</w:t>
          </w:r>
          <w:r w:rsidR="00911159" w:rsidRPr="003453CC">
            <w:rPr>
              <w:sz w:val="22"/>
              <w:szCs w:val="22"/>
            </w:rPr>
            <w:t xml:space="preserve"> </w:t>
          </w:r>
          <w:r w:rsidRPr="003453CC">
            <w:rPr>
              <w:sz w:val="22"/>
              <w:szCs w:val="22"/>
            </w:rPr>
            <w:t xml:space="preserve">au </w:t>
          </w:r>
          <w:r w:rsidR="0019242E">
            <w:t>18/01/2018</w:t>
          </w:r>
        </w:p>
        <w:p w:rsidR="00437CD0" w:rsidRPr="00825B79" w:rsidRDefault="00437CD0" w:rsidP="0019242E">
          <w:pPr>
            <w:ind w:right="475"/>
            <w:rPr>
              <w:sz w:val="40"/>
              <w:szCs w:val="40"/>
            </w:rPr>
          </w:pPr>
          <w:r w:rsidRPr="003453CC">
            <w:rPr>
              <w:sz w:val="22"/>
              <w:szCs w:val="22"/>
            </w:rPr>
            <w:t xml:space="preserve">FORMATEUR : </w:t>
          </w:r>
          <w:r w:rsidR="0019242E">
            <w:t>TCHOFFO Merlin</w:t>
          </w:r>
        </w:p>
      </w:tc>
      <w:tc>
        <w:tcPr>
          <w:tcW w:w="1558" w:type="dxa"/>
          <w:vAlign w:val="center"/>
        </w:tcPr>
        <w:p w:rsidR="00437CD0" w:rsidRPr="00825B79" w:rsidRDefault="00437CD0" w:rsidP="00206173">
          <w:pPr>
            <w:pStyle w:val="En-tte"/>
            <w:jc w:val="center"/>
            <w:rPr>
              <w:szCs w:val="20"/>
            </w:rPr>
          </w:pPr>
          <w:r w:rsidRPr="00825B79">
            <w:rPr>
              <w:szCs w:val="20"/>
            </w:rPr>
            <w:t xml:space="preserve">Version : </w:t>
          </w:r>
          <w:r w:rsidR="00206173">
            <w:rPr>
              <w:szCs w:val="20"/>
            </w:rPr>
            <w:t>D</w:t>
          </w:r>
        </w:p>
      </w:tc>
    </w:tr>
    <w:tr w:rsidR="00437CD0" w:rsidRPr="00B461EA" w:rsidTr="003453CC">
      <w:trPr>
        <w:cantSplit/>
        <w:trHeight w:val="567"/>
        <w:jc w:val="center"/>
      </w:trPr>
      <w:tc>
        <w:tcPr>
          <w:tcW w:w="1986" w:type="dxa"/>
          <w:vMerge/>
          <w:vAlign w:val="center"/>
        </w:tcPr>
        <w:p w:rsidR="00437CD0" w:rsidRPr="00B461EA" w:rsidRDefault="00437CD0" w:rsidP="00196F19">
          <w:pPr>
            <w:pStyle w:val="En-tte"/>
          </w:pPr>
        </w:p>
      </w:tc>
      <w:tc>
        <w:tcPr>
          <w:tcW w:w="7229" w:type="dxa"/>
          <w:vMerge/>
          <w:shd w:val="clear" w:color="auto" w:fill="auto"/>
          <w:vAlign w:val="center"/>
        </w:tcPr>
        <w:p w:rsidR="00437CD0" w:rsidRPr="00825B79" w:rsidRDefault="00437CD0" w:rsidP="00825B79">
          <w:pPr>
            <w:pStyle w:val="En-tte"/>
            <w:jc w:val="center"/>
            <w:rPr>
              <w:sz w:val="28"/>
              <w:szCs w:val="28"/>
            </w:rPr>
          </w:pPr>
        </w:p>
      </w:tc>
      <w:tc>
        <w:tcPr>
          <w:tcW w:w="1558" w:type="dxa"/>
          <w:vAlign w:val="center"/>
        </w:tcPr>
        <w:p w:rsidR="00437CD0" w:rsidRPr="00825B79" w:rsidRDefault="00437CD0" w:rsidP="0097307B">
          <w:pPr>
            <w:pStyle w:val="En-tte"/>
            <w:jc w:val="center"/>
            <w:rPr>
              <w:szCs w:val="20"/>
            </w:rPr>
          </w:pPr>
          <w:r w:rsidRPr="00825B79">
            <w:rPr>
              <w:szCs w:val="20"/>
            </w:rPr>
            <w:t xml:space="preserve">Page </w:t>
          </w:r>
          <w:r w:rsidR="00F12B50" w:rsidRPr="00825B79">
            <w:rPr>
              <w:szCs w:val="20"/>
            </w:rPr>
            <w:fldChar w:fldCharType="begin"/>
          </w:r>
          <w:r w:rsidRPr="00825B79">
            <w:rPr>
              <w:szCs w:val="20"/>
            </w:rPr>
            <w:instrText xml:space="preserve"> PAGE </w:instrText>
          </w:r>
          <w:r w:rsidR="00F12B50" w:rsidRPr="00825B79">
            <w:rPr>
              <w:szCs w:val="20"/>
            </w:rPr>
            <w:fldChar w:fldCharType="separate"/>
          </w:r>
          <w:r w:rsidR="0019242E">
            <w:rPr>
              <w:noProof/>
              <w:szCs w:val="20"/>
            </w:rPr>
            <w:t>1</w:t>
          </w:r>
          <w:r w:rsidR="00F12B50" w:rsidRPr="00825B79">
            <w:rPr>
              <w:szCs w:val="20"/>
            </w:rPr>
            <w:fldChar w:fldCharType="end"/>
          </w:r>
          <w:r w:rsidRPr="00825B79">
            <w:rPr>
              <w:szCs w:val="20"/>
            </w:rPr>
            <w:t xml:space="preserve"> sur </w:t>
          </w:r>
          <w:r w:rsidR="0097307B">
            <w:rPr>
              <w:szCs w:val="20"/>
            </w:rPr>
            <w:t>2</w:t>
          </w:r>
        </w:p>
      </w:tc>
    </w:tr>
  </w:tbl>
  <w:p w:rsidR="00437CD0" w:rsidRPr="00B461EA" w:rsidRDefault="00437CD0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242E" w:rsidRDefault="0019242E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D736D"/>
    <w:multiLevelType w:val="multilevel"/>
    <w:tmpl w:val="B9487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BA0EF0"/>
    <w:multiLevelType w:val="hybridMultilevel"/>
    <w:tmpl w:val="9FD89872"/>
    <w:lvl w:ilvl="0" w:tplc="50287FC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mic Sans MS" w:eastAsia="Times New Roman" w:hAnsi="Comic Sans MS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7023047"/>
    <w:multiLevelType w:val="multilevel"/>
    <w:tmpl w:val="7CA44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F71CCF"/>
    <w:multiLevelType w:val="hybridMultilevel"/>
    <w:tmpl w:val="D0B89C86"/>
    <w:lvl w:ilvl="0" w:tplc="A7DE6B98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  <w:color w:val="0000FF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tabs>
          <w:tab w:val="num" w:pos="1100"/>
        </w:tabs>
        <w:ind w:left="11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20"/>
        </w:tabs>
        <w:ind w:left="18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40"/>
        </w:tabs>
        <w:ind w:left="25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60"/>
        </w:tabs>
        <w:ind w:left="32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80"/>
        </w:tabs>
        <w:ind w:left="39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700"/>
        </w:tabs>
        <w:ind w:left="47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20"/>
        </w:tabs>
        <w:ind w:left="54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40"/>
        </w:tabs>
        <w:ind w:left="6140" w:hanging="360"/>
      </w:pPr>
      <w:rPr>
        <w:rFonts w:ascii="Wingdings" w:hAnsi="Wingdings" w:hint="default"/>
      </w:rPr>
    </w:lvl>
  </w:abstractNum>
  <w:abstractNum w:abstractNumId="4">
    <w:nsid w:val="55055793"/>
    <w:multiLevelType w:val="hybridMultilevel"/>
    <w:tmpl w:val="3CD05F32"/>
    <w:lvl w:ilvl="0" w:tplc="CF8CA826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mic Sans MS" w:eastAsia="Times New Roman" w:hAnsi="Comic Sans M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E83588"/>
    <w:multiLevelType w:val="multilevel"/>
    <w:tmpl w:val="B9F2E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B05F67"/>
    <w:multiLevelType w:val="hybridMultilevel"/>
    <w:tmpl w:val="613EFD7E"/>
    <w:lvl w:ilvl="0" w:tplc="B3DEE6B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10"/>
  <w:attachedTemplate r:id="rId1"/>
  <w:stylePaneFormatFilter w:val="3F01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50177"/>
  </w:hdrShapeDefaults>
  <w:footnotePr>
    <w:footnote w:id="-1"/>
    <w:footnote w:id="0"/>
  </w:footnotePr>
  <w:endnotePr>
    <w:endnote w:id="-1"/>
    <w:endnote w:id="0"/>
  </w:endnotePr>
  <w:compat/>
  <w:rsids>
    <w:rsidRoot w:val="00F12B50"/>
    <w:rsid w:val="00000ECF"/>
    <w:rsid w:val="00002567"/>
    <w:rsid w:val="00002949"/>
    <w:rsid w:val="00013B1E"/>
    <w:rsid w:val="000235FA"/>
    <w:rsid w:val="00026B57"/>
    <w:rsid w:val="0003024B"/>
    <w:rsid w:val="00031486"/>
    <w:rsid w:val="00031C6E"/>
    <w:rsid w:val="00031E4A"/>
    <w:rsid w:val="00041BC4"/>
    <w:rsid w:val="000512F5"/>
    <w:rsid w:val="000721D5"/>
    <w:rsid w:val="00072757"/>
    <w:rsid w:val="00074165"/>
    <w:rsid w:val="000940A6"/>
    <w:rsid w:val="000C45D0"/>
    <w:rsid w:val="000E7C85"/>
    <w:rsid w:val="00102D0F"/>
    <w:rsid w:val="00104DEC"/>
    <w:rsid w:val="00113C5A"/>
    <w:rsid w:val="00167CB8"/>
    <w:rsid w:val="00181751"/>
    <w:rsid w:val="00191FCE"/>
    <w:rsid w:val="0019242E"/>
    <w:rsid w:val="001936C6"/>
    <w:rsid w:val="00196F19"/>
    <w:rsid w:val="001A1825"/>
    <w:rsid w:val="001A4667"/>
    <w:rsid w:val="001B114C"/>
    <w:rsid w:val="001E0051"/>
    <w:rsid w:val="001E3602"/>
    <w:rsid w:val="001F4F90"/>
    <w:rsid w:val="00206173"/>
    <w:rsid w:val="00232F41"/>
    <w:rsid w:val="002343AF"/>
    <w:rsid w:val="00240D99"/>
    <w:rsid w:val="00241626"/>
    <w:rsid w:val="00243444"/>
    <w:rsid w:val="00245C68"/>
    <w:rsid w:val="00246125"/>
    <w:rsid w:val="00251816"/>
    <w:rsid w:val="002522DA"/>
    <w:rsid w:val="00273731"/>
    <w:rsid w:val="00274DAE"/>
    <w:rsid w:val="00285D20"/>
    <w:rsid w:val="00295694"/>
    <w:rsid w:val="00296AE0"/>
    <w:rsid w:val="002A3401"/>
    <w:rsid w:val="002B2530"/>
    <w:rsid w:val="002B7C87"/>
    <w:rsid w:val="002C0990"/>
    <w:rsid w:val="002C4C50"/>
    <w:rsid w:val="002D0569"/>
    <w:rsid w:val="002D3B2E"/>
    <w:rsid w:val="002D492F"/>
    <w:rsid w:val="002E1056"/>
    <w:rsid w:val="00302647"/>
    <w:rsid w:val="0031515A"/>
    <w:rsid w:val="00343234"/>
    <w:rsid w:val="003453CC"/>
    <w:rsid w:val="00346487"/>
    <w:rsid w:val="00357D2A"/>
    <w:rsid w:val="00361B1F"/>
    <w:rsid w:val="00365D8C"/>
    <w:rsid w:val="003860BE"/>
    <w:rsid w:val="00387F04"/>
    <w:rsid w:val="003954A9"/>
    <w:rsid w:val="003969C2"/>
    <w:rsid w:val="003A4248"/>
    <w:rsid w:val="003A59E0"/>
    <w:rsid w:val="003D2143"/>
    <w:rsid w:val="003D650C"/>
    <w:rsid w:val="003E0941"/>
    <w:rsid w:val="003E51B0"/>
    <w:rsid w:val="004254B6"/>
    <w:rsid w:val="00432723"/>
    <w:rsid w:val="00437CD0"/>
    <w:rsid w:val="00450E11"/>
    <w:rsid w:val="00452112"/>
    <w:rsid w:val="00454444"/>
    <w:rsid w:val="00482EE4"/>
    <w:rsid w:val="004C0776"/>
    <w:rsid w:val="004C4367"/>
    <w:rsid w:val="004C553D"/>
    <w:rsid w:val="004C567C"/>
    <w:rsid w:val="004E2355"/>
    <w:rsid w:val="004E701B"/>
    <w:rsid w:val="004E787A"/>
    <w:rsid w:val="004F2D7A"/>
    <w:rsid w:val="004F3B0F"/>
    <w:rsid w:val="004F3B59"/>
    <w:rsid w:val="004F6410"/>
    <w:rsid w:val="00502B4E"/>
    <w:rsid w:val="00502D89"/>
    <w:rsid w:val="005429DA"/>
    <w:rsid w:val="00561AD5"/>
    <w:rsid w:val="00562441"/>
    <w:rsid w:val="00564ADC"/>
    <w:rsid w:val="00565D75"/>
    <w:rsid w:val="005841AA"/>
    <w:rsid w:val="005B03E8"/>
    <w:rsid w:val="005B12B3"/>
    <w:rsid w:val="005B1C1D"/>
    <w:rsid w:val="005D2543"/>
    <w:rsid w:val="005D7AD7"/>
    <w:rsid w:val="00612389"/>
    <w:rsid w:val="00612D63"/>
    <w:rsid w:val="00617ACF"/>
    <w:rsid w:val="00621990"/>
    <w:rsid w:val="00622D07"/>
    <w:rsid w:val="0062427A"/>
    <w:rsid w:val="006325A3"/>
    <w:rsid w:val="00632C9F"/>
    <w:rsid w:val="006351C2"/>
    <w:rsid w:val="0065072C"/>
    <w:rsid w:val="00663165"/>
    <w:rsid w:val="006707D5"/>
    <w:rsid w:val="00670BF7"/>
    <w:rsid w:val="00676F1A"/>
    <w:rsid w:val="0069133F"/>
    <w:rsid w:val="006B2EE9"/>
    <w:rsid w:val="006B77FA"/>
    <w:rsid w:val="006D422D"/>
    <w:rsid w:val="006F09EF"/>
    <w:rsid w:val="006F17CA"/>
    <w:rsid w:val="0070581C"/>
    <w:rsid w:val="00714B50"/>
    <w:rsid w:val="00766485"/>
    <w:rsid w:val="00776291"/>
    <w:rsid w:val="00780236"/>
    <w:rsid w:val="007A12AD"/>
    <w:rsid w:val="007A132F"/>
    <w:rsid w:val="007D1E6A"/>
    <w:rsid w:val="007D2A5B"/>
    <w:rsid w:val="007E1C68"/>
    <w:rsid w:val="007E1D02"/>
    <w:rsid w:val="00800733"/>
    <w:rsid w:val="00815B39"/>
    <w:rsid w:val="00825B79"/>
    <w:rsid w:val="00825EEF"/>
    <w:rsid w:val="008321DD"/>
    <w:rsid w:val="00832CF2"/>
    <w:rsid w:val="00843667"/>
    <w:rsid w:val="00852E88"/>
    <w:rsid w:val="00857E89"/>
    <w:rsid w:val="00864525"/>
    <w:rsid w:val="008655CB"/>
    <w:rsid w:val="00876BA5"/>
    <w:rsid w:val="008827A5"/>
    <w:rsid w:val="008937C9"/>
    <w:rsid w:val="008947B0"/>
    <w:rsid w:val="008A7319"/>
    <w:rsid w:val="008D15AF"/>
    <w:rsid w:val="008D2562"/>
    <w:rsid w:val="008F2D3C"/>
    <w:rsid w:val="008F4CB1"/>
    <w:rsid w:val="00911159"/>
    <w:rsid w:val="0093152D"/>
    <w:rsid w:val="00931A25"/>
    <w:rsid w:val="00944D3D"/>
    <w:rsid w:val="00967747"/>
    <w:rsid w:val="00971BCA"/>
    <w:rsid w:val="0097307B"/>
    <w:rsid w:val="0097419C"/>
    <w:rsid w:val="00987A60"/>
    <w:rsid w:val="00997EFD"/>
    <w:rsid w:val="009B0CCC"/>
    <w:rsid w:val="009B151E"/>
    <w:rsid w:val="009C401D"/>
    <w:rsid w:val="009D111E"/>
    <w:rsid w:val="009F77A8"/>
    <w:rsid w:val="00A22187"/>
    <w:rsid w:val="00A26DC3"/>
    <w:rsid w:val="00A36825"/>
    <w:rsid w:val="00A41F25"/>
    <w:rsid w:val="00A50914"/>
    <w:rsid w:val="00A740A5"/>
    <w:rsid w:val="00A81C83"/>
    <w:rsid w:val="00A84A5F"/>
    <w:rsid w:val="00A87F92"/>
    <w:rsid w:val="00AB4CDA"/>
    <w:rsid w:val="00AC0B2D"/>
    <w:rsid w:val="00AC7803"/>
    <w:rsid w:val="00AD2627"/>
    <w:rsid w:val="00AD6C3A"/>
    <w:rsid w:val="00AE6CDD"/>
    <w:rsid w:val="00AF149C"/>
    <w:rsid w:val="00B14CAF"/>
    <w:rsid w:val="00B437C8"/>
    <w:rsid w:val="00B44426"/>
    <w:rsid w:val="00B461EA"/>
    <w:rsid w:val="00B51B33"/>
    <w:rsid w:val="00B661D3"/>
    <w:rsid w:val="00B828EC"/>
    <w:rsid w:val="00BE22CD"/>
    <w:rsid w:val="00BF49D4"/>
    <w:rsid w:val="00C0615B"/>
    <w:rsid w:val="00C15D30"/>
    <w:rsid w:val="00C17C4B"/>
    <w:rsid w:val="00C21F2A"/>
    <w:rsid w:val="00C53060"/>
    <w:rsid w:val="00C6132A"/>
    <w:rsid w:val="00C720AF"/>
    <w:rsid w:val="00C83404"/>
    <w:rsid w:val="00C85287"/>
    <w:rsid w:val="00C9124C"/>
    <w:rsid w:val="00CA480A"/>
    <w:rsid w:val="00CB103E"/>
    <w:rsid w:val="00CC28DE"/>
    <w:rsid w:val="00CC66AF"/>
    <w:rsid w:val="00CD4D3B"/>
    <w:rsid w:val="00CE06D1"/>
    <w:rsid w:val="00CE71E9"/>
    <w:rsid w:val="00CE7FA5"/>
    <w:rsid w:val="00CF200B"/>
    <w:rsid w:val="00CF37BA"/>
    <w:rsid w:val="00CF46C0"/>
    <w:rsid w:val="00CF69B5"/>
    <w:rsid w:val="00D01830"/>
    <w:rsid w:val="00D121B9"/>
    <w:rsid w:val="00D304B1"/>
    <w:rsid w:val="00D37F82"/>
    <w:rsid w:val="00D4495B"/>
    <w:rsid w:val="00D640CB"/>
    <w:rsid w:val="00D87B8E"/>
    <w:rsid w:val="00D940FF"/>
    <w:rsid w:val="00D94581"/>
    <w:rsid w:val="00D962A2"/>
    <w:rsid w:val="00DA0E6A"/>
    <w:rsid w:val="00DA1F48"/>
    <w:rsid w:val="00DA4861"/>
    <w:rsid w:val="00DB00FC"/>
    <w:rsid w:val="00DB3437"/>
    <w:rsid w:val="00DC53F4"/>
    <w:rsid w:val="00DD650C"/>
    <w:rsid w:val="00DF5F39"/>
    <w:rsid w:val="00E05E05"/>
    <w:rsid w:val="00E17447"/>
    <w:rsid w:val="00E236B9"/>
    <w:rsid w:val="00E41989"/>
    <w:rsid w:val="00E47795"/>
    <w:rsid w:val="00E64F2D"/>
    <w:rsid w:val="00E80474"/>
    <w:rsid w:val="00E86913"/>
    <w:rsid w:val="00E95C5A"/>
    <w:rsid w:val="00EA78CA"/>
    <w:rsid w:val="00EB237D"/>
    <w:rsid w:val="00ED7803"/>
    <w:rsid w:val="00EF0AF9"/>
    <w:rsid w:val="00EF3A14"/>
    <w:rsid w:val="00F07DAE"/>
    <w:rsid w:val="00F12B50"/>
    <w:rsid w:val="00F13ED4"/>
    <w:rsid w:val="00F175D3"/>
    <w:rsid w:val="00F40286"/>
    <w:rsid w:val="00F6231D"/>
    <w:rsid w:val="00F94AA7"/>
    <w:rsid w:val="00F95E41"/>
    <w:rsid w:val="00F977F7"/>
    <w:rsid w:val="00FA25B6"/>
    <w:rsid w:val="00FA52EC"/>
    <w:rsid w:val="00FC2E60"/>
    <w:rsid w:val="00FC3319"/>
    <w:rsid w:val="00FC72A4"/>
    <w:rsid w:val="00FC7E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017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E7C85"/>
    <w:rPr>
      <w:rFonts w:ascii="Arial" w:hAnsi="Arial" w:cs="Arial"/>
      <w:szCs w:val="24"/>
    </w:rPr>
  </w:style>
  <w:style w:type="paragraph" w:styleId="Titre2">
    <w:name w:val="heading 2"/>
    <w:basedOn w:val="Normal"/>
    <w:next w:val="Normal"/>
    <w:qFormat/>
    <w:rsid w:val="009B0CCC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9B0CCC"/>
    <w:pPr>
      <w:keepNext/>
      <w:spacing w:before="240" w:after="60"/>
      <w:outlineLvl w:val="2"/>
    </w:pPr>
    <w:rPr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2343AF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2343AF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2343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e">
    <w:name w:val="texte"/>
    <w:basedOn w:val="Policepardfaut"/>
    <w:rsid w:val="00E80474"/>
  </w:style>
  <w:style w:type="character" w:customStyle="1" w:styleId="petit">
    <w:name w:val="petit"/>
    <w:basedOn w:val="Policepardfaut"/>
    <w:rsid w:val="00E80474"/>
  </w:style>
  <w:style w:type="paragraph" w:styleId="Textedebulles">
    <w:name w:val="Balloon Text"/>
    <w:basedOn w:val="Normal"/>
    <w:semiHidden/>
    <w:rsid w:val="00E80474"/>
    <w:rPr>
      <w:rFonts w:ascii="Tahoma" w:hAnsi="Tahoma" w:cs="Tahoma"/>
      <w:sz w:val="16"/>
      <w:szCs w:val="16"/>
    </w:rPr>
  </w:style>
  <w:style w:type="character" w:customStyle="1" w:styleId="bold1">
    <w:name w:val="bold1"/>
    <w:basedOn w:val="Policepardfaut"/>
    <w:rsid w:val="00346487"/>
    <w:rPr>
      <w:rFonts w:ascii="Verdana" w:hAnsi="Verdana" w:hint="default"/>
      <w:b/>
      <w:bCs/>
      <w:strike w:val="0"/>
      <w:dstrike w:val="0"/>
      <w:color w:val="0F0064"/>
      <w:sz w:val="20"/>
      <w:szCs w:val="20"/>
      <w:u w:val="none"/>
      <w:effect w:val="none"/>
    </w:rPr>
  </w:style>
  <w:style w:type="paragraph" w:styleId="NormalWeb">
    <w:name w:val="Normal (Web)"/>
    <w:basedOn w:val="Normal"/>
    <w:rsid w:val="00346487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character" w:styleId="lev">
    <w:name w:val="Strong"/>
    <w:basedOn w:val="Policepardfaut"/>
    <w:qFormat/>
    <w:rsid w:val="005D7AD7"/>
    <w:rPr>
      <w:b/>
      <w:bCs/>
    </w:rPr>
  </w:style>
  <w:style w:type="character" w:styleId="Accentuation">
    <w:name w:val="Emphasis"/>
    <w:basedOn w:val="Policepardfaut"/>
    <w:qFormat/>
    <w:rsid w:val="005D7AD7"/>
    <w:rPr>
      <w:i/>
      <w:iCs/>
    </w:rPr>
  </w:style>
  <w:style w:type="paragraph" w:styleId="Explorateurdedocuments">
    <w:name w:val="Document Map"/>
    <w:basedOn w:val="Normal"/>
    <w:semiHidden/>
    <w:rsid w:val="00DB00FC"/>
    <w:pPr>
      <w:shd w:val="clear" w:color="auto" w:fill="000080"/>
    </w:pPr>
    <w:rPr>
      <w:rFonts w:ascii="Tahoma" w:hAnsi="Tahoma" w:cs="Tahoma"/>
      <w:szCs w:val="20"/>
    </w:rPr>
  </w:style>
  <w:style w:type="character" w:styleId="Numrodeligne">
    <w:name w:val="line number"/>
    <w:basedOn w:val="Policepardfaut"/>
    <w:rsid w:val="00AD26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69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space\outil_formation\gestFormationWeb\gestion_formation_web\App_Data\feuille_evaluation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feuille_evaluation.dotx</Template>
  <TotalTime>0</TotalTime>
  <Pages>1</Pages>
  <Words>1639</Words>
  <Characters>9016</Characters>
  <Application>Microsoft Office Word</Application>
  <DocSecurity>0</DocSecurity>
  <Lines>75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Pour décrire la fiche de fonction :</vt:lpstr>
    </vt:vector>
  </TitlesOfParts>
  <Company>Hewlett-Packard</Company>
  <LinksUpToDate>false</LinksUpToDate>
  <CharactersWithSpaces>10634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Pour décrire la fiche de fonction :</dc:title>
  <dc:creator>Madani</dc:creator>
  <cp:lastModifiedBy>Madani</cp:lastModifiedBy>
  <cp:revision>2</cp:revision>
  <cp:lastPrinted>2017-12-06T14:35:00Z</cp:lastPrinted>
  <dcterms:created xsi:type="dcterms:W3CDTF">2018-01-14T17:13:00Z</dcterms:created>
  <dcterms:modified xsi:type="dcterms:W3CDTF">2018-01-14T17:13:00Z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ntativeReviewCycleID">
    <vt:i4>-1714187324</vt:i4>
  </property>
  <property fmtid="{D5CDD505-2E9C-101B-9397-08002B2CF9AE}" pid="3" name="_ReviewCycleID">
    <vt:i4>-1714187324</vt:i4>
  </property>
  <property fmtid="{D5CDD505-2E9C-101B-9397-08002B2CF9AE}" pid="4" name="_NewReviewCycle">
    <vt:lpwstr/>
  </property>
  <property fmtid="{D5CDD505-2E9C-101B-9397-08002B2CF9AE}" pid="5" name="_EmailEntryID">
    <vt:lpwstr>000000008827C76AC1F127409F3724BE316DB7F1648B2000</vt:lpwstr>
  </property>
  <property fmtid="{D5CDD505-2E9C-101B-9397-08002B2CF9AE}" pid="6" name="_EmailStoreID0">
    <vt:lpwstr>0000000038A1BB1005E5101AA1BB08002B2A56C200007073747072782E646C6C00000000000000004E495441F9BFB80100AA0037D96E0000000043003A005C00550073006500720073005C004D006100640061006E0069005C0041007000700044006100740061005C004C006F00630061006C005C004D006900630072006F0</vt:lpwstr>
  </property>
  <property fmtid="{D5CDD505-2E9C-101B-9397-08002B2CF9AE}" pid="7" name="_EmailStoreID1">
    <vt:lpwstr>073006F00660074005C004F00750074006C006F006F006B005C004F00750074006C0062006D006100640061006E006900400065007300690063002D006F006E006C0069006E0065002E0063006F006D002D00300030003000300030003000300066002E007000730074000000</vt:lpwstr>
  </property>
  <property fmtid="{D5CDD505-2E9C-101B-9397-08002B2CF9AE}" pid="8" name="_ReviewingToolsShownOnce">
    <vt:lpwstr/>
  </property>
</Properties>
</file>